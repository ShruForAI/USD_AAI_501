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0BE3C" w14:textId="77777777" w:rsidR="002C79E6" w:rsidRDefault="002C79E6" w:rsidP="002C79E6"/>
    <w:p w14:paraId="6ACEDA90" w14:textId="77777777" w:rsidR="002C79E6" w:rsidRDefault="002C79E6" w:rsidP="002C79E6"/>
    <w:p w14:paraId="1CA3AD31" w14:textId="77777777" w:rsidR="002C79E6" w:rsidRDefault="002C79E6" w:rsidP="002C79E6"/>
    <w:p w14:paraId="4E37F369" w14:textId="77777777" w:rsidR="002C79E6" w:rsidRDefault="002C79E6" w:rsidP="002C79E6"/>
    <w:p w14:paraId="5381EF57" w14:textId="77777777" w:rsidR="002C79E6" w:rsidRDefault="002C79E6" w:rsidP="002C79E6"/>
    <w:p w14:paraId="3AC7C189" w14:textId="4C68C3DC" w:rsidR="6A36C4BF" w:rsidRPr="00B863FB" w:rsidRDefault="00264FAD" w:rsidP="00B863FB">
      <w:pPr>
        <w:pStyle w:val="Title"/>
      </w:pPr>
      <w:r w:rsidRPr="00264FAD">
        <w:t xml:space="preserve">Fake News </w:t>
      </w:r>
      <w:r w:rsidR="00B91366">
        <w:t>Detection</w:t>
      </w:r>
      <w:r w:rsidRPr="00264FAD">
        <w:t xml:space="preserve"> Using Bidirectional LSTM and Random Forest Classifier</w:t>
      </w:r>
    </w:p>
    <w:p w14:paraId="1C5871F3" w14:textId="7A6478D3" w:rsidR="201D26C8" w:rsidRDefault="201D26C8" w:rsidP="002C79E6">
      <w:pPr>
        <w:pStyle w:val="Subtitle"/>
      </w:pPr>
    </w:p>
    <w:p w14:paraId="08182E34" w14:textId="45D01C5F" w:rsidR="00A417C1" w:rsidRDefault="00264FAD" w:rsidP="002C79E6">
      <w:pPr>
        <w:pStyle w:val="Subtitle"/>
      </w:pPr>
      <w:r w:rsidRPr="00264FAD">
        <w:t>Shruthi AK</w:t>
      </w:r>
    </w:p>
    <w:p w14:paraId="22B139D7" w14:textId="16BC777B" w:rsidR="002C79E6" w:rsidRDefault="00264FAD" w:rsidP="002C79E6">
      <w:pPr>
        <w:pStyle w:val="Subtitle"/>
      </w:pPr>
      <w:r w:rsidRPr="00264FAD">
        <w:t>University of San Diego, California</w:t>
      </w:r>
    </w:p>
    <w:p w14:paraId="0404A262" w14:textId="17C5D389" w:rsidR="002C79E6" w:rsidRDefault="002C79E6" w:rsidP="002C79E6">
      <w:pPr>
        <w:pStyle w:val="Subtitle"/>
      </w:pPr>
      <w:r>
        <w:t xml:space="preserve"> </w:t>
      </w:r>
      <w:r w:rsidR="00264FAD">
        <w:t xml:space="preserve">AAI </w:t>
      </w:r>
      <w:r w:rsidR="00695695">
        <w:t>-</w:t>
      </w:r>
      <w:r w:rsidR="00264FAD">
        <w:t xml:space="preserve"> 501</w:t>
      </w:r>
      <w:r w:rsidR="00695695">
        <w:t xml:space="preserve"> Introduction to AI</w:t>
      </w:r>
    </w:p>
    <w:p w14:paraId="40D642B2" w14:textId="50D129FC" w:rsidR="002C79E6" w:rsidRDefault="00264FAD" w:rsidP="002C79E6">
      <w:pPr>
        <w:pStyle w:val="Subtitle"/>
      </w:pPr>
      <w:r>
        <w:t>Dr Rakesh Das</w:t>
      </w:r>
    </w:p>
    <w:p w14:paraId="76C9903C" w14:textId="4B555B75" w:rsidR="201D26C8" w:rsidRDefault="00264FAD" w:rsidP="002C79E6">
      <w:pPr>
        <w:pStyle w:val="Subtitle"/>
      </w:pPr>
      <w:r>
        <w:t>12/08/2024</w:t>
      </w:r>
    </w:p>
    <w:p w14:paraId="2DAF4B61" w14:textId="77777777" w:rsidR="201D26C8" w:rsidRDefault="201D26C8" w:rsidP="014CA2B6">
      <w:pPr>
        <w:pStyle w:val="Title2"/>
        <w:rPr>
          <w:rFonts w:ascii="Calibri" w:eastAsia="Calibri" w:hAnsi="Calibri" w:cs="Calibri"/>
          <w:szCs w:val="22"/>
        </w:rPr>
      </w:pPr>
    </w:p>
    <w:p w14:paraId="38EB8C33" w14:textId="77777777" w:rsidR="201D26C8" w:rsidRDefault="201D26C8" w:rsidP="014CA2B6">
      <w:pPr>
        <w:pStyle w:val="Title2"/>
        <w:rPr>
          <w:rFonts w:ascii="Calibri" w:eastAsia="Calibri" w:hAnsi="Calibri" w:cs="Calibri"/>
          <w:szCs w:val="22"/>
        </w:rPr>
      </w:pPr>
    </w:p>
    <w:p w14:paraId="3F6E50B3" w14:textId="77777777" w:rsidR="201D26C8" w:rsidRDefault="201D26C8" w:rsidP="014CA2B6">
      <w:pPr>
        <w:pStyle w:val="Title2"/>
        <w:rPr>
          <w:rFonts w:ascii="Calibri" w:eastAsia="Calibri" w:hAnsi="Calibri" w:cs="Calibri"/>
          <w:szCs w:val="22"/>
        </w:rPr>
      </w:pPr>
    </w:p>
    <w:p w14:paraId="061ACA82" w14:textId="77777777" w:rsidR="201D26C8" w:rsidRDefault="201D26C8" w:rsidP="014CA2B6">
      <w:pPr>
        <w:pStyle w:val="Title2"/>
        <w:rPr>
          <w:rFonts w:ascii="Calibri" w:eastAsia="Calibri" w:hAnsi="Calibri" w:cs="Calibri"/>
          <w:szCs w:val="22"/>
        </w:rPr>
      </w:pPr>
    </w:p>
    <w:p w14:paraId="4CD78AC8" w14:textId="77777777" w:rsidR="201D26C8" w:rsidRDefault="201D26C8" w:rsidP="014CA2B6">
      <w:pPr>
        <w:pStyle w:val="Title2"/>
        <w:rPr>
          <w:rFonts w:ascii="Calibri" w:eastAsia="Calibri" w:hAnsi="Calibri" w:cs="Calibri"/>
          <w:szCs w:val="22"/>
        </w:rPr>
      </w:pPr>
    </w:p>
    <w:p w14:paraId="03F40548" w14:textId="77777777" w:rsidR="201D26C8" w:rsidRDefault="201D26C8" w:rsidP="014CA2B6">
      <w:pPr>
        <w:pStyle w:val="Title2"/>
        <w:rPr>
          <w:rFonts w:ascii="Calibri" w:eastAsia="Calibri" w:hAnsi="Calibri" w:cs="Calibri"/>
          <w:szCs w:val="22"/>
        </w:rPr>
      </w:pPr>
    </w:p>
    <w:p w14:paraId="437B60D7" w14:textId="77777777" w:rsidR="201D26C8" w:rsidRDefault="201D26C8" w:rsidP="014CA2B6">
      <w:pPr>
        <w:pStyle w:val="Title2"/>
        <w:rPr>
          <w:rFonts w:ascii="Calibri" w:eastAsia="Calibri" w:hAnsi="Calibri" w:cs="Calibri"/>
          <w:szCs w:val="22"/>
        </w:rPr>
      </w:pPr>
    </w:p>
    <w:p w14:paraId="6F3EEF18" w14:textId="77777777" w:rsidR="000D4642" w:rsidRDefault="000D4642">
      <w:pPr>
        <w:rPr>
          <w:rFonts w:ascii="Calibri" w:eastAsia="Calibri" w:hAnsi="Calibri" w:cs="Calibri"/>
          <w:szCs w:val="22"/>
        </w:rPr>
      </w:pPr>
      <w:r>
        <w:rPr>
          <w:rFonts w:ascii="Calibri" w:eastAsia="Calibri" w:hAnsi="Calibri" w:cs="Calibri"/>
          <w:szCs w:val="22"/>
        </w:rPr>
        <w:br w:type="page"/>
      </w:r>
    </w:p>
    <w:p w14:paraId="5C676780" w14:textId="635F5402" w:rsidR="00A417C1" w:rsidRPr="00F37604" w:rsidRDefault="00264FAD" w:rsidP="00F37604">
      <w:pPr>
        <w:pStyle w:val="Heading1"/>
      </w:pPr>
      <w:r w:rsidRPr="00F37604">
        <w:lastRenderedPageBreak/>
        <w:t>Abstract</w:t>
      </w:r>
    </w:p>
    <w:p w14:paraId="748F1D9E" w14:textId="67EFD524" w:rsidR="00A417C1" w:rsidRDefault="00264FAD" w:rsidP="00A13B91">
      <w:pPr>
        <w:ind w:firstLine="0"/>
      </w:pPr>
      <w:r w:rsidRPr="00264FAD">
        <w:t>This project aims to classify fake news using machine learning (ML) and deep learning (DL) techniques. After evaluating various algorithms, the Bidirectional Long Short-Term Memory (</w:t>
      </w:r>
      <w:proofErr w:type="spellStart"/>
      <w:r w:rsidRPr="00264FAD">
        <w:t>BiLSTM</w:t>
      </w:r>
      <w:proofErr w:type="spellEnd"/>
      <w:r w:rsidRPr="00264FAD">
        <w:t>) and Random Forest Classifier were selected for their superior accuracy. This report details the algorithms used, the preprocessing steps, the dataset, and the performance analysis of the models. The goal is to provide a reliable method for detecting fake news, thereby contributing to the fight against misinformation.</w:t>
      </w:r>
    </w:p>
    <w:p w14:paraId="0F7F0AC9" w14:textId="77777777" w:rsidR="00AD4F19" w:rsidRDefault="00AD4F19" w:rsidP="00264FAD"/>
    <w:p w14:paraId="480E43A5" w14:textId="77777777" w:rsidR="00264FAD" w:rsidRPr="00F37604" w:rsidRDefault="00264FAD" w:rsidP="00F37604">
      <w:pPr>
        <w:pStyle w:val="Heading1"/>
      </w:pPr>
      <w:r w:rsidRPr="00F37604">
        <w:t>Introduction</w:t>
      </w:r>
    </w:p>
    <w:p w14:paraId="21D15D67" w14:textId="77777777" w:rsidR="00264FAD" w:rsidRDefault="00264FAD" w:rsidP="00264FAD">
      <w:pPr>
        <w:ind w:firstLine="0"/>
      </w:pPr>
      <w:r>
        <w:t>The proliferation of fake news poses significant challenges to the integrity of information disseminated online. As fake news spreads quickly and influences public opinion, it becomes crucial to develop robust systems to detect and filter out such content. This project aims to create an effective fake news classification system using a combination of machine learning (ML) and deep learning (DL) models. By leveraging both traditional and advanced techniques, we seek to improve the accuracy and reliability of fake news detection.</w:t>
      </w:r>
    </w:p>
    <w:p w14:paraId="77F8F256" w14:textId="77777777" w:rsidR="00264FAD" w:rsidRDefault="00264FAD" w:rsidP="00264FAD">
      <w:pPr>
        <w:ind w:firstLine="0"/>
      </w:pPr>
    </w:p>
    <w:p w14:paraId="2475B6BE" w14:textId="77777777" w:rsidR="00264FAD" w:rsidRPr="00264FAD" w:rsidRDefault="00264FAD" w:rsidP="00F37604">
      <w:pPr>
        <w:pStyle w:val="Heading1"/>
      </w:pPr>
      <w:r w:rsidRPr="00264FAD">
        <w:t>Purpose</w:t>
      </w:r>
    </w:p>
    <w:p w14:paraId="6BB6B082" w14:textId="77777777" w:rsidR="00264FAD" w:rsidRDefault="00264FAD" w:rsidP="00264FAD">
      <w:pPr>
        <w:ind w:firstLine="0"/>
      </w:pPr>
      <w:r>
        <w:t>The primary purpose of this project is to develop a reliable and efficient model for detecting fake news. With the increasing amount of information available online, distinguishing between true and false news is essential to maintaining the quality of information and preventing misinformation. This project aims to contribute to this field by implementing and evaluating various machine learning and deep learning models to find the most effective solution.</w:t>
      </w:r>
    </w:p>
    <w:p w14:paraId="5A9E6163" w14:textId="77777777" w:rsidR="00264FAD" w:rsidRDefault="00264FAD" w:rsidP="00264FAD">
      <w:pPr>
        <w:ind w:firstLine="0"/>
      </w:pPr>
    </w:p>
    <w:p w14:paraId="090AFE0B" w14:textId="77777777" w:rsidR="00264FAD" w:rsidRPr="00264FAD" w:rsidRDefault="00264FAD" w:rsidP="00F37604">
      <w:pPr>
        <w:pStyle w:val="Heading1"/>
      </w:pPr>
      <w:r w:rsidRPr="00264FAD">
        <w:lastRenderedPageBreak/>
        <w:t>Goals</w:t>
      </w:r>
    </w:p>
    <w:p w14:paraId="4731B378" w14:textId="77777777" w:rsidR="00264FAD" w:rsidRDefault="00264FAD" w:rsidP="00264FAD">
      <w:pPr>
        <w:ind w:firstLine="0"/>
      </w:pPr>
      <w:r>
        <w:t>Evaluate Various Algorithms: To explore and compare different ML and DL algorithms for fake news classification, including Logistic Regression, Multinomial Naive Bayes, Support Vector Machines, Random Forest Classifier, Gradient Boosting Classifier, Deep Neural Networks, LSTM, and Bidirectional LSTM.</w:t>
      </w:r>
    </w:p>
    <w:p w14:paraId="58BEDA42" w14:textId="77777777" w:rsidR="00264FAD" w:rsidRDefault="00264FAD" w:rsidP="00264FAD">
      <w:pPr>
        <w:ind w:firstLine="0"/>
      </w:pPr>
      <w:r>
        <w:t>Achieve High Accuracy: To identify the models that provide the highest accuracy in classifying fake news.</w:t>
      </w:r>
    </w:p>
    <w:p w14:paraId="2CC803BF" w14:textId="77777777" w:rsidR="00264FAD" w:rsidRDefault="00264FAD" w:rsidP="00264FAD">
      <w:pPr>
        <w:ind w:firstLine="0"/>
      </w:pPr>
      <w:r>
        <w:t>Implementation and Analysis: To implement the selected models and analyze their performance on the given dataset.</w:t>
      </w:r>
    </w:p>
    <w:p w14:paraId="31F62BE4" w14:textId="07E8F28D" w:rsidR="00264FAD" w:rsidRDefault="00264FAD" w:rsidP="00264FAD">
      <w:pPr>
        <w:ind w:firstLine="0"/>
      </w:pPr>
      <w:r>
        <w:t>Document the Process: To document the entire project process, including data preprocessing, model training, and evaluation.</w:t>
      </w:r>
    </w:p>
    <w:p w14:paraId="42650201" w14:textId="77777777" w:rsidR="00AD4F19" w:rsidRDefault="00AD4F19" w:rsidP="00264FAD">
      <w:pPr>
        <w:ind w:firstLine="0"/>
      </w:pPr>
    </w:p>
    <w:p w14:paraId="4BFE889E" w14:textId="77777777" w:rsidR="00264FAD" w:rsidRDefault="00264FAD" w:rsidP="00F37604">
      <w:pPr>
        <w:pStyle w:val="Heading1"/>
      </w:pPr>
      <w:r w:rsidRPr="00264FAD">
        <w:t>Scope</w:t>
      </w:r>
    </w:p>
    <w:p w14:paraId="71E1FA9A" w14:textId="77777777" w:rsidR="00264FAD" w:rsidRDefault="00264FAD" w:rsidP="00264FAD">
      <w:pPr>
        <w:ind w:firstLine="0"/>
      </w:pPr>
      <w:r>
        <w:t>The scope of this project includes:</w:t>
      </w:r>
    </w:p>
    <w:p w14:paraId="1922062C" w14:textId="77777777" w:rsidR="00264FAD" w:rsidRDefault="00264FAD" w:rsidP="00264FAD">
      <w:pPr>
        <w:ind w:firstLine="0"/>
      </w:pPr>
      <w:r>
        <w:t>Data Preprocessing: Cleaning and preparing the dataset for model training.</w:t>
      </w:r>
    </w:p>
    <w:p w14:paraId="495394F5" w14:textId="77777777" w:rsidR="00264FAD" w:rsidRDefault="00264FAD" w:rsidP="00264FAD">
      <w:pPr>
        <w:ind w:firstLine="0"/>
      </w:pPr>
      <w:r>
        <w:t>Model Implementation: Implementing various ML and DL models for classification.</w:t>
      </w:r>
    </w:p>
    <w:p w14:paraId="26866614" w14:textId="77777777" w:rsidR="00264FAD" w:rsidRDefault="00264FAD" w:rsidP="00264FAD">
      <w:pPr>
        <w:ind w:firstLine="0"/>
      </w:pPr>
      <w:r>
        <w:t>Model Evaluation: Evaluating the performance of the models using accuracy metrics.</w:t>
      </w:r>
    </w:p>
    <w:p w14:paraId="5A5BC552" w14:textId="77777777" w:rsidR="00264FAD" w:rsidRDefault="00264FAD" w:rsidP="00264FAD">
      <w:pPr>
        <w:ind w:firstLine="0"/>
      </w:pPr>
      <w:r>
        <w:t>Documentation: Preparing a comprehensive report detailing the methodologies, results, and analysis of the project.</w:t>
      </w:r>
    </w:p>
    <w:p w14:paraId="0DF815AE" w14:textId="77777777" w:rsidR="00AD4F19" w:rsidRDefault="00AD4F19" w:rsidP="00264FAD">
      <w:pPr>
        <w:ind w:firstLine="0"/>
      </w:pPr>
    </w:p>
    <w:p w14:paraId="501A51FA" w14:textId="78B73DD1" w:rsidR="00264FAD" w:rsidRPr="00264FAD" w:rsidRDefault="00264FAD" w:rsidP="00F37604">
      <w:pPr>
        <w:pStyle w:val="Heading1"/>
      </w:pPr>
      <w:r w:rsidRPr="00264FAD">
        <w:t>About the Dataset</w:t>
      </w:r>
    </w:p>
    <w:p w14:paraId="31703B3F" w14:textId="33E4A91A" w:rsidR="00A417C1" w:rsidRDefault="00264FAD" w:rsidP="00AD4F19">
      <w:pPr>
        <w:ind w:firstLine="0"/>
      </w:pPr>
      <w:r>
        <w:t xml:space="preserve">This project is based on the dataset comprising true and false news articles with columns for title, text, subject, and date. The dataset includes </w:t>
      </w:r>
      <w:r w:rsidR="008A72CD" w:rsidRPr="008A72CD">
        <w:t>21,417</w:t>
      </w:r>
      <w:r w:rsidR="008A72CD">
        <w:t xml:space="preserve"> </w:t>
      </w:r>
      <w:r w:rsidR="00DB6087">
        <w:t>real</w:t>
      </w:r>
      <w:r>
        <w:t xml:space="preserve"> news articles and </w:t>
      </w:r>
      <w:r w:rsidR="008A72CD" w:rsidRPr="008A72CD">
        <w:rPr>
          <w:lang w:val="en-IN"/>
        </w:rPr>
        <w:t>23</w:t>
      </w:r>
      <w:r w:rsidR="008A72CD">
        <w:rPr>
          <w:lang w:val="en-IN"/>
        </w:rPr>
        <w:t>,</w:t>
      </w:r>
      <w:r w:rsidR="008A72CD" w:rsidRPr="008A72CD">
        <w:rPr>
          <w:lang w:val="en-IN"/>
        </w:rPr>
        <w:t>481</w:t>
      </w:r>
      <w:r w:rsidR="008A72CD">
        <w:rPr>
          <w:lang w:val="en-IN"/>
        </w:rPr>
        <w:t xml:space="preserve"> </w:t>
      </w:r>
      <w:r>
        <w:t>fa</w:t>
      </w:r>
      <w:r w:rsidR="00DB6087">
        <w:t>ke</w:t>
      </w:r>
      <w:r>
        <w:t xml:space="preserve"> news articles. The focus will be on preprocessing this data effectively and implementing the models to achieve the best possible performance in terms of accuracy.</w:t>
      </w:r>
    </w:p>
    <w:p w14:paraId="54A14027" w14:textId="485879EC" w:rsidR="00BA323A" w:rsidRDefault="00BA323A" w:rsidP="00AD4F19">
      <w:pPr>
        <w:ind w:firstLine="0"/>
      </w:pPr>
      <w:r w:rsidRPr="00BA323A">
        <w:lastRenderedPageBreak/>
        <w:t xml:space="preserve">The dataset utilized in this project was retrieved from Kaggle, a well-known platform that hosts a wide range of datasets for data science and machine learning tasks. The specific dataset used is titled "Fake and Real News Dataset," which can be accessed </w:t>
      </w:r>
      <w:hyperlink r:id="rId10" w:history="1">
        <w:r w:rsidRPr="00BA323A">
          <w:rPr>
            <w:rStyle w:val="Hyperlink"/>
          </w:rPr>
          <w:t>he</w:t>
        </w:r>
        <w:r w:rsidRPr="00BA323A">
          <w:rPr>
            <w:rStyle w:val="Hyperlink"/>
          </w:rPr>
          <w:t>r</w:t>
        </w:r>
        <w:r w:rsidRPr="00BA323A">
          <w:rPr>
            <w:rStyle w:val="Hyperlink"/>
          </w:rPr>
          <w:t>e</w:t>
        </w:r>
      </w:hyperlink>
      <w:r w:rsidRPr="00BA323A">
        <w:t xml:space="preserve">. This dataset includes a collection of news articles categorized into true and fake labels. </w:t>
      </w:r>
    </w:p>
    <w:p w14:paraId="0BF2BA2E" w14:textId="77777777" w:rsidR="00432EF6" w:rsidRPr="008A72CD" w:rsidRDefault="00432EF6" w:rsidP="00AD4F19">
      <w:pPr>
        <w:ind w:firstLine="0"/>
        <w:rPr>
          <w:lang w:val="en-IN"/>
        </w:rPr>
      </w:pPr>
    </w:p>
    <w:p w14:paraId="399DBBAD" w14:textId="3141C343" w:rsidR="00A417C1" w:rsidRDefault="00695695" w:rsidP="00695695">
      <w:pPr>
        <w:pStyle w:val="Heading1"/>
      </w:pPr>
      <w:r w:rsidRPr="00695695">
        <w:t>Literature Review</w:t>
      </w:r>
    </w:p>
    <w:p w14:paraId="70F0693C" w14:textId="77777777" w:rsidR="00695695" w:rsidRDefault="00695695" w:rsidP="00695695">
      <w:pPr>
        <w:ind w:firstLine="0"/>
      </w:pPr>
      <w:r>
        <w:t xml:space="preserve">The detection of fake news has garnered significant attention in recent years, with numerous studies exploring various techniques to tackle this issue. </w:t>
      </w:r>
    </w:p>
    <w:p w14:paraId="03524378" w14:textId="77777777" w:rsidR="00AD4F19" w:rsidRDefault="00AD4F19" w:rsidP="00695695">
      <w:pPr>
        <w:ind w:firstLine="0"/>
      </w:pPr>
    </w:p>
    <w:p w14:paraId="34CC625B" w14:textId="016463B8" w:rsidR="00695695" w:rsidRDefault="00695695" w:rsidP="00695695">
      <w:pPr>
        <w:ind w:firstLine="0"/>
      </w:pPr>
      <w:r>
        <w:t>- Shu et al. (2017) discussed the challenges and techniques in fake news detection using data mining methods, emphasizing the importance of feature extraction and model selection.</w:t>
      </w:r>
    </w:p>
    <w:p w14:paraId="1FE60165" w14:textId="44D33ABD" w:rsidR="00695695" w:rsidRDefault="00695695" w:rsidP="00695695">
      <w:pPr>
        <w:ind w:firstLine="0"/>
      </w:pPr>
      <w:r>
        <w:t>- Zhang et al. (2018) implemented a hybrid model combining convolutional neural networks (CNN) and LSTM, achieving notable success in capturing both spatial and temporal features of news articles.</w:t>
      </w:r>
    </w:p>
    <w:p w14:paraId="55D04C58" w14:textId="60E5F761" w:rsidR="00695695" w:rsidRDefault="00695695" w:rsidP="00695695">
      <w:pPr>
        <w:ind w:firstLine="0"/>
      </w:pPr>
      <w:r>
        <w:t>- Ahmed et al. (2018) compared different machine learning algorithms for fake news detection, highlighting the effectiveness of ensemble methods like Random Forest and Gradient Boosting.</w:t>
      </w:r>
    </w:p>
    <w:p w14:paraId="5DC6D66D" w14:textId="77777777" w:rsidR="00876792" w:rsidRDefault="00876792" w:rsidP="00695695">
      <w:pPr>
        <w:ind w:firstLine="0"/>
      </w:pPr>
    </w:p>
    <w:p w14:paraId="0A3C3EA1" w14:textId="6C56ECC9" w:rsidR="00695695" w:rsidRDefault="00695695" w:rsidP="00695695">
      <w:pPr>
        <w:ind w:firstLine="0"/>
      </w:pPr>
      <w:r>
        <w:t>These studies provided a foundation for selecting and adapting algorithms for this project. Our approach builds upon these insights, focusing on both traditional ML models and advanced DL architectures to enhance the detection accuracy.</w:t>
      </w:r>
    </w:p>
    <w:p w14:paraId="556832CA" w14:textId="77777777" w:rsidR="00AD4F19" w:rsidRPr="00695695" w:rsidRDefault="00AD4F19" w:rsidP="00695695">
      <w:pPr>
        <w:ind w:firstLine="0"/>
      </w:pPr>
    </w:p>
    <w:p w14:paraId="7C54C05C" w14:textId="77777777" w:rsidR="00661435" w:rsidRDefault="00661435" w:rsidP="00695695">
      <w:pPr>
        <w:pStyle w:val="Heading1"/>
      </w:pPr>
    </w:p>
    <w:p w14:paraId="063D7C21" w14:textId="1359EFE4" w:rsidR="00695695" w:rsidRPr="00695695" w:rsidRDefault="00695695" w:rsidP="00695695">
      <w:pPr>
        <w:pStyle w:val="Heading1"/>
        <w:rPr>
          <w:lang w:val="en-IN"/>
        </w:rPr>
      </w:pPr>
      <w:r w:rsidRPr="00695695">
        <w:t>Methodology</w:t>
      </w:r>
    </w:p>
    <w:p w14:paraId="7FCFAC84" w14:textId="77777777" w:rsidR="00695695" w:rsidRDefault="00695695" w:rsidP="00695695">
      <w:pPr>
        <w:pStyle w:val="Heading2"/>
        <w:rPr>
          <w:lang w:val="en-IN"/>
        </w:rPr>
      </w:pPr>
      <w:r w:rsidRPr="00695695">
        <w:rPr>
          <w:lang w:val="en-IN"/>
        </w:rPr>
        <w:t>Data Collection and Preprocessing</w:t>
      </w:r>
    </w:p>
    <w:p w14:paraId="072436E0" w14:textId="77777777" w:rsidR="00661435" w:rsidRDefault="00695695" w:rsidP="00AD4F19">
      <w:pPr>
        <w:rPr>
          <w:lang w:val="en-IN"/>
        </w:rPr>
      </w:pPr>
      <w:r w:rsidRPr="00695695">
        <w:rPr>
          <w:lang w:val="en-IN"/>
        </w:rPr>
        <w:t xml:space="preserve">The dataset used in this project comprises true and false news articles, with columns for title, text, subject, and date. The dataset includes </w:t>
      </w:r>
      <w:r w:rsidR="00CB1831" w:rsidRPr="008A72CD">
        <w:t>21,417</w:t>
      </w:r>
      <w:r w:rsidR="00CB1831">
        <w:t xml:space="preserve"> </w:t>
      </w:r>
      <w:r w:rsidRPr="00695695">
        <w:rPr>
          <w:lang w:val="en-IN"/>
        </w:rPr>
        <w:t xml:space="preserve">true news articles and </w:t>
      </w:r>
      <w:r w:rsidR="00CB1831" w:rsidRPr="008A72CD">
        <w:rPr>
          <w:lang w:val="en-IN"/>
        </w:rPr>
        <w:t>23</w:t>
      </w:r>
      <w:r w:rsidR="00CB1831">
        <w:rPr>
          <w:lang w:val="en-IN"/>
        </w:rPr>
        <w:t>,</w:t>
      </w:r>
      <w:r w:rsidR="00CB1831" w:rsidRPr="008A72CD">
        <w:rPr>
          <w:lang w:val="en-IN"/>
        </w:rPr>
        <w:t>481</w:t>
      </w:r>
      <w:r w:rsidR="00CB1831">
        <w:rPr>
          <w:lang w:val="en-IN"/>
        </w:rPr>
        <w:t xml:space="preserve"> </w:t>
      </w:r>
      <w:r w:rsidRPr="00695695">
        <w:rPr>
          <w:lang w:val="en-IN"/>
        </w:rPr>
        <w:t xml:space="preserve">false news articles. </w:t>
      </w:r>
    </w:p>
    <w:p w14:paraId="5FB57D36" w14:textId="77777777" w:rsidR="00661435" w:rsidRDefault="00661435" w:rsidP="00AD4F19">
      <w:pPr>
        <w:rPr>
          <w:lang w:val="en-IN"/>
        </w:rPr>
      </w:pPr>
    </w:p>
    <w:p w14:paraId="025AA84D" w14:textId="591148D7" w:rsidR="000957F6" w:rsidRDefault="000957F6" w:rsidP="00AD4F19">
      <w:pPr>
        <w:rPr>
          <w:lang w:val="en-IN"/>
        </w:rPr>
      </w:pPr>
      <w:r>
        <w:rPr>
          <w:noProof/>
          <w:lang w:val="en-IN"/>
        </w:rPr>
        <w:drawing>
          <wp:inline distT="0" distB="0" distL="0" distR="0" wp14:anchorId="44DF3897" wp14:editId="580CED90">
            <wp:extent cx="2838340" cy="2077085"/>
            <wp:effectExtent l="0" t="0" r="635" b="0"/>
            <wp:docPr id="466169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69593" name="Picture 4661695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8050" cy="2106145"/>
                    </a:xfrm>
                    <a:prstGeom prst="rect">
                      <a:avLst/>
                    </a:prstGeom>
                  </pic:spPr>
                </pic:pic>
              </a:graphicData>
            </a:graphic>
          </wp:inline>
        </w:drawing>
      </w:r>
    </w:p>
    <w:p w14:paraId="781EF46F" w14:textId="77777777" w:rsidR="00661435" w:rsidRDefault="00661435" w:rsidP="00AD4F19">
      <w:pPr>
        <w:rPr>
          <w:lang w:val="en-IN"/>
        </w:rPr>
      </w:pPr>
    </w:p>
    <w:p w14:paraId="6DF4D24E" w14:textId="77777777" w:rsidR="00CB1831" w:rsidRPr="00CB1831" w:rsidRDefault="00CB1831" w:rsidP="00CB1831">
      <w:pPr>
        <w:ind w:firstLine="0"/>
        <w:rPr>
          <w:lang w:val="en-IN"/>
        </w:rPr>
      </w:pPr>
      <w:r w:rsidRPr="00CB1831">
        <w:rPr>
          <w:b/>
          <w:bCs/>
          <w:lang w:val="en-IN"/>
        </w:rPr>
        <w:t>Class Distribution Analysis:</w:t>
      </w:r>
    </w:p>
    <w:p w14:paraId="6434DAC4" w14:textId="77777777" w:rsidR="00CB1831" w:rsidRPr="00CB1831" w:rsidRDefault="00CB1831" w:rsidP="00CB1831">
      <w:pPr>
        <w:numPr>
          <w:ilvl w:val="0"/>
          <w:numId w:val="13"/>
        </w:numPr>
        <w:rPr>
          <w:lang w:val="en-IN"/>
        </w:rPr>
      </w:pPr>
      <w:r w:rsidRPr="00CB1831">
        <w:rPr>
          <w:b/>
          <w:bCs/>
          <w:lang w:val="en-IN"/>
        </w:rPr>
        <w:t>True News:</w:t>
      </w:r>
      <w:r w:rsidRPr="00CB1831">
        <w:rPr>
          <w:lang w:val="en-IN"/>
        </w:rPr>
        <w:t xml:space="preserve"> 47.7% of the total dataset</w:t>
      </w:r>
    </w:p>
    <w:p w14:paraId="5AB988B6" w14:textId="77777777" w:rsidR="00CB1831" w:rsidRPr="00CB1831" w:rsidRDefault="00CB1831" w:rsidP="00CB1831">
      <w:pPr>
        <w:numPr>
          <w:ilvl w:val="0"/>
          <w:numId w:val="13"/>
        </w:numPr>
        <w:rPr>
          <w:lang w:val="en-IN"/>
        </w:rPr>
      </w:pPr>
      <w:r w:rsidRPr="00CB1831">
        <w:rPr>
          <w:b/>
          <w:bCs/>
          <w:lang w:val="en-IN"/>
        </w:rPr>
        <w:t>Fake News:</w:t>
      </w:r>
      <w:r w:rsidRPr="00CB1831">
        <w:rPr>
          <w:lang w:val="en-IN"/>
        </w:rPr>
        <w:t xml:space="preserve"> 52.3% of the total dataset</w:t>
      </w:r>
    </w:p>
    <w:p w14:paraId="1ABEA375" w14:textId="77777777" w:rsidR="00CB1831" w:rsidRDefault="00CB1831" w:rsidP="00CB1831">
      <w:pPr>
        <w:rPr>
          <w:lang w:val="en-IN"/>
        </w:rPr>
      </w:pPr>
      <w:r w:rsidRPr="00CB1831">
        <w:rPr>
          <w:lang w:val="en-IN"/>
        </w:rPr>
        <w:t>The class distribution shows that the dataset is relatively balanced, with a slight majority of fake news samples. The difference in the number of samples between the two classes is not substantial enough to warrant resampling.</w:t>
      </w:r>
    </w:p>
    <w:p w14:paraId="480EBE7A" w14:textId="77777777" w:rsidR="00CB1831" w:rsidRPr="00CB1831" w:rsidRDefault="00CB1831" w:rsidP="00CB1831">
      <w:pPr>
        <w:ind w:firstLine="0"/>
        <w:rPr>
          <w:lang w:val="en-IN"/>
        </w:rPr>
      </w:pPr>
      <w:r w:rsidRPr="00CB1831">
        <w:rPr>
          <w:b/>
          <w:bCs/>
          <w:lang w:val="en-IN"/>
        </w:rPr>
        <w:t>Why No Resampling?</w:t>
      </w:r>
    </w:p>
    <w:p w14:paraId="78AE1C51" w14:textId="77777777" w:rsidR="00CB1831" w:rsidRPr="00CB1831" w:rsidRDefault="00CB1831" w:rsidP="00CB1831">
      <w:pPr>
        <w:numPr>
          <w:ilvl w:val="0"/>
          <w:numId w:val="14"/>
        </w:numPr>
        <w:rPr>
          <w:lang w:val="en-IN"/>
        </w:rPr>
      </w:pPr>
      <w:r w:rsidRPr="00CB1831">
        <w:rPr>
          <w:b/>
          <w:bCs/>
          <w:lang w:val="en-IN"/>
        </w:rPr>
        <w:t>Balanced Dataset:</w:t>
      </w:r>
    </w:p>
    <w:p w14:paraId="4A815300" w14:textId="77777777" w:rsidR="00CB1831" w:rsidRPr="00CB1831" w:rsidRDefault="00CB1831" w:rsidP="00CB1831">
      <w:pPr>
        <w:numPr>
          <w:ilvl w:val="1"/>
          <w:numId w:val="14"/>
        </w:numPr>
        <w:rPr>
          <w:lang w:val="en-IN"/>
        </w:rPr>
      </w:pPr>
      <w:r w:rsidRPr="00CB1831">
        <w:rPr>
          <w:lang w:val="en-IN"/>
        </w:rPr>
        <w:t>The dataset is naturally balanced, with only a small difference in the number of samples for each class. This balance minimizes the risk of model bias towards one class.</w:t>
      </w:r>
    </w:p>
    <w:p w14:paraId="5E59FF57" w14:textId="77777777" w:rsidR="00CB1831" w:rsidRPr="00CB1831" w:rsidRDefault="00CB1831" w:rsidP="00CB1831">
      <w:pPr>
        <w:numPr>
          <w:ilvl w:val="1"/>
          <w:numId w:val="14"/>
        </w:numPr>
        <w:rPr>
          <w:lang w:val="en-IN"/>
        </w:rPr>
      </w:pPr>
      <w:r w:rsidRPr="00CB1831">
        <w:rPr>
          <w:lang w:val="en-IN"/>
        </w:rPr>
        <w:lastRenderedPageBreak/>
        <w:t xml:space="preserve">Typically, significant class imbalances (e.g., one class having less than 30% of the samples) require resampling techniques to ensure the model does not </w:t>
      </w:r>
      <w:proofErr w:type="spellStart"/>
      <w:r w:rsidRPr="00CB1831">
        <w:rPr>
          <w:lang w:val="en-IN"/>
        </w:rPr>
        <w:t>favor</w:t>
      </w:r>
      <w:proofErr w:type="spellEnd"/>
      <w:r w:rsidRPr="00CB1831">
        <w:rPr>
          <w:lang w:val="en-IN"/>
        </w:rPr>
        <w:t xml:space="preserve"> the majority class. In this case, the class distribution is close to even, reducing the necessity for such techniques.</w:t>
      </w:r>
    </w:p>
    <w:p w14:paraId="3DA58C5D" w14:textId="77777777" w:rsidR="00CB1831" w:rsidRPr="00CB1831" w:rsidRDefault="00CB1831" w:rsidP="00CB1831">
      <w:pPr>
        <w:numPr>
          <w:ilvl w:val="0"/>
          <w:numId w:val="14"/>
        </w:numPr>
        <w:rPr>
          <w:lang w:val="en-IN"/>
        </w:rPr>
      </w:pPr>
      <w:r w:rsidRPr="00CB1831">
        <w:rPr>
          <w:b/>
          <w:bCs/>
          <w:lang w:val="en-IN"/>
        </w:rPr>
        <w:t>Avoiding Information Loss:</w:t>
      </w:r>
    </w:p>
    <w:p w14:paraId="1306AADF" w14:textId="77777777" w:rsidR="00CB1831" w:rsidRPr="00CB1831" w:rsidRDefault="00CB1831" w:rsidP="00CB1831">
      <w:pPr>
        <w:numPr>
          <w:ilvl w:val="1"/>
          <w:numId w:val="14"/>
        </w:numPr>
        <w:rPr>
          <w:lang w:val="en-IN"/>
        </w:rPr>
      </w:pPr>
      <w:proofErr w:type="spellStart"/>
      <w:r w:rsidRPr="00CB1831">
        <w:rPr>
          <w:b/>
          <w:bCs/>
          <w:lang w:val="en-IN"/>
        </w:rPr>
        <w:t>Downsampling</w:t>
      </w:r>
      <w:proofErr w:type="spellEnd"/>
      <w:r w:rsidRPr="00CB1831">
        <w:rPr>
          <w:b/>
          <w:bCs/>
          <w:lang w:val="en-IN"/>
        </w:rPr>
        <w:t>:</w:t>
      </w:r>
      <w:r w:rsidRPr="00CB1831">
        <w:rPr>
          <w:lang w:val="en-IN"/>
        </w:rPr>
        <w:t xml:space="preserve"> Reducing the number of samples in the majority class can lead to loss of valuable information, which is unnecessary given the balanced nature of the dataset.</w:t>
      </w:r>
    </w:p>
    <w:p w14:paraId="01D5F3C0" w14:textId="77777777" w:rsidR="00CB1831" w:rsidRPr="00CB1831" w:rsidRDefault="00CB1831" w:rsidP="00CB1831">
      <w:pPr>
        <w:numPr>
          <w:ilvl w:val="1"/>
          <w:numId w:val="14"/>
        </w:numPr>
        <w:rPr>
          <w:lang w:val="en-IN"/>
        </w:rPr>
      </w:pPr>
      <w:proofErr w:type="spellStart"/>
      <w:r w:rsidRPr="00CB1831">
        <w:rPr>
          <w:b/>
          <w:bCs/>
          <w:lang w:val="en-IN"/>
        </w:rPr>
        <w:t>Upsampling</w:t>
      </w:r>
      <w:proofErr w:type="spellEnd"/>
      <w:r w:rsidRPr="00CB1831">
        <w:rPr>
          <w:b/>
          <w:bCs/>
          <w:lang w:val="en-IN"/>
        </w:rPr>
        <w:t>:</w:t>
      </w:r>
      <w:r w:rsidRPr="00CB1831">
        <w:rPr>
          <w:lang w:val="en-IN"/>
        </w:rPr>
        <w:t xml:space="preserve"> Increasing the number of samples in the minority class can introduce redundancy and potentially lead to overfitting, as the model may learn to recognize duplicate samples rather than general patterns.</w:t>
      </w:r>
    </w:p>
    <w:p w14:paraId="07F4ABD9" w14:textId="77777777" w:rsidR="00CB1831" w:rsidRPr="00CB1831" w:rsidRDefault="00CB1831" w:rsidP="00CB1831">
      <w:pPr>
        <w:numPr>
          <w:ilvl w:val="0"/>
          <w:numId w:val="14"/>
        </w:numPr>
        <w:rPr>
          <w:lang w:val="en-IN"/>
        </w:rPr>
      </w:pPr>
      <w:r w:rsidRPr="00CB1831">
        <w:rPr>
          <w:b/>
          <w:bCs/>
          <w:lang w:val="en-IN"/>
        </w:rPr>
        <w:t>Model Performance:</w:t>
      </w:r>
    </w:p>
    <w:p w14:paraId="507165EC" w14:textId="77777777" w:rsidR="00CB1831" w:rsidRPr="00CB1831" w:rsidRDefault="00CB1831" w:rsidP="00CB1831">
      <w:pPr>
        <w:numPr>
          <w:ilvl w:val="1"/>
          <w:numId w:val="14"/>
        </w:numPr>
        <w:rPr>
          <w:lang w:val="en-IN"/>
        </w:rPr>
      </w:pPr>
      <w:r w:rsidRPr="00CB1831">
        <w:rPr>
          <w:lang w:val="en-IN"/>
        </w:rPr>
        <w:t>The models developed (Random Forest, Logistic Regression, SVM, Gradient Boosting Classifier, DNN, LSTM, Bidirectional LSTM) have shown high accuracy and robust performance metrics without the need for resampling.</w:t>
      </w:r>
    </w:p>
    <w:p w14:paraId="295FE126" w14:textId="77777777" w:rsidR="00CB1831" w:rsidRPr="00CB1831" w:rsidRDefault="00CB1831" w:rsidP="00CB1831">
      <w:pPr>
        <w:numPr>
          <w:ilvl w:val="1"/>
          <w:numId w:val="14"/>
        </w:numPr>
        <w:rPr>
          <w:lang w:val="en-IN"/>
        </w:rPr>
      </w:pPr>
      <w:r w:rsidRPr="00CB1831">
        <w:rPr>
          <w:lang w:val="en-IN"/>
        </w:rPr>
        <w:t>The balanced dataset ensures that the models are trained effectively, capturing the characteristics of both true and fake news without bias.</w:t>
      </w:r>
    </w:p>
    <w:p w14:paraId="5E4D31DD" w14:textId="77777777" w:rsidR="00CB1831" w:rsidRPr="00CB1831" w:rsidRDefault="00CB1831" w:rsidP="00CB1831">
      <w:pPr>
        <w:numPr>
          <w:ilvl w:val="0"/>
          <w:numId w:val="14"/>
        </w:numPr>
        <w:rPr>
          <w:lang w:val="en-IN"/>
        </w:rPr>
      </w:pPr>
      <w:r w:rsidRPr="00CB1831">
        <w:rPr>
          <w:b/>
          <w:bCs/>
          <w:lang w:val="en-IN"/>
        </w:rPr>
        <w:t>Consistency in Data:</w:t>
      </w:r>
    </w:p>
    <w:p w14:paraId="20B1E652" w14:textId="77777777" w:rsidR="00876792" w:rsidRDefault="00CB1831" w:rsidP="00876792">
      <w:pPr>
        <w:numPr>
          <w:ilvl w:val="1"/>
          <w:numId w:val="14"/>
        </w:numPr>
        <w:rPr>
          <w:lang w:val="en-IN"/>
        </w:rPr>
      </w:pPr>
      <w:r w:rsidRPr="00CB1831">
        <w:rPr>
          <w:lang w:val="en-IN"/>
        </w:rPr>
        <w:t>Keeping the dataset as is ensures consistency and reliability in the results. Resampling might introduce artificial changes that could affect the model's performance on real-world data.</w:t>
      </w:r>
    </w:p>
    <w:p w14:paraId="5A1395CD" w14:textId="69093136" w:rsidR="00876792" w:rsidRPr="00E71C16" w:rsidRDefault="00876792" w:rsidP="00876792">
      <w:pPr>
        <w:ind w:firstLine="0"/>
        <w:rPr>
          <w:b/>
          <w:bCs/>
          <w:lang w:val="en-IN"/>
        </w:rPr>
      </w:pPr>
      <w:r w:rsidRPr="00E71C16">
        <w:rPr>
          <w:b/>
          <w:bCs/>
        </w:rPr>
        <w:t>Description:</w:t>
      </w:r>
    </w:p>
    <w:p w14:paraId="6332CA55" w14:textId="4BA6086A" w:rsidR="00876792" w:rsidRDefault="00876792" w:rsidP="00F62677">
      <w:pPr>
        <w:ind w:left="360" w:firstLine="0"/>
      </w:pPr>
      <w:r>
        <w:t>This module contains the code for preprocessing text data and building machine learning (ML)</w:t>
      </w:r>
      <w:r w:rsidR="00F62677">
        <w:t xml:space="preserve"> </w:t>
      </w:r>
      <w:r>
        <w:t>and deep learning (DL) models to classify fake news. It includes functions for data loading,</w:t>
      </w:r>
      <w:r w:rsidR="00F62677">
        <w:t xml:space="preserve"> </w:t>
      </w:r>
      <w:r>
        <w:t>text preprocessing, model building (both ML and DL), training, and evaluation. The final models</w:t>
      </w:r>
      <w:r w:rsidR="00F62677">
        <w:t xml:space="preserve"> </w:t>
      </w:r>
      <w:r>
        <w:t xml:space="preserve">selected </w:t>
      </w:r>
      <w:r>
        <w:lastRenderedPageBreak/>
        <w:t>for deployment are Bidirectional LSTM and Random Forest Classifier due to their superior</w:t>
      </w:r>
      <w:r w:rsidR="00F62677">
        <w:t xml:space="preserve"> </w:t>
      </w:r>
      <w:r>
        <w:t>performance.</w:t>
      </w:r>
    </w:p>
    <w:p w14:paraId="5D073F79" w14:textId="77777777" w:rsidR="00876792" w:rsidRPr="00E71C16" w:rsidRDefault="00876792" w:rsidP="00876792">
      <w:pPr>
        <w:ind w:firstLine="0"/>
        <w:rPr>
          <w:b/>
          <w:bCs/>
        </w:rPr>
      </w:pPr>
      <w:r w:rsidRPr="00E71C16">
        <w:rPr>
          <w:b/>
          <w:bCs/>
        </w:rPr>
        <w:t>Dependencies:</w:t>
      </w:r>
    </w:p>
    <w:p w14:paraId="7A1AE9BB" w14:textId="77777777" w:rsidR="00876792" w:rsidRDefault="00876792" w:rsidP="00876792">
      <w:pPr>
        <w:ind w:left="360" w:firstLine="0"/>
      </w:pPr>
      <w:r>
        <w:t>- pandas</w:t>
      </w:r>
    </w:p>
    <w:p w14:paraId="7585B6E6" w14:textId="77777777" w:rsidR="00876792" w:rsidRDefault="00876792" w:rsidP="00876792">
      <w:pPr>
        <w:ind w:left="360" w:firstLine="0"/>
      </w:pPr>
      <w:r>
        <w:t xml:space="preserve">- </w:t>
      </w:r>
      <w:proofErr w:type="spellStart"/>
      <w:r>
        <w:t>numpy</w:t>
      </w:r>
      <w:proofErr w:type="spellEnd"/>
    </w:p>
    <w:p w14:paraId="715F079F" w14:textId="06B59BCA" w:rsidR="00406BAA" w:rsidRDefault="00406BAA" w:rsidP="00876792">
      <w:pPr>
        <w:ind w:left="360" w:firstLine="0"/>
      </w:pPr>
      <w:r>
        <w:t>- matplotlib</w:t>
      </w:r>
    </w:p>
    <w:p w14:paraId="25C67B16" w14:textId="77777777" w:rsidR="00876792" w:rsidRDefault="00876792" w:rsidP="00876792">
      <w:pPr>
        <w:ind w:left="360" w:firstLine="0"/>
      </w:pPr>
      <w:r>
        <w:t xml:space="preserve">- </w:t>
      </w:r>
      <w:proofErr w:type="spellStart"/>
      <w:r>
        <w:t>sklearn</w:t>
      </w:r>
      <w:proofErr w:type="spellEnd"/>
    </w:p>
    <w:p w14:paraId="4A6CB343" w14:textId="77777777" w:rsidR="00876792" w:rsidRDefault="00876792" w:rsidP="00876792">
      <w:pPr>
        <w:ind w:left="360" w:firstLine="0"/>
      </w:pPr>
      <w:r>
        <w:t xml:space="preserve">- </w:t>
      </w:r>
      <w:proofErr w:type="spellStart"/>
      <w:r>
        <w:t>tensorflow</w:t>
      </w:r>
      <w:proofErr w:type="spellEnd"/>
    </w:p>
    <w:p w14:paraId="4725FAFD" w14:textId="77777777" w:rsidR="00876792" w:rsidRDefault="00876792" w:rsidP="00876792">
      <w:pPr>
        <w:ind w:left="360" w:firstLine="0"/>
      </w:pPr>
      <w:r>
        <w:t xml:space="preserve">- </w:t>
      </w:r>
      <w:proofErr w:type="spellStart"/>
      <w:r>
        <w:t>nltk</w:t>
      </w:r>
      <w:proofErr w:type="spellEnd"/>
    </w:p>
    <w:p w14:paraId="516D2C13" w14:textId="6C2A5EAC" w:rsidR="00695695" w:rsidRDefault="00695695" w:rsidP="00CB1831">
      <w:pPr>
        <w:ind w:firstLine="0"/>
        <w:rPr>
          <w:b/>
          <w:bCs/>
          <w:lang w:val="en-IN"/>
        </w:rPr>
      </w:pPr>
      <w:r w:rsidRPr="00E71C16">
        <w:rPr>
          <w:b/>
          <w:bCs/>
          <w:lang w:val="en-IN"/>
        </w:rPr>
        <w:t>Preprocessing steps included:</w:t>
      </w:r>
    </w:p>
    <w:p w14:paraId="6FFCBE6B" w14:textId="254809EE" w:rsidR="00694739" w:rsidRPr="00E71C16" w:rsidRDefault="00694739" w:rsidP="00CB1831">
      <w:pPr>
        <w:ind w:firstLine="0"/>
        <w:rPr>
          <w:b/>
          <w:bCs/>
          <w:lang w:val="en-IN"/>
        </w:rPr>
      </w:pPr>
      <w:r>
        <w:rPr>
          <w:b/>
          <w:bCs/>
          <w:lang w:val="en-IN"/>
        </w:rPr>
        <w:t>1. Text Cleaning</w:t>
      </w:r>
    </w:p>
    <w:p w14:paraId="2137584B" w14:textId="020FC72D" w:rsidR="00695695" w:rsidRPr="00720497" w:rsidRDefault="00695695" w:rsidP="00720497">
      <w:pPr>
        <w:pStyle w:val="ListParagraph"/>
        <w:numPr>
          <w:ilvl w:val="0"/>
          <w:numId w:val="19"/>
        </w:numPr>
        <w:rPr>
          <w:lang w:val="en-IN"/>
        </w:rPr>
      </w:pPr>
      <w:r w:rsidRPr="00720497">
        <w:rPr>
          <w:lang w:val="en-IN"/>
        </w:rPr>
        <w:t>Tokenization: Splitting the text into individual tokens (words).</w:t>
      </w:r>
    </w:p>
    <w:p w14:paraId="6342E8F2" w14:textId="0B31B801" w:rsidR="00695695" w:rsidRPr="00720497" w:rsidRDefault="00695695" w:rsidP="00720497">
      <w:pPr>
        <w:pStyle w:val="ListParagraph"/>
        <w:numPr>
          <w:ilvl w:val="0"/>
          <w:numId w:val="19"/>
        </w:numPr>
        <w:rPr>
          <w:lang w:val="en-IN"/>
        </w:rPr>
      </w:pPr>
      <w:r w:rsidRPr="00720497">
        <w:rPr>
          <w:lang w:val="en-IN"/>
        </w:rPr>
        <w:t>Lowercase Conversion: Converting all text to lowercase to ensure uniformity.</w:t>
      </w:r>
    </w:p>
    <w:p w14:paraId="18EF727E" w14:textId="3170E8EF" w:rsidR="00695695" w:rsidRPr="00720497" w:rsidRDefault="00695695" w:rsidP="00720497">
      <w:pPr>
        <w:pStyle w:val="ListParagraph"/>
        <w:numPr>
          <w:ilvl w:val="0"/>
          <w:numId w:val="19"/>
        </w:numPr>
        <w:rPr>
          <w:lang w:val="en-IN"/>
        </w:rPr>
      </w:pPr>
      <w:r w:rsidRPr="00720497">
        <w:rPr>
          <w:lang w:val="en-IN"/>
        </w:rPr>
        <w:t>Punctuation Removal: Removing punctuation marks to focus on the words.</w:t>
      </w:r>
    </w:p>
    <w:p w14:paraId="2AEC3B12" w14:textId="0FAB75B0" w:rsidR="00695695" w:rsidRPr="00720497" w:rsidRDefault="00695695" w:rsidP="00720497">
      <w:pPr>
        <w:pStyle w:val="ListParagraph"/>
        <w:numPr>
          <w:ilvl w:val="0"/>
          <w:numId w:val="19"/>
        </w:numPr>
        <w:rPr>
          <w:lang w:val="en-IN"/>
        </w:rPr>
      </w:pPr>
      <w:r w:rsidRPr="00720497">
        <w:rPr>
          <w:lang w:val="en-IN"/>
        </w:rPr>
        <w:t>Stopword Removal: Removing common words that do not contribute to the meaning (e.g., 'and', 'the').</w:t>
      </w:r>
    </w:p>
    <w:p w14:paraId="12AC3FD3" w14:textId="3647F401" w:rsidR="00695695" w:rsidRPr="00720497" w:rsidRDefault="00695695" w:rsidP="00720497">
      <w:pPr>
        <w:pStyle w:val="ListParagraph"/>
        <w:numPr>
          <w:ilvl w:val="0"/>
          <w:numId w:val="19"/>
        </w:numPr>
        <w:rPr>
          <w:lang w:val="en-IN"/>
        </w:rPr>
      </w:pPr>
      <w:r w:rsidRPr="00720497">
        <w:rPr>
          <w:lang w:val="en-IN"/>
        </w:rPr>
        <w:t>Lemmatization: Reducing words to their base or root form.</w:t>
      </w:r>
    </w:p>
    <w:p w14:paraId="482AD366" w14:textId="77777777" w:rsidR="004265E4" w:rsidRDefault="00695695" w:rsidP="00720497">
      <w:pPr>
        <w:ind w:firstLine="0"/>
        <w:rPr>
          <w:lang w:val="en-IN"/>
        </w:rPr>
      </w:pPr>
      <w:r w:rsidRPr="00695695">
        <w:rPr>
          <w:lang w:val="en-IN"/>
        </w:rPr>
        <w:t xml:space="preserve">The dataset was split into training and testing sets, ensuring an equal distribution of true and false news. </w:t>
      </w:r>
    </w:p>
    <w:p w14:paraId="65260CFE" w14:textId="3AAADE9C" w:rsidR="00695695" w:rsidRPr="00695695" w:rsidRDefault="00695695" w:rsidP="004265E4">
      <w:pPr>
        <w:ind w:firstLine="0"/>
        <w:rPr>
          <w:lang w:val="en-IN"/>
        </w:rPr>
      </w:pPr>
      <w:r w:rsidRPr="00695695">
        <w:rPr>
          <w:lang w:val="en-IN"/>
        </w:rPr>
        <w:t>Here's the preprocessing code:</w:t>
      </w:r>
    </w:p>
    <w:p w14:paraId="02F0423A" w14:textId="77777777" w:rsidR="00695695" w:rsidRPr="00695695" w:rsidRDefault="00695695" w:rsidP="00695695">
      <w:pPr>
        <w:rPr>
          <w:lang w:val="en-IN"/>
        </w:rPr>
      </w:pPr>
      <w:r w:rsidRPr="00695695">
        <w:rPr>
          <w:lang w:val="en-IN"/>
        </w:rPr>
        <w:t xml:space="preserve">import </w:t>
      </w:r>
      <w:proofErr w:type="spellStart"/>
      <w:r w:rsidRPr="00695695">
        <w:rPr>
          <w:lang w:val="en-IN"/>
        </w:rPr>
        <w:t>nltk</w:t>
      </w:r>
      <w:proofErr w:type="spellEnd"/>
    </w:p>
    <w:p w14:paraId="5629540E" w14:textId="77777777" w:rsidR="00695695" w:rsidRPr="00695695" w:rsidRDefault="00695695" w:rsidP="00695695">
      <w:pPr>
        <w:rPr>
          <w:lang w:val="en-IN"/>
        </w:rPr>
      </w:pPr>
      <w:r w:rsidRPr="00695695">
        <w:rPr>
          <w:lang w:val="en-IN"/>
        </w:rPr>
        <w:t xml:space="preserve">from </w:t>
      </w:r>
      <w:proofErr w:type="spellStart"/>
      <w:proofErr w:type="gramStart"/>
      <w:r w:rsidRPr="00695695">
        <w:rPr>
          <w:lang w:val="en-IN"/>
        </w:rPr>
        <w:t>nltk.tokenize</w:t>
      </w:r>
      <w:proofErr w:type="spellEnd"/>
      <w:proofErr w:type="gramEnd"/>
      <w:r w:rsidRPr="00695695">
        <w:rPr>
          <w:lang w:val="en-IN"/>
        </w:rPr>
        <w:t xml:space="preserve"> import </w:t>
      </w:r>
      <w:proofErr w:type="spellStart"/>
      <w:r w:rsidRPr="00695695">
        <w:rPr>
          <w:lang w:val="en-IN"/>
        </w:rPr>
        <w:t>word_tokenize</w:t>
      </w:r>
      <w:proofErr w:type="spellEnd"/>
    </w:p>
    <w:p w14:paraId="0A8A84A5" w14:textId="77777777" w:rsidR="00695695" w:rsidRPr="00695695" w:rsidRDefault="00695695" w:rsidP="00695695">
      <w:pPr>
        <w:rPr>
          <w:lang w:val="en-IN"/>
        </w:rPr>
      </w:pPr>
      <w:r w:rsidRPr="00695695">
        <w:rPr>
          <w:lang w:val="en-IN"/>
        </w:rPr>
        <w:t xml:space="preserve">from </w:t>
      </w:r>
      <w:proofErr w:type="spellStart"/>
      <w:proofErr w:type="gramStart"/>
      <w:r w:rsidRPr="00695695">
        <w:rPr>
          <w:lang w:val="en-IN"/>
        </w:rPr>
        <w:t>nltk.corpus</w:t>
      </w:r>
      <w:proofErr w:type="spellEnd"/>
      <w:proofErr w:type="gramEnd"/>
      <w:r w:rsidRPr="00695695">
        <w:rPr>
          <w:lang w:val="en-IN"/>
        </w:rPr>
        <w:t xml:space="preserve"> import </w:t>
      </w:r>
      <w:proofErr w:type="spellStart"/>
      <w:r w:rsidRPr="00695695">
        <w:rPr>
          <w:lang w:val="en-IN"/>
        </w:rPr>
        <w:t>stopwords</w:t>
      </w:r>
      <w:proofErr w:type="spellEnd"/>
    </w:p>
    <w:p w14:paraId="7F0F531A" w14:textId="77777777" w:rsidR="00695695" w:rsidRPr="00695695" w:rsidRDefault="00695695" w:rsidP="00695695">
      <w:pPr>
        <w:rPr>
          <w:lang w:val="en-IN"/>
        </w:rPr>
      </w:pPr>
      <w:r w:rsidRPr="00695695">
        <w:rPr>
          <w:lang w:val="en-IN"/>
        </w:rPr>
        <w:t xml:space="preserve">from </w:t>
      </w:r>
      <w:proofErr w:type="spellStart"/>
      <w:proofErr w:type="gramStart"/>
      <w:r w:rsidRPr="00695695">
        <w:rPr>
          <w:lang w:val="en-IN"/>
        </w:rPr>
        <w:t>nltk.stem</w:t>
      </w:r>
      <w:proofErr w:type="spellEnd"/>
      <w:proofErr w:type="gramEnd"/>
      <w:r w:rsidRPr="00695695">
        <w:rPr>
          <w:lang w:val="en-IN"/>
        </w:rPr>
        <w:t xml:space="preserve"> import </w:t>
      </w:r>
      <w:proofErr w:type="spellStart"/>
      <w:r w:rsidRPr="00695695">
        <w:rPr>
          <w:lang w:val="en-IN"/>
        </w:rPr>
        <w:t>WordNetLemmatizer</w:t>
      </w:r>
      <w:proofErr w:type="spellEnd"/>
    </w:p>
    <w:p w14:paraId="09F4103F" w14:textId="77777777" w:rsidR="00695695" w:rsidRPr="00695695" w:rsidRDefault="00695695" w:rsidP="00695695">
      <w:pPr>
        <w:rPr>
          <w:lang w:val="en-IN"/>
        </w:rPr>
      </w:pPr>
    </w:p>
    <w:p w14:paraId="732007D7" w14:textId="77777777" w:rsidR="00695695" w:rsidRPr="00695695" w:rsidRDefault="00695695" w:rsidP="00695695">
      <w:pPr>
        <w:rPr>
          <w:lang w:val="en-IN"/>
        </w:rPr>
      </w:pPr>
      <w:r w:rsidRPr="00695695">
        <w:rPr>
          <w:lang w:val="en-IN"/>
        </w:rPr>
        <w:lastRenderedPageBreak/>
        <w:t xml:space="preserve"># Initialize the </w:t>
      </w:r>
      <w:proofErr w:type="spellStart"/>
      <w:r w:rsidRPr="00695695">
        <w:rPr>
          <w:lang w:val="en-IN"/>
        </w:rPr>
        <w:t>lemmatizer</w:t>
      </w:r>
      <w:proofErr w:type="spellEnd"/>
      <w:r w:rsidRPr="00695695">
        <w:rPr>
          <w:lang w:val="en-IN"/>
        </w:rPr>
        <w:t xml:space="preserve"> and </w:t>
      </w:r>
      <w:proofErr w:type="spellStart"/>
      <w:r w:rsidRPr="00695695">
        <w:rPr>
          <w:lang w:val="en-IN"/>
        </w:rPr>
        <w:t>stopwords</w:t>
      </w:r>
      <w:proofErr w:type="spellEnd"/>
    </w:p>
    <w:p w14:paraId="2ED9C3D5" w14:textId="77777777" w:rsidR="00695695" w:rsidRPr="00695695" w:rsidRDefault="00695695" w:rsidP="00695695">
      <w:pPr>
        <w:rPr>
          <w:lang w:val="en-IN"/>
        </w:rPr>
      </w:pPr>
      <w:proofErr w:type="spellStart"/>
      <w:r w:rsidRPr="00695695">
        <w:rPr>
          <w:lang w:val="en-IN"/>
        </w:rPr>
        <w:t>lemmatizer</w:t>
      </w:r>
      <w:proofErr w:type="spellEnd"/>
      <w:r w:rsidRPr="00695695">
        <w:rPr>
          <w:lang w:val="en-IN"/>
        </w:rPr>
        <w:t xml:space="preserve"> = </w:t>
      </w:r>
      <w:proofErr w:type="spellStart"/>
      <w:proofErr w:type="gramStart"/>
      <w:r w:rsidRPr="00695695">
        <w:rPr>
          <w:lang w:val="en-IN"/>
        </w:rPr>
        <w:t>WordNetLemmatizer</w:t>
      </w:r>
      <w:proofErr w:type="spellEnd"/>
      <w:r w:rsidRPr="00695695">
        <w:rPr>
          <w:lang w:val="en-IN"/>
        </w:rPr>
        <w:t>(</w:t>
      </w:r>
      <w:proofErr w:type="gramEnd"/>
      <w:r w:rsidRPr="00695695">
        <w:rPr>
          <w:lang w:val="en-IN"/>
        </w:rPr>
        <w:t>)</w:t>
      </w:r>
    </w:p>
    <w:p w14:paraId="733A9E9D" w14:textId="77777777" w:rsidR="00695695" w:rsidRPr="00695695" w:rsidRDefault="00695695" w:rsidP="00695695">
      <w:pPr>
        <w:rPr>
          <w:lang w:val="en-IN"/>
        </w:rPr>
      </w:pPr>
      <w:proofErr w:type="spellStart"/>
      <w:r w:rsidRPr="00695695">
        <w:rPr>
          <w:lang w:val="en-IN"/>
        </w:rPr>
        <w:t>stop_words</w:t>
      </w:r>
      <w:proofErr w:type="spellEnd"/>
      <w:r w:rsidRPr="00695695">
        <w:rPr>
          <w:lang w:val="en-IN"/>
        </w:rPr>
        <w:t xml:space="preserve"> = set(</w:t>
      </w:r>
      <w:proofErr w:type="spellStart"/>
      <w:proofErr w:type="gramStart"/>
      <w:r w:rsidRPr="00695695">
        <w:rPr>
          <w:lang w:val="en-IN"/>
        </w:rPr>
        <w:t>stopwords.words</w:t>
      </w:r>
      <w:proofErr w:type="spellEnd"/>
      <w:proofErr w:type="gramEnd"/>
      <w:r w:rsidRPr="00695695">
        <w:rPr>
          <w:lang w:val="en-IN"/>
        </w:rPr>
        <w:t>('</w:t>
      </w:r>
      <w:proofErr w:type="spellStart"/>
      <w:r w:rsidRPr="00695695">
        <w:rPr>
          <w:lang w:val="en-IN"/>
        </w:rPr>
        <w:t>english</w:t>
      </w:r>
      <w:proofErr w:type="spellEnd"/>
      <w:r w:rsidRPr="00695695">
        <w:rPr>
          <w:lang w:val="en-IN"/>
        </w:rPr>
        <w:t>'))</w:t>
      </w:r>
    </w:p>
    <w:p w14:paraId="2AE3DDE1" w14:textId="77777777" w:rsidR="00695695" w:rsidRPr="00695695" w:rsidRDefault="00695695" w:rsidP="00695695">
      <w:pPr>
        <w:rPr>
          <w:lang w:val="en-IN"/>
        </w:rPr>
      </w:pPr>
    </w:p>
    <w:p w14:paraId="02C3C97F" w14:textId="77777777" w:rsidR="00695695" w:rsidRPr="00695695" w:rsidRDefault="00695695" w:rsidP="00695695">
      <w:pPr>
        <w:rPr>
          <w:lang w:val="en-IN"/>
        </w:rPr>
      </w:pPr>
      <w:r w:rsidRPr="00695695">
        <w:rPr>
          <w:lang w:val="en-IN"/>
        </w:rPr>
        <w:t xml:space="preserve">def </w:t>
      </w:r>
      <w:proofErr w:type="spellStart"/>
      <w:r w:rsidRPr="00695695">
        <w:rPr>
          <w:lang w:val="en-IN"/>
        </w:rPr>
        <w:t>preprocess_text</w:t>
      </w:r>
      <w:proofErr w:type="spellEnd"/>
      <w:r w:rsidRPr="00695695">
        <w:rPr>
          <w:lang w:val="en-IN"/>
        </w:rPr>
        <w:t>(text):</w:t>
      </w:r>
    </w:p>
    <w:p w14:paraId="2C15CEED" w14:textId="77777777" w:rsidR="00695695" w:rsidRPr="00695695" w:rsidRDefault="00695695" w:rsidP="00695695">
      <w:pPr>
        <w:rPr>
          <w:lang w:val="en-IN"/>
        </w:rPr>
      </w:pPr>
      <w:r w:rsidRPr="00695695">
        <w:rPr>
          <w:lang w:val="en-IN"/>
        </w:rPr>
        <w:t xml:space="preserve">    # Tokenize</w:t>
      </w:r>
    </w:p>
    <w:p w14:paraId="5BB02002" w14:textId="77777777" w:rsidR="00695695" w:rsidRPr="00695695" w:rsidRDefault="00695695" w:rsidP="00695695">
      <w:pPr>
        <w:rPr>
          <w:lang w:val="en-IN"/>
        </w:rPr>
      </w:pPr>
      <w:r w:rsidRPr="00695695">
        <w:rPr>
          <w:lang w:val="en-IN"/>
        </w:rPr>
        <w:t xml:space="preserve">    tokens = </w:t>
      </w:r>
      <w:proofErr w:type="spellStart"/>
      <w:r w:rsidRPr="00695695">
        <w:rPr>
          <w:lang w:val="en-IN"/>
        </w:rPr>
        <w:t>word_tokenize</w:t>
      </w:r>
      <w:proofErr w:type="spellEnd"/>
      <w:r w:rsidRPr="00695695">
        <w:rPr>
          <w:lang w:val="en-IN"/>
        </w:rPr>
        <w:t>(text)</w:t>
      </w:r>
    </w:p>
    <w:p w14:paraId="0EC8C944" w14:textId="77777777" w:rsidR="00695695" w:rsidRPr="00695695" w:rsidRDefault="00695695" w:rsidP="00695695">
      <w:pPr>
        <w:rPr>
          <w:lang w:val="en-IN"/>
        </w:rPr>
      </w:pPr>
      <w:r w:rsidRPr="00695695">
        <w:rPr>
          <w:lang w:val="en-IN"/>
        </w:rPr>
        <w:t xml:space="preserve">    # Convert to lower case</w:t>
      </w:r>
    </w:p>
    <w:p w14:paraId="47DDF5B1" w14:textId="77777777" w:rsidR="00695695" w:rsidRPr="00695695" w:rsidRDefault="00695695" w:rsidP="00695695">
      <w:pPr>
        <w:rPr>
          <w:lang w:val="en-IN"/>
        </w:rPr>
      </w:pPr>
      <w:r w:rsidRPr="00695695">
        <w:rPr>
          <w:lang w:val="en-IN"/>
        </w:rPr>
        <w:t xml:space="preserve">    tokens = [</w:t>
      </w:r>
      <w:proofErr w:type="spellStart"/>
      <w:proofErr w:type="gramStart"/>
      <w:r w:rsidRPr="00695695">
        <w:rPr>
          <w:lang w:val="en-IN"/>
        </w:rPr>
        <w:t>word.lower</w:t>
      </w:r>
      <w:proofErr w:type="spellEnd"/>
      <w:proofErr w:type="gramEnd"/>
      <w:r w:rsidRPr="00695695">
        <w:rPr>
          <w:lang w:val="en-IN"/>
        </w:rPr>
        <w:t>() for word in tokens]</w:t>
      </w:r>
    </w:p>
    <w:p w14:paraId="292765C9" w14:textId="77777777" w:rsidR="00695695" w:rsidRPr="00695695" w:rsidRDefault="00695695" w:rsidP="00695695">
      <w:pPr>
        <w:rPr>
          <w:lang w:val="en-IN"/>
        </w:rPr>
      </w:pPr>
      <w:r w:rsidRPr="00695695">
        <w:rPr>
          <w:lang w:val="en-IN"/>
        </w:rPr>
        <w:t xml:space="preserve">    # Remove punctuation</w:t>
      </w:r>
    </w:p>
    <w:p w14:paraId="6778ABBB" w14:textId="77777777" w:rsidR="00695695" w:rsidRPr="00695695" w:rsidRDefault="00695695" w:rsidP="00695695">
      <w:pPr>
        <w:rPr>
          <w:lang w:val="en-IN"/>
        </w:rPr>
      </w:pPr>
      <w:r w:rsidRPr="00695695">
        <w:rPr>
          <w:lang w:val="en-IN"/>
        </w:rPr>
        <w:t xml:space="preserve">    tokens = [word for word in tokens if </w:t>
      </w:r>
      <w:proofErr w:type="spellStart"/>
      <w:proofErr w:type="gramStart"/>
      <w:r w:rsidRPr="00695695">
        <w:rPr>
          <w:lang w:val="en-IN"/>
        </w:rPr>
        <w:t>word.isalnum</w:t>
      </w:r>
      <w:proofErr w:type="spellEnd"/>
      <w:proofErr w:type="gramEnd"/>
      <w:r w:rsidRPr="00695695">
        <w:rPr>
          <w:lang w:val="en-IN"/>
        </w:rPr>
        <w:t>()]</w:t>
      </w:r>
    </w:p>
    <w:p w14:paraId="1B610B5D" w14:textId="77777777" w:rsidR="00695695" w:rsidRPr="00695695" w:rsidRDefault="00695695" w:rsidP="00695695">
      <w:pPr>
        <w:rPr>
          <w:lang w:val="en-IN"/>
        </w:rPr>
      </w:pPr>
      <w:r w:rsidRPr="00695695">
        <w:rPr>
          <w:lang w:val="en-IN"/>
        </w:rPr>
        <w:t xml:space="preserve">    # Remove </w:t>
      </w:r>
      <w:proofErr w:type="spellStart"/>
      <w:r w:rsidRPr="00695695">
        <w:rPr>
          <w:lang w:val="en-IN"/>
        </w:rPr>
        <w:t>stopwords</w:t>
      </w:r>
      <w:proofErr w:type="spellEnd"/>
    </w:p>
    <w:p w14:paraId="74FDADDF" w14:textId="77777777" w:rsidR="00695695" w:rsidRPr="00695695" w:rsidRDefault="00695695" w:rsidP="00695695">
      <w:pPr>
        <w:rPr>
          <w:lang w:val="en-IN"/>
        </w:rPr>
      </w:pPr>
      <w:r w:rsidRPr="00695695">
        <w:rPr>
          <w:lang w:val="en-IN"/>
        </w:rPr>
        <w:t xml:space="preserve">    tokens = [word for word in tokens if word not in </w:t>
      </w:r>
      <w:proofErr w:type="spellStart"/>
      <w:r w:rsidRPr="00695695">
        <w:rPr>
          <w:lang w:val="en-IN"/>
        </w:rPr>
        <w:t>stop_words</w:t>
      </w:r>
      <w:proofErr w:type="spellEnd"/>
      <w:r w:rsidRPr="00695695">
        <w:rPr>
          <w:lang w:val="en-IN"/>
        </w:rPr>
        <w:t>]</w:t>
      </w:r>
    </w:p>
    <w:p w14:paraId="430441F7" w14:textId="77777777" w:rsidR="00695695" w:rsidRPr="00695695" w:rsidRDefault="00695695" w:rsidP="00695695">
      <w:pPr>
        <w:rPr>
          <w:lang w:val="en-IN"/>
        </w:rPr>
      </w:pPr>
      <w:r w:rsidRPr="00695695">
        <w:rPr>
          <w:lang w:val="en-IN"/>
        </w:rPr>
        <w:t xml:space="preserve">    # Lemmatize</w:t>
      </w:r>
    </w:p>
    <w:p w14:paraId="1563879C" w14:textId="77777777" w:rsidR="00695695" w:rsidRPr="00695695" w:rsidRDefault="00695695" w:rsidP="00695695">
      <w:pPr>
        <w:rPr>
          <w:lang w:val="en-IN"/>
        </w:rPr>
      </w:pPr>
      <w:r w:rsidRPr="00695695">
        <w:rPr>
          <w:lang w:val="en-IN"/>
        </w:rPr>
        <w:t xml:space="preserve">    tokens = [</w:t>
      </w:r>
      <w:proofErr w:type="spellStart"/>
      <w:proofErr w:type="gramStart"/>
      <w:r w:rsidRPr="00695695">
        <w:rPr>
          <w:lang w:val="en-IN"/>
        </w:rPr>
        <w:t>lemmatizer.lemmatize</w:t>
      </w:r>
      <w:proofErr w:type="spellEnd"/>
      <w:proofErr w:type="gramEnd"/>
      <w:r w:rsidRPr="00695695">
        <w:rPr>
          <w:lang w:val="en-IN"/>
        </w:rPr>
        <w:t>(word) for word in tokens]</w:t>
      </w:r>
    </w:p>
    <w:p w14:paraId="26562E36" w14:textId="77777777" w:rsidR="00695695" w:rsidRPr="00695695" w:rsidRDefault="00695695" w:rsidP="00695695">
      <w:pPr>
        <w:rPr>
          <w:lang w:val="en-IN"/>
        </w:rPr>
      </w:pPr>
      <w:r w:rsidRPr="00695695">
        <w:rPr>
          <w:lang w:val="en-IN"/>
        </w:rPr>
        <w:t xml:space="preserve">    # Rejoin tokens into a single string</w:t>
      </w:r>
    </w:p>
    <w:p w14:paraId="53378C7B" w14:textId="77777777" w:rsidR="00695695" w:rsidRPr="00695695" w:rsidRDefault="00695695" w:rsidP="00695695">
      <w:pPr>
        <w:rPr>
          <w:lang w:val="en-IN"/>
        </w:rPr>
      </w:pPr>
      <w:r w:rsidRPr="00695695">
        <w:rPr>
          <w:lang w:val="en-IN"/>
        </w:rPr>
        <w:t xml:space="preserve">    return ' </w:t>
      </w:r>
      <w:proofErr w:type="gramStart"/>
      <w:r w:rsidRPr="00695695">
        <w:rPr>
          <w:lang w:val="en-IN"/>
        </w:rPr>
        <w:t>'.join</w:t>
      </w:r>
      <w:proofErr w:type="gramEnd"/>
      <w:r w:rsidRPr="00695695">
        <w:rPr>
          <w:lang w:val="en-IN"/>
        </w:rPr>
        <w:t>(tokens)</w:t>
      </w:r>
    </w:p>
    <w:p w14:paraId="151533BC" w14:textId="77777777" w:rsidR="00695695" w:rsidRPr="00695695" w:rsidRDefault="00695695" w:rsidP="00695695">
      <w:pPr>
        <w:rPr>
          <w:lang w:val="en-IN"/>
        </w:rPr>
      </w:pPr>
    </w:p>
    <w:p w14:paraId="696E8019" w14:textId="77777777" w:rsidR="00695695" w:rsidRPr="00695695" w:rsidRDefault="00695695" w:rsidP="00695695">
      <w:pPr>
        <w:rPr>
          <w:lang w:val="en-IN"/>
        </w:rPr>
      </w:pPr>
      <w:r w:rsidRPr="00695695">
        <w:rPr>
          <w:lang w:val="en-IN"/>
        </w:rPr>
        <w:t># Apply preprocessing to the 'text' column</w:t>
      </w:r>
    </w:p>
    <w:p w14:paraId="1D09472F" w14:textId="07FC8FB3" w:rsidR="004265E4" w:rsidRDefault="00695695" w:rsidP="004265E4">
      <w:pPr>
        <w:rPr>
          <w:lang w:val="en-IN"/>
        </w:rPr>
      </w:pPr>
      <w:proofErr w:type="spellStart"/>
      <w:r w:rsidRPr="00695695">
        <w:rPr>
          <w:lang w:val="en-IN"/>
        </w:rPr>
        <w:t>df</w:t>
      </w:r>
      <w:proofErr w:type="spellEnd"/>
      <w:r w:rsidRPr="00695695">
        <w:rPr>
          <w:lang w:val="en-IN"/>
        </w:rPr>
        <w:t>['</w:t>
      </w:r>
      <w:proofErr w:type="spellStart"/>
      <w:r w:rsidRPr="00695695">
        <w:rPr>
          <w:lang w:val="en-IN"/>
        </w:rPr>
        <w:t>cleaned_text</w:t>
      </w:r>
      <w:proofErr w:type="spellEnd"/>
      <w:r w:rsidRPr="00695695">
        <w:rPr>
          <w:lang w:val="en-IN"/>
        </w:rPr>
        <w:t xml:space="preserve">'] = </w:t>
      </w:r>
      <w:proofErr w:type="spellStart"/>
      <w:r w:rsidRPr="00695695">
        <w:rPr>
          <w:lang w:val="en-IN"/>
        </w:rPr>
        <w:t>df</w:t>
      </w:r>
      <w:proofErr w:type="spellEnd"/>
      <w:r w:rsidRPr="00695695">
        <w:rPr>
          <w:lang w:val="en-IN"/>
        </w:rPr>
        <w:t>['text'</w:t>
      </w:r>
      <w:proofErr w:type="gramStart"/>
      <w:r w:rsidRPr="00695695">
        <w:rPr>
          <w:lang w:val="en-IN"/>
        </w:rPr>
        <w:t>].apply</w:t>
      </w:r>
      <w:proofErr w:type="gramEnd"/>
      <w:r w:rsidRPr="00695695">
        <w:rPr>
          <w:lang w:val="en-IN"/>
        </w:rPr>
        <w:t>(</w:t>
      </w:r>
      <w:proofErr w:type="spellStart"/>
      <w:r w:rsidRPr="00695695">
        <w:rPr>
          <w:lang w:val="en-IN"/>
        </w:rPr>
        <w:t>preprocess_text</w:t>
      </w:r>
      <w:proofErr w:type="spellEnd"/>
      <w:r w:rsidRPr="00695695">
        <w:rPr>
          <w:lang w:val="en-IN"/>
        </w:rPr>
        <w:t>)</w:t>
      </w:r>
    </w:p>
    <w:p w14:paraId="55DA27DD" w14:textId="79A402F5" w:rsidR="004265E4" w:rsidRDefault="004265E4" w:rsidP="004265E4">
      <w:pPr>
        <w:ind w:firstLine="0"/>
        <w:rPr>
          <w:b/>
          <w:bCs/>
          <w:lang w:val="en-IN"/>
        </w:rPr>
      </w:pPr>
      <w:r w:rsidRPr="004265E4">
        <w:rPr>
          <w:b/>
          <w:bCs/>
          <w:lang w:val="en-IN"/>
        </w:rPr>
        <w:t>Data Splitting</w:t>
      </w:r>
    </w:p>
    <w:p w14:paraId="72AD6EA6" w14:textId="3ACB2891" w:rsidR="004265E4" w:rsidRDefault="004265E4" w:rsidP="004265E4">
      <w:pPr>
        <w:ind w:left="720" w:firstLine="0"/>
        <w:rPr>
          <w:lang w:val="en-IN"/>
        </w:rPr>
      </w:pPr>
      <w:proofErr w:type="spellStart"/>
      <w:r w:rsidRPr="004265E4">
        <w:rPr>
          <w:lang w:val="en-IN"/>
        </w:rPr>
        <w:t>X_train</w:t>
      </w:r>
      <w:proofErr w:type="spellEnd"/>
      <w:r w:rsidRPr="004265E4">
        <w:rPr>
          <w:lang w:val="en-IN"/>
        </w:rPr>
        <w:t xml:space="preserve">, </w:t>
      </w:r>
      <w:proofErr w:type="spellStart"/>
      <w:r w:rsidRPr="004265E4">
        <w:rPr>
          <w:lang w:val="en-IN"/>
        </w:rPr>
        <w:t>X_test</w:t>
      </w:r>
      <w:proofErr w:type="spellEnd"/>
      <w:r w:rsidRPr="004265E4">
        <w:rPr>
          <w:lang w:val="en-IN"/>
        </w:rPr>
        <w:t xml:space="preserve">, </w:t>
      </w:r>
      <w:proofErr w:type="spellStart"/>
      <w:r w:rsidRPr="004265E4">
        <w:rPr>
          <w:lang w:val="en-IN"/>
        </w:rPr>
        <w:t>y_train</w:t>
      </w:r>
      <w:proofErr w:type="spellEnd"/>
      <w:r w:rsidRPr="004265E4">
        <w:rPr>
          <w:lang w:val="en-IN"/>
        </w:rPr>
        <w:t xml:space="preserve">, </w:t>
      </w:r>
      <w:proofErr w:type="spellStart"/>
      <w:r w:rsidRPr="004265E4">
        <w:rPr>
          <w:lang w:val="en-IN"/>
        </w:rPr>
        <w:t>y_test</w:t>
      </w:r>
      <w:proofErr w:type="spellEnd"/>
      <w:r w:rsidRPr="004265E4">
        <w:rPr>
          <w:lang w:val="en-IN"/>
        </w:rPr>
        <w:t xml:space="preserve"> = </w:t>
      </w:r>
      <w:proofErr w:type="spellStart"/>
      <w:r w:rsidRPr="004265E4">
        <w:rPr>
          <w:lang w:val="en-IN"/>
        </w:rPr>
        <w:t>train_test_split</w:t>
      </w:r>
      <w:proofErr w:type="spellEnd"/>
      <w:r w:rsidRPr="004265E4">
        <w:rPr>
          <w:lang w:val="en-IN"/>
        </w:rPr>
        <w:t>(</w:t>
      </w:r>
      <w:proofErr w:type="spellStart"/>
      <w:r w:rsidRPr="004265E4">
        <w:rPr>
          <w:lang w:val="en-IN"/>
        </w:rPr>
        <w:t>df</w:t>
      </w:r>
      <w:proofErr w:type="spellEnd"/>
      <w:r w:rsidRPr="004265E4">
        <w:rPr>
          <w:lang w:val="en-IN"/>
        </w:rPr>
        <w:t>['</w:t>
      </w:r>
      <w:proofErr w:type="spellStart"/>
      <w:r w:rsidRPr="004265E4">
        <w:rPr>
          <w:lang w:val="en-IN"/>
        </w:rPr>
        <w:t>cleaned_text</w:t>
      </w:r>
      <w:proofErr w:type="spellEnd"/>
      <w:r w:rsidRPr="004265E4">
        <w:rPr>
          <w:lang w:val="en-IN"/>
        </w:rPr>
        <w:t xml:space="preserve">'], </w:t>
      </w:r>
      <w:proofErr w:type="spellStart"/>
      <w:r w:rsidRPr="004265E4">
        <w:rPr>
          <w:lang w:val="en-IN"/>
        </w:rPr>
        <w:t>df</w:t>
      </w:r>
      <w:proofErr w:type="spellEnd"/>
      <w:r w:rsidRPr="004265E4">
        <w:rPr>
          <w:lang w:val="en-IN"/>
        </w:rPr>
        <w:t xml:space="preserve">['label'], </w:t>
      </w:r>
      <w:proofErr w:type="spellStart"/>
      <w:r w:rsidRPr="004265E4">
        <w:rPr>
          <w:lang w:val="en-IN"/>
        </w:rPr>
        <w:t>test_size</w:t>
      </w:r>
      <w:proofErr w:type="spellEnd"/>
      <w:r w:rsidRPr="004265E4">
        <w:rPr>
          <w:lang w:val="en-IN"/>
        </w:rPr>
        <w:t xml:space="preserve">=0.2, </w:t>
      </w:r>
      <w:proofErr w:type="spellStart"/>
      <w:r w:rsidRPr="004265E4">
        <w:rPr>
          <w:lang w:val="en-IN"/>
        </w:rPr>
        <w:t>random_state</w:t>
      </w:r>
      <w:proofErr w:type="spellEnd"/>
      <w:r w:rsidRPr="004265E4">
        <w:rPr>
          <w:lang w:val="en-IN"/>
        </w:rPr>
        <w:t>=42)</w:t>
      </w:r>
    </w:p>
    <w:p w14:paraId="591FA728" w14:textId="77777777" w:rsidR="00720497" w:rsidRPr="004265E4" w:rsidRDefault="00720497" w:rsidP="004265E4">
      <w:pPr>
        <w:ind w:left="720" w:firstLine="0"/>
        <w:rPr>
          <w:lang w:val="en-IN"/>
        </w:rPr>
      </w:pPr>
    </w:p>
    <w:p w14:paraId="533AC40E" w14:textId="77777777" w:rsidR="004265E4" w:rsidRDefault="004265E4" w:rsidP="004265E4">
      <w:pPr>
        <w:ind w:firstLine="0"/>
        <w:rPr>
          <w:b/>
          <w:bCs/>
        </w:rPr>
      </w:pPr>
      <w:r w:rsidRPr="00694739">
        <w:rPr>
          <w:b/>
          <w:bCs/>
          <w:lang w:val="en-IN"/>
        </w:rPr>
        <w:lastRenderedPageBreak/>
        <w:t>2</w:t>
      </w:r>
      <w:r>
        <w:rPr>
          <w:lang w:val="en-IN"/>
        </w:rPr>
        <w:t xml:space="preserve">. </w:t>
      </w:r>
      <w:r w:rsidRPr="00694739">
        <w:rPr>
          <w:b/>
          <w:bCs/>
        </w:rPr>
        <w:t>Vectorization using TF-IDF</w:t>
      </w:r>
    </w:p>
    <w:p w14:paraId="108031F1" w14:textId="77777777" w:rsidR="004265E4" w:rsidRDefault="004265E4" w:rsidP="004265E4">
      <w:pPr>
        <w:ind w:firstLine="0"/>
      </w:pPr>
      <w:r w:rsidRPr="00694739">
        <w:t>The Term Frequency-Inverse Document Frequency (TF-IDF) vectorizer was used to convert the cleaned text data into numerical features suitable for machine learning models. This method transforms the text into vectors based on the frequency of words while penalizing common words to give more importance to rare words.</w:t>
      </w:r>
    </w:p>
    <w:p w14:paraId="6AD36A0A" w14:textId="77777777" w:rsidR="00D765FB" w:rsidRDefault="00D765FB" w:rsidP="004265E4">
      <w:pPr>
        <w:ind w:firstLine="0"/>
      </w:pPr>
    </w:p>
    <w:p w14:paraId="2108B0C3" w14:textId="77777777" w:rsidR="004265E4" w:rsidRDefault="004265E4" w:rsidP="004265E4">
      <w:pPr>
        <w:ind w:left="720" w:firstLine="0"/>
      </w:pPr>
      <w:r w:rsidRPr="00694739">
        <w:t xml:space="preserve">from </w:t>
      </w:r>
      <w:proofErr w:type="spellStart"/>
      <w:proofErr w:type="gramStart"/>
      <w:r w:rsidRPr="00694739">
        <w:t>sklearn.feature</w:t>
      </w:r>
      <w:proofErr w:type="gramEnd"/>
      <w:r w:rsidRPr="00694739">
        <w:t>_extraction.text</w:t>
      </w:r>
      <w:proofErr w:type="spellEnd"/>
      <w:r w:rsidRPr="00694739">
        <w:t xml:space="preserve"> </w:t>
      </w:r>
    </w:p>
    <w:p w14:paraId="6571E3E2" w14:textId="77777777" w:rsidR="004265E4" w:rsidRDefault="004265E4" w:rsidP="004265E4">
      <w:pPr>
        <w:ind w:left="720" w:firstLine="0"/>
      </w:pPr>
      <w:r w:rsidRPr="00694739">
        <w:t xml:space="preserve">import </w:t>
      </w:r>
      <w:proofErr w:type="spellStart"/>
      <w:r w:rsidRPr="00694739">
        <w:t>TfidfVectorizer</w:t>
      </w:r>
      <w:proofErr w:type="spellEnd"/>
    </w:p>
    <w:p w14:paraId="5D403409" w14:textId="77777777" w:rsidR="004265E4" w:rsidRDefault="004265E4" w:rsidP="004265E4">
      <w:pPr>
        <w:ind w:left="720" w:firstLine="0"/>
      </w:pPr>
      <w:r w:rsidRPr="00694739">
        <w:t xml:space="preserve"># Initialize TF-IDF Vectorizer </w:t>
      </w:r>
    </w:p>
    <w:p w14:paraId="03191C6F" w14:textId="77777777" w:rsidR="004265E4" w:rsidRDefault="004265E4" w:rsidP="004265E4">
      <w:pPr>
        <w:ind w:left="720" w:firstLine="0"/>
      </w:pPr>
      <w:proofErr w:type="spellStart"/>
      <w:r w:rsidRPr="00694739">
        <w:t>tfidf_vectorizer</w:t>
      </w:r>
      <w:proofErr w:type="spellEnd"/>
      <w:r w:rsidRPr="00694739">
        <w:t xml:space="preserve"> = </w:t>
      </w:r>
      <w:proofErr w:type="spellStart"/>
      <w:proofErr w:type="gramStart"/>
      <w:r w:rsidRPr="00694739">
        <w:t>TfidfVectorizer</w:t>
      </w:r>
      <w:proofErr w:type="spellEnd"/>
      <w:r w:rsidRPr="00694739">
        <w:t>(</w:t>
      </w:r>
      <w:proofErr w:type="spellStart"/>
      <w:proofErr w:type="gramEnd"/>
      <w:r w:rsidRPr="00694739">
        <w:t>max_features</w:t>
      </w:r>
      <w:proofErr w:type="spellEnd"/>
      <w:r w:rsidRPr="00694739">
        <w:t xml:space="preserve">=10000, </w:t>
      </w:r>
      <w:proofErr w:type="spellStart"/>
      <w:r w:rsidRPr="00694739">
        <w:t>ngram_range</w:t>
      </w:r>
      <w:proofErr w:type="spellEnd"/>
      <w:r w:rsidRPr="00694739">
        <w:t xml:space="preserve">=(1,2)) </w:t>
      </w:r>
    </w:p>
    <w:p w14:paraId="756475A9" w14:textId="77777777" w:rsidR="004265E4" w:rsidRDefault="004265E4" w:rsidP="004265E4">
      <w:pPr>
        <w:ind w:left="720" w:firstLine="0"/>
      </w:pPr>
      <w:r w:rsidRPr="00694739">
        <w:t># Fit and transform the training data</w:t>
      </w:r>
    </w:p>
    <w:p w14:paraId="2A02BC19" w14:textId="77777777" w:rsidR="004265E4" w:rsidRDefault="004265E4" w:rsidP="004265E4">
      <w:pPr>
        <w:ind w:left="720" w:firstLine="0"/>
      </w:pPr>
      <w:proofErr w:type="spellStart"/>
      <w:r w:rsidRPr="00694739">
        <w:t>X_train_tfidf</w:t>
      </w:r>
      <w:proofErr w:type="spellEnd"/>
      <w:r w:rsidRPr="00694739">
        <w:t xml:space="preserve"> = </w:t>
      </w:r>
      <w:proofErr w:type="spellStart"/>
      <w:r w:rsidRPr="00694739">
        <w:t>tfidf_vectorizer.fit_transform</w:t>
      </w:r>
      <w:proofErr w:type="spellEnd"/>
      <w:r w:rsidRPr="00694739">
        <w:t>(</w:t>
      </w:r>
      <w:proofErr w:type="spellStart"/>
      <w:r w:rsidRPr="00694739">
        <w:t>X_train</w:t>
      </w:r>
      <w:proofErr w:type="spellEnd"/>
      <w:r w:rsidRPr="00694739">
        <w:t xml:space="preserve">) </w:t>
      </w:r>
    </w:p>
    <w:p w14:paraId="45F6E49F" w14:textId="77777777" w:rsidR="004265E4" w:rsidRDefault="004265E4" w:rsidP="004265E4">
      <w:pPr>
        <w:ind w:left="720" w:firstLine="0"/>
      </w:pPr>
      <w:r w:rsidRPr="00694739">
        <w:t xml:space="preserve"># Transform the test data </w:t>
      </w:r>
    </w:p>
    <w:p w14:paraId="4D8845F7" w14:textId="77777777" w:rsidR="00720497" w:rsidRDefault="004265E4" w:rsidP="00720497">
      <w:pPr>
        <w:ind w:left="720" w:firstLine="0"/>
      </w:pPr>
      <w:proofErr w:type="spellStart"/>
      <w:r w:rsidRPr="00694739">
        <w:t>X_test_tfidf</w:t>
      </w:r>
      <w:proofErr w:type="spellEnd"/>
      <w:r w:rsidRPr="00694739">
        <w:t xml:space="preserve"> = </w:t>
      </w:r>
      <w:proofErr w:type="spellStart"/>
      <w:r w:rsidRPr="00694739">
        <w:t>tfidf_</w:t>
      </w:r>
      <w:proofErr w:type="gramStart"/>
      <w:r w:rsidRPr="00694739">
        <w:t>vectorizer.transform</w:t>
      </w:r>
      <w:proofErr w:type="spellEnd"/>
      <w:proofErr w:type="gramEnd"/>
      <w:r w:rsidRPr="00694739">
        <w:t>(</w:t>
      </w:r>
      <w:proofErr w:type="spellStart"/>
      <w:r w:rsidRPr="00694739">
        <w:t>X_test</w:t>
      </w:r>
      <w:proofErr w:type="spellEnd"/>
      <w:r w:rsidRPr="00694739">
        <w:t>)</w:t>
      </w:r>
    </w:p>
    <w:p w14:paraId="323376A1" w14:textId="77777777" w:rsidR="00720497" w:rsidRDefault="00720497" w:rsidP="00720497">
      <w:pPr>
        <w:ind w:left="720" w:firstLine="0"/>
      </w:pPr>
    </w:p>
    <w:p w14:paraId="47F1ADD3" w14:textId="6368FB94" w:rsidR="00D765FB" w:rsidRPr="00720497" w:rsidRDefault="00D765FB" w:rsidP="00720497">
      <w:pPr>
        <w:ind w:firstLine="0"/>
      </w:pPr>
      <w:r w:rsidRPr="00D765FB">
        <w:rPr>
          <w:b/>
          <w:bCs/>
        </w:rPr>
        <w:t xml:space="preserve">3. </w:t>
      </w:r>
      <w:r w:rsidRPr="00D765FB">
        <w:rPr>
          <w:b/>
          <w:bCs/>
        </w:rPr>
        <w:t>Tokenization and Padding for Deep Learning Models:</w:t>
      </w:r>
    </w:p>
    <w:p w14:paraId="565A0E95" w14:textId="77777777" w:rsidR="00D765FB" w:rsidRPr="00D765FB" w:rsidRDefault="00D765FB" w:rsidP="00D765FB">
      <w:pPr>
        <w:ind w:firstLine="0"/>
        <w:rPr>
          <w:lang w:val="en-IN"/>
        </w:rPr>
      </w:pPr>
      <w:r w:rsidRPr="00D765FB">
        <w:rPr>
          <w:lang w:val="en-IN"/>
        </w:rPr>
        <w:t>Before feeding the text data into the deep learning models, tokenization and padding were performed to convert the text into sequences of integers and ensure consistent input length.</w:t>
      </w:r>
    </w:p>
    <w:p w14:paraId="57EE53C7" w14:textId="77777777" w:rsidR="00D765FB" w:rsidRPr="00D765FB" w:rsidRDefault="00D765FB" w:rsidP="00D765FB">
      <w:pPr>
        <w:numPr>
          <w:ilvl w:val="0"/>
          <w:numId w:val="15"/>
        </w:numPr>
        <w:rPr>
          <w:lang w:val="en-IN"/>
        </w:rPr>
      </w:pPr>
      <w:r w:rsidRPr="00D765FB">
        <w:rPr>
          <w:lang w:val="en-IN"/>
        </w:rPr>
        <w:t>Tokenization: Tokenization is the process of converting text into sequences of integers, where each unique word is assigned a unique integer. This is crucial for deep learning models, which require numerical input.</w:t>
      </w:r>
    </w:p>
    <w:p w14:paraId="6D10D77A" w14:textId="77777777" w:rsidR="00D765FB" w:rsidRDefault="00D765FB" w:rsidP="00D765FB">
      <w:pPr>
        <w:numPr>
          <w:ilvl w:val="0"/>
          <w:numId w:val="15"/>
        </w:numPr>
        <w:rPr>
          <w:lang w:val="en-IN"/>
        </w:rPr>
      </w:pPr>
      <w:r w:rsidRPr="00D765FB">
        <w:rPr>
          <w:lang w:val="en-IN"/>
        </w:rPr>
        <w:t>Padding: Padding ensures that all input sequences are of the same length, which is necessary for batch processing in neural networks. Shorter sequences are padded with zeros, while longer sequences are truncated.</w:t>
      </w:r>
    </w:p>
    <w:p w14:paraId="762BD3DF" w14:textId="77777777" w:rsidR="00D765FB" w:rsidRDefault="00D765FB" w:rsidP="00D765FB">
      <w:pPr>
        <w:ind w:left="720" w:firstLine="0"/>
        <w:rPr>
          <w:lang w:val="en-IN"/>
        </w:rPr>
      </w:pPr>
    </w:p>
    <w:p w14:paraId="3CB507FC" w14:textId="77777777" w:rsidR="00D765FB" w:rsidRPr="00D765FB" w:rsidRDefault="00D765FB" w:rsidP="00D765FB">
      <w:pPr>
        <w:rPr>
          <w:lang w:val="en-IN"/>
        </w:rPr>
      </w:pPr>
      <w:r w:rsidRPr="00D765FB">
        <w:rPr>
          <w:lang w:val="en-IN"/>
        </w:rPr>
        <w:t xml:space="preserve">from </w:t>
      </w:r>
      <w:proofErr w:type="spellStart"/>
      <w:proofErr w:type="gramStart"/>
      <w:r w:rsidRPr="00D765FB">
        <w:rPr>
          <w:lang w:val="en-IN"/>
        </w:rPr>
        <w:t>tensorflow.keras</w:t>
      </w:r>
      <w:proofErr w:type="gramEnd"/>
      <w:r w:rsidRPr="00D765FB">
        <w:rPr>
          <w:lang w:val="en-IN"/>
        </w:rPr>
        <w:t>.preprocessing.text</w:t>
      </w:r>
      <w:proofErr w:type="spellEnd"/>
      <w:r w:rsidRPr="00D765FB">
        <w:rPr>
          <w:lang w:val="en-IN"/>
        </w:rPr>
        <w:t xml:space="preserve"> import Tokenizer</w:t>
      </w:r>
    </w:p>
    <w:p w14:paraId="08002791" w14:textId="77777777" w:rsidR="00D765FB" w:rsidRDefault="00D765FB" w:rsidP="00D765FB">
      <w:pPr>
        <w:ind w:left="720" w:firstLine="0"/>
        <w:rPr>
          <w:lang w:val="en-IN"/>
        </w:rPr>
      </w:pPr>
      <w:r w:rsidRPr="00D765FB">
        <w:rPr>
          <w:lang w:val="en-IN"/>
        </w:rPr>
        <w:t xml:space="preserve">from </w:t>
      </w:r>
      <w:proofErr w:type="spellStart"/>
      <w:proofErr w:type="gramStart"/>
      <w:r w:rsidRPr="00D765FB">
        <w:rPr>
          <w:lang w:val="en-IN"/>
        </w:rPr>
        <w:t>tensorflow.keras</w:t>
      </w:r>
      <w:proofErr w:type="gramEnd"/>
      <w:r w:rsidRPr="00D765FB">
        <w:rPr>
          <w:lang w:val="en-IN"/>
        </w:rPr>
        <w:t>.preprocessing.sequence</w:t>
      </w:r>
      <w:proofErr w:type="spellEnd"/>
      <w:r w:rsidRPr="00D765FB">
        <w:rPr>
          <w:lang w:val="en-IN"/>
        </w:rPr>
        <w:t xml:space="preserve"> import </w:t>
      </w:r>
      <w:proofErr w:type="spellStart"/>
      <w:r w:rsidRPr="00D765FB">
        <w:rPr>
          <w:lang w:val="en-IN"/>
        </w:rPr>
        <w:t>pad_sequences</w:t>
      </w:r>
      <w:proofErr w:type="spellEnd"/>
    </w:p>
    <w:p w14:paraId="40066648" w14:textId="77777777" w:rsidR="00D765FB" w:rsidRPr="00D765FB" w:rsidRDefault="00D765FB" w:rsidP="00D765FB">
      <w:pPr>
        <w:ind w:left="720" w:firstLine="0"/>
        <w:rPr>
          <w:lang w:val="en-IN"/>
        </w:rPr>
      </w:pPr>
      <w:r w:rsidRPr="00D765FB">
        <w:rPr>
          <w:lang w:val="en-IN"/>
        </w:rPr>
        <w:t># Define parameters</w:t>
      </w:r>
    </w:p>
    <w:p w14:paraId="508E9DEA" w14:textId="77777777" w:rsidR="00D765FB" w:rsidRPr="00D765FB" w:rsidRDefault="00D765FB" w:rsidP="00D765FB">
      <w:pPr>
        <w:ind w:left="720" w:firstLine="0"/>
        <w:rPr>
          <w:lang w:val="en-IN"/>
        </w:rPr>
      </w:pPr>
      <w:proofErr w:type="spellStart"/>
      <w:r w:rsidRPr="00D765FB">
        <w:rPr>
          <w:lang w:val="en-IN"/>
        </w:rPr>
        <w:t>max_features</w:t>
      </w:r>
      <w:proofErr w:type="spellEnd"/>
      <w:r w:rsidRPr="00D765FB">
        <w:rPr>
          <w:lang w:val="en-IN"/>
        </w:rPr>
        <w:t xml:space="preserve"> = 10000  # Vocabulary size</w:t>
      </w:r>
    </w:p>
    <w:p w14:paraId="0A4CF7F9" w14:textId="77777777" w:rsidR="00D765FB" w:rsidRPr="00D765FB" w:rsidRDefault="00D765FB" w:rsidP="00D765FB">
      <w:pPr>
        <w:ind w:left="720" w:firstLine="0"/>
        <w:rPr>
          <w:lang w:val="en-IN"/>
        </w:rPr>
      </w:pPr>
      <w:proofErr w:type="spellStart"/>
      <w:r w:rsidRPr="00D765FB">
        <w:rPr>
          <w:lang w:val="en-IN"/>
        </w:rPr>
        <w:t>max_len</w:t>
      </w:r>
      <w:proofErr w:type="spellEnd"/>
      <w:r w:rsidRPr="00D765FB">
        <w:rPr>
          <w:lang w:val="en-IN"/>
        </w:rPr>
        <w:t xml:space="preserve"> = 200         # Maximum length of sequences</w:t>
      </w:r>
    </w:p>
    <w:p w14:paraId="194EF73E" w14:textId="77777777" w:rsidR="00D765FB" w:rsidRPr="00D765FB" w:rsidRDefault="00D765FB" w:rsidP="00D765FB">
      <w:pPr>
        <w:rPr>
          <w:lang w:val="en-IN"/>
        </w:rPr>
      </w:pPr>
      <w:r w:rsidRPr="00D765FB">
        <w:rPr>
          <w:lang w:val="en-IN"/>
        </w:rPr>
        <w:t># Initialize the tokenizer</w:t>
      </w:r>
    </w:p>
    <w:p w14:paraId="056FC1FF" w14:textId="77777777" w:rsidR="00D765FB" w:rsidRPr="00D765FB" w:rsidRDefault="00D765FB" w:rsidP="00D765FB">
      <w:pPr>
        <w:ind w:left="720" w:firstLine="0"/>
        <w:rPr>
          <w:lang w:val="en-IN"/>
        </w:rPr>
      </w:pPr>
      <w:r w:rsidRPr="00D765FB">
        <w:rPr>
          <w:lang w:val="en-IN"/>
        </w:rPr>
        <w:t>tokenizer = Tokenizer(</w:t>
      </w:r>
      <w:proofErr w:type="spellStart"/>
      <w:r w:rsidRPr="00D765FB">
        <w:rPr>
          <w:lang w:val="en-IN"/>
        </w:rPr>
        <w:t>num_words</w:t>
      </w:r>
      <w:proofErr w:type="spellEnd"/>
      <w:r w:rsidRPr="00D765FB">
        <w:rPr>
          <w:lang w:val="en-IN"/>
        </w:rPr>
        <w:t>=</w:t>
      </w:r>
      <w:proofErr w:type="spellStart"/>
      <w:r w:rsidRPr="00D765FB">
        <w:rPr>
          <w:lang w:val="en-IN"/>
        </w:rPr>
        <w:t>max_features</w:t>
      </w:r>
      <w:proofErr w:type="spellEnd"/>
      <w:r w:rsidRPr="00D765FB">
        <w:rPr>
          <w:lang w:val="en-IN"/>
        </w:rPr>
        <w:t>)</w:t>
      </w:r>
    </w:p>
    <w:p w14:paraId="4E2370C1" w14:textId="77777777" w:rsidR="00D765FB" w:rsidRPr="00D765FB" w:rsidRDefault="00D765FB" w:rsidP="00D765FB">
      <w:pPr>
        <w:rPr>
          <w:lang w:val="en-IN"/>
        </w:rPr>
      </w:pPr>
      <w:r w:rsidRPr="00D765FB">
        <w:rPr>
          <w:lang w:val="en-IN"/>
        </w:rPr>
        <w:t># Fit the tokenizer on the training data</w:t>
      </w:r>
    </w:p>
    <w:p w14:paraId="40A970EF" w14:textId="77777777" w:rsidR="00D765FB" w:rsidRPr="00D765FB" w:rsidRDefault="00D765FB" w:rsidP="00D765FB">
      <w:pPr>
        <w:ind w:left="720" w:firstLine="0"/>
        <w:rPr>
          <w:lang w:val="en-IN"/>
        </w:rPr>
      </w:pPr>
      <w:proofErr w:type="spellStart"/>
      <w:r w:rsidRPr="00D765FB">
        <w:rPr>
          <w:lang w:val="en-IN"/>
        </w:rPr>
        <w:t>tokenizer.fit_on_texts</w:t>
      </w:r>
      <w:proofErr w:type="spellEnd"/>
      <w:r w:rsidRPr="00D765FB">
        <w:rPr>
          <w:lang w:val="en-IN"/>
        </w:rPr>
        <w:t>(</w:t>
      </w:r>
      <w:proofErr w:type="spellStart"/>
      <w:r w:rsidRPr="00D765FB">
        <w:rPr>
          <w:lang w:val="en-IN"/>
        </w:rPr>
        <w:t>X_train</w:t>
      </w:r>
      <w:proofErr w:type="spellEnd"/>
      <w:r w:rsidRPr="00D765FB">
        <w:rPr>
          <w:lang w:val="en-IN"/>
        </w:rPr>
        <w:t>)</w:t>
      </w:r>
    </w:p>
    <w:p w14:paraId="1F9596C8" w14:textId="77777777" w:rsidR="00D765FB" w:rsidRPr="00D765FB" w:rsidRDefault="00D765FB" w:rsidP="00D765FB">
      <w:pPr>
        <w:rPr>
          <w:lang w:val="en-IN"/>
        </w:rPr>
      </w:pPr>
      <w:r w:rsidRPr="00D765FB">
        <w:rPr>
          <w:lang w:val="en-IN"/>
        </w:rPr>
        <w:t># Convert text to sequences</w:t>
      </w:r>
    </w:p>
    <w:p w14:paraId="48C62BC8" w14:textId="77777777" w:rsidR="00D765FB" w:rsidRPr="00D765FB" w:rsidRDefault="00D765FB" w:rsidP="00D765FB">
      <w:pPr>
        <w:ind w:left="720" w:firstLine="0"/>
        <w:rPr>
          <w:lang w:val="en-IN"/>
        </w:rPr>
      </w:pPr>
      <w:proofErr w:type="spellStart"/>
      <w:r w:rsidRPr="00D765FB">
        <w:rPr>
          <w:lang w:val="en-IN"/>
        </w:rPr>
        <w:t>X_train_tokenized</w:t>
      </w:r>
      <w:proofErr w:type="spellEnd"/>
      <w:r w:rsidRPr="00D765FB">
        <w:rPr>
          <w:lang w:val="en-IN"/>
        </w:rPr>
        <w:t xml:space="preserve"> = </w:t>
      </w:r>
      <w:proofErr w:type="gramStart"/>
      <w:r w:rsidRPr="00D765FB">
        <w:rPr>
          <w:lang w:val="en-IN"/>
        </w:rPr>
        <w:t>tokenizer.texts</w:t>
      </w:r>
      <w:proofErr w:type="gramEnd"/>
      <w:r w:rsidRPr="00D765FB">
        <w:rPr>
          <w:lang w:val="en-IN"/>
        </w:rPr>
        <w:t>_to_sequences(</w:t>
      </w:r>
      <w:proofErr w:type="spellStart"/>
      <w:r w:rsidRPr="00D765FB">
        <w:rPr>
          <w:lang w:val="en-IN"/>
        </w:rPr>
        <w:t>X_train</w:t>
      </w:r>
      <w:proofErr w:type="spellEnd"/>
      <w:r w:rsidRPr="00D765FB">
        <w:rPr>
          <w:lang w:val="en-IN"/>
        </w:rPr>
        <w:t>)</w:t>
      </w:r>
    </w:p>
    <w:p w14:paraId="758A692D" w14:textId="77777777" w:rsidR="00D765FB" w:rsidRPr="00D765FB" w:rsidRDefault="00D765FB" w:rsidP="00D765FB">
      <w:pPr>
        <w:ind w:left="720" w:firstLine="0"/>
        <w:rPr>
          <w:lang w:val="en-IN"/>
        </w:rPr>
      </w:pPr>
      <w:proofErr w:type="spellStart"/>
      <w:r w:rsidRPr="00D765FB">
        <w:rPr>
          <w:lang w:val="en-IN"/>
        </w:rPr>
        <w:t>X_test_tokenized</w:t>
      </w:r>
      <w:proofErr w:type="spellEnd"/>
      <w:r w:rsidRPr="00D765FB">
        <w:rPr>
          <w:lang w:val="en-IN"/>
        </w:rPr>
        <w:t xml:space="preserve"> = tokenizer.texts_to_sequences(</w:t>
      </w:r>
      <w:proofErr w:type="spellStart"/>
      <w:r w:rsidRPr="00D765FB">
        <w:rPr>
          <w:lang w:val="en-IN"/>
        </w:rPr>
        <w:t>X_test</w:t>
      </w:r>
      <w:proofErr w:type="spellEnd"/>
      <w:r w:rsidRPr="00D765FB">
        <w:rPr>
          <w:lang w:val="en-IN"/>
        </w:rPr>
        <w:t>)</w:t>
      </w:r>
    </w:p>
    <w:p w14:paraId="2D8B82CD" w14:textId="77777777" w:rsidR="00D765FB" w:rsidRPr="00D765FB" w:rsidRDefault="00D765FB" w:rsidP="00D765FB">
      <w:pPr>
        <w:rPr>
          <w:lang w:val="en-IN"/>
        </w:rPr>
      </w:pPr>
      <w:r w:rsidRPr="00D765FB">
        <w:rPr>
          <w:lang w:val="en-IN"/>
        </w:rPr>
        <w:t># Pad sequences to the same length</w:t>
      </w:r>
    </w:p>
    <w:p w14:paraId="5C25C471" w14:textId="77777777" w:rsidR="00D765FB" w:rsidRPr="00D765FB" w:rsidRDefault="00D765FB" w:rsidP="00D765FB">
      <w:pPr>
        <w:ind w:left="720" w:firstLine="0"/>
        <w:rPr>
          <w:lang w:val="en-IN"/>
        </w:rPr>
      </w:pPr>
      <w:proofErr w:type="spellStart"/>
      <w:r w:rsidRPr="00D765FB">
        <w:rPr>
          <w:lang w:val="en-IN"/>
        </w:rPr>
        <w:t>X_train_pad</w:t>
      </w:r>
      <w:proofErr w:type="spellEnd"/>
      <w:r w:rsidRPr="00D765FB">
        <w:rPr>
          <w:lang w:val="en-IN"/>
        </w:rPr>
        <w:t xml:space="preserve"> = </w:t>
      </w:r>
      <w:proofErr w:type="spellStart"/>
      <w:r w:rsidRPr="00D765FB">
        <w:rPr>
          <w:lang w:val="en-IN"/>
        </w:rPr>
        <w:t>pad_</w:t>
      </w:r>
      <w:proofErr w:type="gramStart"/>
      <w:r w:rsidRPr="00D765FB">
        <w:rPr>
          <w:lang w:val="en-IN"/>
        </w:rPr>
        <w:t>sequences</w:t>
      </w:r>
      <w:proofErr w:type="spellEnd"/>
      <w:r w:rsidRPr="00D765FB">
        <w:rPr>
          <w:lang w:val="en-IN"/>
        </w:rPr>
        <w:t>(</w:t>
      </w:r>
      <w:proofErr w:type="spellStart"/>
      <w:proofErr w:type="gramEnd"/>
      <w:r w:rsidRPr="00D765FB">
        <w:rPr>
          <w:lang w:val="en-IN"/>
        </w:rPr>
        <w:t>X_train_tokenized</w:t>
      </w:r>
      <w:proofErr w:type="spellEnd"/>
      <w:r w:rsidRPr="00D765FB">
        <w:rPr>
          <w:lang w:val="en-IN"/>
        </w:rPr>
        <w:t xml:space="preserve">, </w:t>
      </w:r>
      <w:proofErr w:type="spellStart"/>
      <w:r w:rsidRPr="00D765FB">
        <w:rPr>
          <w:lang w:val="en-IN"/>
        </w:rPr>
        <w:t>maxlen</w:t>
      </w:r>
      <w:proofErr w:type="spellEnd"/>
      <w:r w:rsidRPr="00D765FB">
        <w:rPr>
          <w:lang w:val="en-IN"/>
        </w:rPr>
        <w:t>=</w:t>
      </w:r>
      <w:proofErr w:type="spellStart"/>
      <w:r w:rsidRPr="00D765FB">
        <w:rPr>
          <w:lang w:val="en-IN"/>
        </w:rPr>
        <w:t>max_len</w:t>
      </w:r>
      <w:proofErr w:type="spellEnd"/>
      <w:r w:rsidRPr="00D765FB">
        <w:rPr>
          <w:lang w:val="en-IN"/>
        </w:rPr>
        <w:t>)</w:t>
      </w:r>
    </w:p>
    <w:p w14:paraId="29140699" w14:textId="2FEE1851" w:rsidR="00D765FB" w:rsidRPr="00D765FB" w:rsidRDefault="00D765FB" w:rsidP="00D765FB">
      <w:pPr>
        <w:ind w:left="720" w:firstLine="0"/>
        <w:rPr>
          <w:lang w:val="en-IN"/>
        </w:rPr>
      </w:pPr>
      <w:proofErr w:type="spellStart"/>
      <w:r w:rsidRPr="00D765FB">
        <w:rPr>
          <w:lang w:val="en-IN"/>
        </w:rPr>
        <w:t>X_test_pad</w:t>
      </w:r>
      <w:proofErr w:type="spellEnd"/>
      <w:r w:rsidRPr="00D765FB">
        <w:rPr>
          <w:lang w:val="en-IN"/>
        </w:rPr>
        <w:t xml:space="preserve"> = </w:t>
      </w:r>
      <w:proofErr w:type="spellStart"/>
      <w:r w:rsidRPr="00D765FB">
        <w:rPr>
          <w:lang w:val="en-IN"/>
        </w:rPr>
        <w:t>pad_</w:t>
      </w:r>
      <w:proofErr w:type="gramStart"/>
      <w:r w:rsidRPr="00D765FB">
        <w:rPr>
          <w:lang w:val="en-IN"/>
        </w:rPr>
        <w:t>sequences</w:t>
      </w:r>
      <w:proofErr w:type="spellEnd"/>
      <w:r w:rsidRPr="00D765FB">
        <w:rPr>
          <w:lang w:val="en-IN"/>
        </w:rPr>
        <w:t>(</w:t>
      </w:r>
      <w:proofErr w:type="spellStart"/>
      <w:proofErr w:type="gramEnd"/>
      <w:r w:rsidRPr="00D765FB">
        <w:rPr>
          <w:lang w:val="en-IN"/>
        </w:rPr>
        <w:t>X_test_tokenized</w:t>
      </w:r>
      <w:proofErr w:type="spellEnd"/>
      <w:r w:rsidRPr="00D765FB">
        <w:rPr>
          <w:lang w:val="en-IN"/>
        </w:rPr>
        <w:t xml:space="preserve">, </w:t>
      </w:r>
      <w:proofErr w:type="spellStart"/>
      <w:r w:rsidRPr="00D765FB">
        <w:rPr>
          <w:lang w:val="en-IN"/>
        </w:rPr>
        <w:t>maxlen</w:t>
      </w:r>
      <w:proofErr w:type="spellEnd"/>
      <w:r w:rsidRPr="00D765FB">
        <w:rPr>
          <w:lang w:val="en-IN"/>
        </w:rPr>
        <w:t>=</w:t>
      </w:r>
      <w:proofErr w:type="spellStart"/>
      <w:r w:rsidRPr="00D765FB">
        <w:rPr>
          <w:lang w:val="en-IN"/>
        </w:rPr>
        <w:t>max_len</w:t>
      </w:r>
      <w:proofErr w:type="spellEnd"/>
      <w:r w:rsidRPr="00D765FB">
        <w:rPr>
          <w:lang w:val="en-IN"/>
        </w:rPr>
        <w:t>)</w:t>
      </w:r>
    </w:p>
    <w:p w14:paraId="35C97446" w14:textId="77777777" w:rsidR="00C81B8B" w:rsidRDefault="00C81B8B" w:rsidP="00C81B8B">
      <w:pPr>
        <w:pStyle w:val="Heading1"/>
        <w:rPr>
          <w:lang w:val="en-IN"/>
        </w:rPr>
      </w:pPr>
    </w:p>
    <w:p w14:paraId="7AF300F3" w14:textId="5A0CBD5D" w:rsidR="00695695" w:rsidRPr="00695695" w:rsidRDefault="00695695" w:rsidP="00C81B8B">
      <w:pPr>
        <w:pStyle w:val="Heading1"/>
        <w:rPr>
          <w:lang w:val="en-IN"/>
        </w:rPr>
      </w:pPr>
      <w:r w:rsidRPr="00695695">
        <w:rPr>
          <w:lang w:val="en-IN"/>
        </w:rPr>
        <w:t>Algorithms Used</w:t>
      </w:r>
    </w:p>
    <w:p w14:paraId="57786B3A" w14:textId="77777777" w:rsidR="00695695" w:rsidRDefault="00695695" w:rsidP="00695695">
      <w:pPr>
        <w:pStyle w:val="Heading2"/>
        <w:rPr>
          <w:lang w:val="en-IN"/>
        </w:rPr>
      </w:pPr>
      <w:r w:rsidRPr="00695695">
        <w:rPr>
          <w:lang w:val="en-IN"/>
        </w:rPr>
        <w:t>Logistic Regression</w:t>
      </w:r>
    </w:p>
    <w:p w14:paraId="3DBFD3B9" w14:textId="77777777" w:rsidR="00695695" w:rsidRPr="00695695" w:rsidRDefault="00695695" w:rsidP="00695695">
      <w:pPr>
        <w:rPr>
          <w:lang w:val="en-IN"/>
        </w:rPr>
      </w:pPr>
      <w:r w:rsidRPr="00695695">
        <w:rPr>
          <w:lang w:val="en-IN"/>
        </w:rPr>
        <w:t>Logistic Regression is a linear model used for binary classification tasks. It estimates the probability that a given input belongs to a particular class. The logistic function (sigmoid) is used to map predicted values to probabilities.</w:t>
      </w:r>
    </w:p>
    <w:p w14:paraId="032A44D7" w14:textId="77777777" w:rsidR="00695695" w:rsidRPr="00695695" w:rsidRDefault="00695695" w:rsidP="00695695">
      <w:pPr>
        <w:rPr>
          <w:lang w:val="en-IN"/>
        </w:rPr>
      </w:pPr>
    </w:p>
    <w:p w14:paraId="11668C8F" w14:textId="77777777" w:rsidR="00695695" w:rsidRDefault="00695695" w:rsidP="00695695">
      <w:pPr>
        <w:rPr>
          <w:lang w:val="en-IN"/>
        </w:rPr>
      </w:pPr>
      <w:r w:rsidRPr="00695695">
        <w:rPr>
          <w:lang w:val="en-IN"/>
        </w:rPr>
        <w:t xml:space="preserve">from </w:t>
      </w:r>
      <w:proofErr w:type="spellStart"/>
      <w:proofErr w:type="gramStart"/>
      <w:r w:rsidRPr="00695695">
        <w:rPr>
          <w:lang w:val="en-IN"/>
        </w:rPr>
        <w:t>sklearn.linear</w:t>
      </w:r>
      <w:proofErr w:type="gramEnd"/>
      <w:r w:rsidRPr="00695695">
        <w:rPr>
          <w:lang w:val="en-IN"/>
        </w:rPr>
        <w:t>_model</w:t>
      </w:r>
      <w:proofErr w:type="spellEnd"/>
      <w:r w:rsidRPr="00695695">
        <w:rPr>
          <w:lang w:val="en-IN"/>
        </w:rPr>
        <w:t xml:space="preserve"> import </w:t>
      </w:r>
      <w:proofErr w:type="spellStart"/>
      <w:r w:rsidRPr="00695695">
        <w:rPr>
          <w:lang w:val="en-IN"/>
        </w:rPr>
        <w:t>LogisticRegression</w:t>
      </w:r>
      <w:proofErr w:type="spellEnd"/>
    </w:p>
    <w:p w14:paraId="153F360E" w14:textId="79F8BC3D" w:rsidR="00D01E9A" w:rsidRDefault="00D01E9A" w:rsidP="00695695">
      <w:pPr>
        <w:rPr>
          <w:lang w:val="en-IN"/>
        </w:rPr>
      </w:pPr>
      <w:r w:rsidRPr="00D01E9A">
        <w:rPr>
          <w:lang w:val="en-IN"/>
        </w:rPr>
        <w:lastRenderedPageBreak/>
        <w:t xml:space="preserve">from </w:t>
      </w:r>
      <w:proofErr w:type="spellStart"/>
      <w:proofErr w:type="gramStart"/>
      <w:r w:rsidRPr="00D01E9A">
        <w:rPr>
          <w:lang w:val="en-IN"/>
        </w:rPr>
        <w:t>sklearn.metrics</w:t>
      </w:r>
      <w:proofErr w:type="spellEnd"/>
      <w:proofErr w:type="gramEnd"/>
      <w:r w:rsidRPr="00D01E9A">
        <w:rPr>
          <w:lang w:val="en-IN"/>
        </w:rPr>
        <w:t xml:space="preserve"> import </w:t>
      </w:r>
      <w:proofErr w:type="spellStart"/>
      <w:r w:rsidRPr="00D01E9A">
        <w:rPr>
          <w:lang w:val="en-IN"/>
        </w:rPr>
        <w:t>classification_report</w:t>
      </w:r>
      <w:proofErr w:type="spellEnd"/>
    </w:p>
    <w:p w14:paraId="6689F20C" w14:textId="77777777" w:rsidR="00D01E9A" w:rsidRDefault="00D01E9A" w:rsidP="00695695">
      <w:pPr>
        <w:rPr>
          <w:lang w:val="en-IN"/>
        </w:rPr>
      </w:pPr>
    </w:p>
    <w:p w14:paraId="08BE7E42" w14:textId="77777777" w:rsidR="00860DB9" w:rsidRPr="00860DB9" w:rsidRDefault="00860DB9" w:rsidP="00860DB9">
      <w:pPr>
        <w:rPr>
          <w:lang w:val="en-IN"/>
        </w:rPr>
      </w:pPr>
      <w:r w:rsidRPr="00860DB9">
        <w:rPr>
          <w:lang w:val="en-IN"/>
        </w:rPr>
        <w:t># Initialize Logistic Regression model</w:t>
      </w:r>
    </w:p>
    <w:p w14:paraId="0EFE4E65" w14:textId="77777777" w:rsidR="00860DB9" w:rsidRPr="00860DB9" w:rsidRDefault="00860DB9" w:rsidP="00860DB9">
      <w:pPr>
        <w:rPr>
          <w:lang w:val="en-IN"/>
        </w:rPr>
      </w:pPr>
      <w:proofErr w:type="spellStart"/>
      <w:r w:rsidRPr="00860DB9">
        <w:rPr>
          <w:lang w:val="en-IN"/>
        </w:rPr>
        <w:t>logistic_regression</w:t>
      </w:r>
      <w:proofErr w:type="spellEnd"/>
      <w:r w:rsidRPr="00860DB9">
        <w:rPr>
          <w:lang w:val="en-IN"/>
        </w:rPr>
        <w:t xml:space="preserve"> = </w:t>
      </w:r>
      <w:proofErr w:type="spellStart"/>
      <w:proofErr w:type="gramStart"/>
      <w:r w:rsidRPr="00860DB9">
        <w:rPr>
          <w:lang w:val="en-IN"/>
        </w:rPr>
        <w:t>LogisticRegression</w:t>
      </w:r>
      <w:proofErr w:type="spellEnd"/>
      <w:r w:rsidRPr="00860DB9">
        <w:rPr>
          <w:lang w:val="en-IN"/>
        </w:rPr>
        <w:t>(</w:t>
      </w:r>
      <w:proofErr w:type="gramEnd"/>
      <w:r w:rsidRPr="00860DB9">
        <w:rPr>
          <w:lang w:val="en-IN"/>
        </w:rPr>
        <w:t>)</w:t>
      </w:r>
    </w:p>
    <w:p w14:paraId="4ECD6CEE" w14:textId="77777777" w:rsidR="00860DB9" w:rsidRPr="00860DB9" w:rsidRDefault="00860DB9" w:rsidP="00860DB9">
      <w:pPr>
        <w:rPr>
          <w:lang w:val="en-IN"/>
        </w:rPr>
      </w:pPr>
      <w:r w:rsidRPr="00860DB9">
        <w:rPr>
          <w:lang w:val="en-IN"/>
        </w:rPr>
        <w:t># Train the model</w:t>
      </w:r>
    </w:p>
    <w:p w14:paraId="39D8B61C" w14:textId="77777777" w:rsidR="00860DB9" w:rsidRPr="00860DB9" w:rsidRDefault="00860DB9" w:rsidP="00860DB9">
      <w:pPr>
        <w:rPr>
          <w:lang w:val="en-IN"/>
        </w:rPr>
      </w:pPr>
      <w:proofErr w:type="spellStart"/>
      <w:proofErr w:type="gramStart"/>
      <w:r w:rsidRPr="00860DB9">
        <w:rPr>
          <w:lang w:val="en-IN"/>
        </w:rPr>
        <w:t>logistic_regression.fit</w:t>
      </w:r>
      <w:proofErr w:type="spellEnd"/>
      <w:r w:rsidRPr="00860DB9">
        <w:rPr>
          <w:lang w:val="en-IN"/>
        </w:rPr>
        <w:t>(</w:t>
      </w:r>
      <w:proofErr w:type="spellStart"/>
      <w:proofErr w:type="gramEnd"/>
      <w:r w:rsidRPr="00860DB9">
        <w:rPr>
          <w:lang w:val="en-IN"/>
        </w:rPr>
        <w:t>X_train_tfidf</w:t>
      </w:r>
      <w:proofErr w:type="spellEnd"/>
      <w:r w:rsidRPr="00860DB9">
        <w:rPr>
          <w:lang w:val="en-IN"/>
        </w:rPr>
        <w:t xml:space="preserve">, </w:t>
      </w:r>
      <w:proofErr w:type="spellStart"/>
      <w:r w:rsidRPr="00860DB9">
        <w:rPr>
          <w:lang w:val="en-IN"/>
        </w:rPr>
        <w:t>y_train</w:t>
      </w:r>
      <w:proofErr w:type="spellEnd"/>
      <w:r w:rsidRPr="00860DB9">
        <w:rPr>
          <w:lang w:val="en-IN"/>
        </w:rPr>
        <w:t>)</w:t>
      </w:r>
    </w:p>
    <w:p w14:paraId="2C072134" w14:textId="77777777" w:rsidR="00860DB9" w:rsidRPr="00860DB9" w:rsidRDefault="00860DB9" w:rsidP="00860DB9">
      <w:pPr>
        <w:rPr>
          <w:lang w:val="en-IN"/>
        </w:rPr>
      </w:pPr>
      <w:r w:rsidRPr="00860DB9">
        <w:rPr>
          <w:lang w:val="en-IN"/>
        </w:rPr>
        <w:t># Predict on the test set</w:t>
      </w:r>
    </w:p>
    <w:p w14:paraId="28918988" w14:textId="77777777" w:rsidR="00860DB9" w:rsidRPr="00860DB9" w:rsidRDefault="00860DB9" w:rsidP="00860DB9">
      <w:pPr>
        <w:rPr>
          <w:lang w:val="en-IN"/>
        </w:rPr>
      </w:pPr>
      <w:proofErr w:type="spellStart"/>
      <w:r w:rsidRPr="00860DB9">
        <w:rPr>
          <w:lang w:val="en-IN"/>
        </w:rPr>
        <w:t>y_pred_lr</w:t>
      </w:r>
      <w:proofErr w:type="spellEnd"/>
      <w:r w:rsidRPr="00860DB9">
        <w:rPr>
          <w:lang w:val="en-IN"/>
        </w:rPr>
        <w:t xml:space="preserve"> = </w:t>
      </w:r>
      <w:proofErr w:type="spellStart"/>
      <w:r w:rsidRPr="00860DB9">
        <w:rPr>
          <w:lang w:val="en-IN"/>
        </w:rPr>
        <w:t>logistic_</w:t>
      </w:r>
      <w:proofErr w:type="gramStart"/>
      <w:r w:rsidRPr="00860DB9">
        <w:rPr>
          <w:lang w:val="en-IN"/>
        </w:rPr>
        <w:t>regression.predict</w:t>
      </w:r>
      <w:proofErr w:type="spellEnd"/>
      <w:proofErr w:type="gramEnd"/>
      <w:r w:rsidRPr="00860DB9">
        <w:rPr>
          <w:lang w:val="en-IN"/>
        </w:rPr>
        <w:t>(</w:t>
      </w:r>
      <w:proofErr w:type="spellStart"/>
      <w:r w:rsidRPr="00860DB9">
        <w:rPr>
          <w:lang w:val="en-IN"/>
        </w:rPr>
        <w:t>X_test_tfidf</w:t>
      </w:r>
      <w:proofErr w:type="spellEnd"/>
      <w:r w:rsidRPr="00860DB9">
        <w:rPr>
          <w:lang w:val="en-IN"/>
        </w:rPr>
        <w:t>)</w:t>
      </w:r>
    </w:p>
    <w:p w14:paraId="6340FD03" w14:textId="77777777" w:rsidR="00860DB9" w:rsidRPr="00860DB9" w:rsidRDefault="00860DB9" w:rsidP="00860DB9">
      <w:pPr>
        <w:rPr>
          <w:lang w:val="en-IN"/>
        </w:rPr>
      </w:pPr>
      <w:r w:rsidRPr="00860DB9">
        <w:rPr>
          <w:lang w:val="en-IN"/>
        </w:rPr>
        <w:t># Evaluate the model</w:t>
      </w:r>
    </w:p>
    <w:p w14:paraId="4F374AE8" w14:textId="77777777" w:rsidR="00860DB9" w:rsidRPr="00860DB9" w:rsidRDefault="00860DB9" w:rsidP="00860DB9">
      <w:pPr>
        <w:rPr>
          <w:lang w:val="en-IN"/>
        </w:rPr>
      </w:pPr>
      <w:proofErr w:type="gramStart"/>
      <w:r w:rsidRPr="00860DB9">
        <w:rPr>
          <w:lang w:val="en-IN"/>
        </w:rPr>
        <w:t>print(</w:t>
      </w:r>
      <w:proofErr w:type="gramEnd"/>
      <w:r w:rsidRPr="00860DB9">
        <w:rPr>
          <w:lang w:val="en-IN"/>
        </w:rPr>
        <w:t>"Classification Report ( Logistic Regression):")</w:t>
      </w:r>
    </w:p>
    <w:p w14:paraId="2A85C814" w14:textId="174198ED" w:rsidR="00860DB9" w:rsidRDefault="00860DB9" w:rsidP="00860DB9">
      <w:pPr>
        <w:rPr>
          <w:lang w:val="en-IN"/>
        </w:rPr>
      </w:pPr>
      <w:proofErr w:type="gramStart"/>
      <w:r w:rsidRPr="00860DB9">
        <w:rPr>
          <w:lang w:val="en-IN"/>
        </w:rPr>
        <w:t>print(</w:t>
      </w:r>
      <w:proofErr w:type="spellStart"/>
      <w:proofErr w:type="gramEnd"/>
      <w:r w:rsidRPr="00860DB9">
        <w:rPr>
          <w:lang w:val="en-IN"/>
        </w:rPr>
        <w:t>classification_report</w:t>
      </w:r>
      <w:proofErr w:type="spellEnd"/>
      <w:r w:rsidRPr="00860DB9">
        <w:rPr>
          <w:lang w:val="en-IN"/>
        </w:rPr>
        <w:t>(</w:t>
      </w:r>
      <w:proofErr w:type="spellStart"/>
      <w:r w:rsidRPr="00860DB9">
        <w:rPr>
          <w:lang w:val="en-IN"/>
        </w:rPr>
        <w:t>y_test</w:t>
      </w:r>
      <w:proofErr w:type="spellEnd"/>
      <w:r w:rsidRPr="00860DB9">
        <w:rPr>
          <w:lang w:val="en-IN"/>
        </w:rPr>
        <w:t xml:space="preserve">, </w:t>
      </w:r>
      <w:proofErr w:type="spellStart"/>
      <w:r w:rsidRPr="00860DB9">
        <w:rPr>
          <w:lang w:val="en-IN"/>
        </w:rPr>
        <w:t>y_pred_lr</w:t>
      </w:r>
      <w:proofErr w:type="spellEnd"/>
      <w:r w:rsidRPr="00860DB9">
        <w:rPr>
          <w:lang w:val="en-IN"/>
        </w:rPr>
        <w:t>))</w:t>
      </w:r>
    </w:p>
    <w:p w14:paraId="07763E80" w14:textId="435B8442" w:rsidR="00D01E9A" w:rsidRDefault="008C4F2C" w:rsidP="00860DB9">
      <w:pPr>
        <w:rPr>
          <w:lang w:val="en-IN"/>
        </w:rPr>
      </w:pPr>
      <w:r>
        <w:rPr>
          <w:noProof/>
          <w:lang w:val="en-IN"/>
        </w:rPr>
        <w:drawing>
          <wp:inline distT="0" distB="0" distL="0" distR="0" wp14:anchorId="28EDC35A" wp14:editId="7A8EE05C">
            <wp:extent cx="2959907" cy="1643319"/>
            <wp:effectExtent l="0" t="0" r="0" b="0"/>
            <wp:docPr id="52030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6048" name="Picture 520306048"/>
                    <pic:cNvPicPr/>
                  </pic:nvPicPr>
                  <pic:blipFill>
                    <a:blip r:embed="rId12">
                      <a:extLst>
                        <a:ext uri="{28A0092B-C50C-407E-A947-70E740481C1C}">
                          <a14:useLocalDpi xmlns:a14="http://schemas.microsoft.com/office/drawing/2010/main" val="0"/>
                        </a:ext>
                      </a:extLst>
                    </a:blip>
                    <a:stretch>
                      <a:fillRect/>
                    </a:stretch>
                  </pic:blipFill>
                  <pic:spPr>
                    <a:xfrm>
                      <a:off x="0" y="0"/>
                      <a:ext cx="3022932" cy="1678310"/>
                    </a:xfrm>
                    <a:prstGeom prst="rect">
                      <a:avLst/>
                    </a:prstGeom>
                  </pic:spPr>
                </pic:pic>
              </a:graphicData>
            </a:graphic>
          </wp:inline>
        </w:drawing>
      </w:r>
    </w:p>
    <w:p w14:paraId="3B04F206" w14:textId="77777777" w:rsidR="00860DB9" w:rsidRPr="00695695" w:rsidRDefault="00860DB9" w:rsidP="00860DB9">
      <w:pPr>
        <w:rPr>
          <w:lang w:val="en-IN"/>
        </w:rPr>
      </w:pPr>
    </w:p>
    <w:p w14:paraId="2D1E911F" w14:textId="2871C1E0" w:rsidR="00695695" w:rsidRDefault="00695695" w:rsidP="00695695">
      <w:pPr>
        <w:pStyle w:val="Heading2"/>
      </w:pPr>
      <w:r w:rsidRPr="00695695">
        <w:t>Multinomial Naive Bayes</w:t>
      </w:r>
    </w:p>
    <w:p w14:paraId="70AEE9A9" w14:textId="77777777" w:rsidR="00695695" w:rsidRDefault="00695695" w:rsidP="00695695">
      <w:r>
        <w:t>Multinomial Naive Bayes is a probabilistic algorithm based on Bayes' theorem. It assumes independence among features and is particularly effective for text classification tasks.</w:t>
      </w:r>
    </w:p>
    <w:p w14:paraId="0146D9BB" w14:textId="77777777" w:rsidR="00695695" w:rsidRDefault="00695695" w:rsidP="00695695"/>
    <w:p w14:paraId="39EE26EC" w14:textId="77777777" w:rsidR="00695695" w:rsidRDefault="00695695" w:rsidP="00695695">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EE39C26" w14:textId="77777777" w:rsidR="00864A02" w:rsidRDefault="008C4F2C" w:rsidP="00864A02">
      <w:pPr>
        <w:rPr>
          <w:lang w:val="en-IN"/>
        </w:rPr>
      </w:pPr>
      <w:r w:rsidRPr="00D01E9A">
        <w:rPr>
          <w:lang w:val="en-IN"/>
        </w:rPr>
        <w:t xml:space="preserve">from </w:t>
      </w:r>
      <w:proofErr w:type="spellStart"/>
      <w:proofErr w:type="gramStart"/>
      <w:r w:rsidRPr="00D01E9A">
        <w:rPr>
          <w:lang w:val="en-IN"/>
        </w:rPr>
        <w:t>sklearn.metrics</w:t>
      </w:r>
      <w:proofErr w:type="spellEnd"/>
      <w:proofErr w:type="gramEnd"/>
      <w:r w:rsidRPr="00D01E9A">
        <w:rPr>
          <w:lang w:val="en-IN"/>
        </w:rPr>
        <w:t xml:space="preserve"> import </w:t>
      </w:r>
      <w:proofErr w:type="spellStart"/>
      <w:r w:rsidRPr="00D01E9A">
        <w:rPr>
          <w:lang w:val="en-IN"/>
        </w:rPr>
        <w:t>classification_report</w:t>
      </w:r>
      <w:proofErr w:type="spellEnd"/>
    </w:p>
    <w:p w14:paraId="04BC7D61" w14:textId="77777777" w:rsidR="00864A02" w:rsidRDefault="00864A02" w:rsidP="00864A02">
      <w:pPr>
        <w:rPr>
          <w:lang w:val="en-IN"/>
        </w:rPr>
      </w:pPr>
    </w:p>
    <w:p w14:paraId="21ABD437" w14:textId="77777777" w:rsidR="00864A02" w:rsidRDefault="008C4F2C" w:rsidP="00864A02">
      <w:r w:rsidRPr="008C4F2C">
        <w:lastRenderedPageBreak/>
        <w:t># Initialize the model</w:t>
      </w:r>
    </w:p>
    <w:p w14:paraId="5FE3865F" w14:textId="11DB35CE" w:rsidR="008C4F2C" w:rsidRDefault="008C4F2C" w:rsidP="00864A02">
      <w:proofErr w:type="spellStart"/>
      <w:r w:rsidRPr="008C4F2C">
        <w:t>ml_model</w:t>
      </w:r>
      <w:proofErr w:type="spellEnd"/>
      <w:r w:rsidRPr="008C4F2C">
        <w:t xml:space="preserve"> = </w:t>
      </w:r>
      <w:proofErr w:type="spellStart"/>
      <w:proofErr w:type="gramStart"/>
      <w:r w:rsidRPr="008C4F2C">
        <w:t>MultinomialNB</w:t>
      </w:r>
      <w:proofErr w:type="spellEnd"/>
      <w:r w:rsidRPr="008C4F2C">
        <w:t>(</w:t>
      </w:r>
      <w:proofErr w:type="gramEnd"/>
      <w:r w:rsidRPr="008C4F2C">
        <w:t>)</w:t>
      </w:r>
    </w:p>
    <w:p w14:paraId="36EA00D1" w14:textId="77777777" w:rsidR="008C4F2C" w:rsidRPr="008C4F2C" w:rsidRDefault="008C4F2C" w:rsidP="008C4F2C">
      <w:pPr>
        <w:pStyle w:val="Heading2"/>
        <w:ind w:left="720"/>
        <w:rPr>
          <w:rFonts w:asciiTheme="minorHAnsi" w:eastAsiaTheme="minorEastAsia" w:hAnsiTheme="minorHAnsi" w:cstheme="minorBidi"/>
          <w:b w:val="0"/>
          <w:bCs w:val="0"/>
        </w:rPr>
      </w:pPr>
      <w:r w:rsidRPr="008C4F2C">
        <w:rPr>
          <w:rFonts w:asciiTheme="minorHAnsi" w:eastAsiaTheme="minorEastAsia" w:hAnsiTheme="minorHAnsi" w:cstheme="minorBidi"/>
          <w:b w:val="0"/>
          <w:bCs w:val="0"/>
        </w:rPr>
        <w:t># Train the model</w:t>
      </w:r>
    </w:p>
    <w:p w14:paraId="4A2E203A" w14:textId="77777777" w:rsidR="008C4F2C" w:rsidRDefault="008C4F2C" w:rsidP="008C4F2C">
      <w:pPr>
        <w:pStyle w:val="Heading2"/>
        <w:ind w:left="720"/>
        <w:rPr>
          <w:rFonts w:asciiTheme="minorHAnsi" w:eastAsiaTheme="minorEastAsia" w:hAnsiTheme="minorHAnsi" w:cstheme="minorBidi"/>
          <w:b w:val="0"/>
          <w:bCs w:val="0"/>
        </w:rPr>
      </w:pPr>
      <w:proofErr w:type="spellStart"/>
      <w:proofErr w:type="gramStart"/>
      <w:r w:rsidRPr="008C4F2C">
        <w:rPr>
          <w:rFonts w:asciiTheme="minorHAnsi" w:eastAsiaTheme="minorEastAsia" w:hAnsiTheme="minorHAnsi" w:cstheme="minorBidi"/>
          <w:b w:val="0"/>
          <w:bCs w:val="0"/>
        </w:rPr>
        <w:t>ml_model.fit</w:t>
      </w:r>
      <w:proofErr w:type="spellEnd"/>
      <w:r w:rsidRPr="008C4F2C">
        <w:rPr>
          <w:rFonts w:asciiTheme="minorHAnsi" w:eastAsiaTheme="minorEastAsia" w:hAnsiTheme="minorHAnsi" w:cstheme="minorBidi"/>
          <w:b w:val="0"/>
          <w:bCs w:val="0"/>
        </w:rPr>
        <w:t>(</w:t>
      </w:r>
      <w:proofErr w:type="spellStart"/>
      <w:proofErr w:type="gramEnd"/>
      <w:r w:rsidRPr="008C4F2C">
        <w:rPr>
          <w:rFonts w:asciiTheme="minorHAnsi" w:eastAsiaTheme="minorEastAsia" w:hAnsiTheme="minorHAnsi" w:cstheme="minorBidi"/>
          <w:b w:val="0"/>
          <w:bCs w:val="0"/>
        </w:rPr>
        <w:t>X_train_tfidf</w:t>
      </w:r>
      <w:proofErr w:type="spellEnd"/>
      <w:r w:rsidRPr="008C4F2C">
        <w:rPr>
          <w:rFonts w:asciiTheme="minorHAnsi" w:eastAsiaTheme="minorEastAsia" w:hAnsiTheme="minorHAnsi" w:cstheme="minorBidi"/>
          <w:b w:val="0"/>
          <w:bCs w:val="0"/>
        </w:rPr>
        <w:t xml:space="preserve">, </w:t>
      </w:r>
      <w:proofErr w:type="spellStart"/>
      <w:r w:rsidRPr="008C4F2C">
        <w:rPr>
          <w:rFonts w:asciiTheme="minorHAnsi" w:eastAsiaTheme="minorEastAsia" w:hAnsiTheme="minorHAnsi" w:cstheme="minorBidi"/>
          <w:b w:val="0"/>
          <w:bCs w:val="0"/>
        </w:rPr>
        <w:t>y_train</w:t>
      </w:r>
      <w:proofErr w:type="spellEnd"/>
      <w:r w:rsidRPr="008C4F2C">
        <w:rPr>
          <w:rFonts w:asciiTheme="minorHAnsi" w:eastAsiaTheme="minorEastAsia" w:hAnsiTheme="minorHAnsi" w:cstheme="minorBidi"/>
          <w:b w:val="0"/>
          <w:bCs w:val="0"/>
        </w:rPr>
        <w:t>)</w:t>
      </w:r>
    </w:p>
    <w:p w14:paraId="4F44EA9A" w14:textId="77777777" w:rsidR="008C4F2C" w:rsidRPr="008C4F2C" w:rsidRDefault="008C4F2C" w:rsidP="008C4F2C">
      <w:pPr>
        <w:pStyle w:val="Heading2"/>
        <w:ind w:left="720"/>
        <w:rPr>
          <w:rFonts w:asciiTheme="minorHAnsi" w:eastAsiaTheme="minorEastAsia" w:hAnsiTheme="minorHAnsi" w:cstheme="minorBidi"/>
          <w:b w:val="0"/>
          <w:bCs w:val="0"/>
        </w:rPr>
      </w:pPr>
      <w:r w:rsidRPr="008C4F2C">
        <w:rPr>
          <w:rFonts w:asciiTheme="minorHAnsi" w:eastAsiaTheme="minorEastAsia" w:hAnsiTheme="minorHAnsi" w:cstheme="minorBidi"/>
          <w:b w:val="0"/>
          <w:bCs w:val="0"/>
        </w:rPr>
        <w:t># Predict on the test set</w:t>
      </w:r>
    </w:p>
    <w:p w14:paraId="21E8F734" w14:textId="77777777" w:rsidR="008C4F2C" w:rsidRDefault="008C4F2C" w:rsidP="008C4F2C">
      <w:pPr>
        <w:pStyle w:val="Heading2"/>
        <w:ind w:left="720"/>
        <w:rPr>
          <w:rFonts w:asciiTheme="minorHAnsi" w:eastAsiaTheme="minorEastAsia" w:hAnsiTheme="minorHAnsi" w:cstheme="minorBidi"/>
          <w:b w:val="0"/>
          <w:bCs w:val="0"/>
        </w:rPr>
      </w:pPr>
      <w:proofErr w:type="spellStart"/>
      <w:r w:rsidRPr="008C4F2C">
        <w:rPr>
          <w:rFonts w:asciiTheme="minorHAnsi" w:eastAsiaTheme="minorEastAsia" w:hAnsiTheme="minorHAnsi" w:cstheme="minorBidi"/>
          <w:b w:val="0"/>
          <w:bCs w:val="0"/>
        </w:rPr>
        <w:t>y_pred</w:t>
      </w:r>
      <w:proofErr w:type="spellEnd"/>
      <w:r w:rsidRPr="008C4F2C">
        <w:rPr>
          <w:rFonts w:asciiTheme="minorHAnsi" w:eastAsiaTheme="minorEastAsia" w:hAnsiTheme="minorHAnsi" w:cstheme="minorBidi"/>
          <w:b w:val="0"/>
          <w:bCs w:val="0"/>
        </w:rPr>
        <w:t xml:space="preserve"> = </w:t>
      </w:r>
      <w:proofErr w:type="spellStart"/>
      <w:r w:rsidRPr="008C4F2C">
        <w:rPr>
          <w:rFonts w:asciiTheme="minorHAnsi" w:eastAsiaTheme="minorEastAsia" w:hAnsiTheme="minorHAnsi" w:cstheme="minorBidi"/>
          <w:b w:val="0"/>
          <w:bCs w:val="0"/>
        </w:rPr>
        <w:t>ml_</w:t>
      </w:r>
      <w:proofErr w:type="gramStart"/>
      <w:r w:rsidRPr="008C4F2C">
        <w:rPr>
          <w:rFonts w:asciiTheme="minorHAnsi" w:eastAsiaTheme="minorEastAsia" w:hAnsiTheme="minorHAnsi" w:cstheme="minorBidi"/>
          <w:b w:val="0"/>
          <w:bCs w:val="0"/>
        </w:rPr>
        <w:t>model.predict</w:t>
      </w:r>
      <w:proofErr w:type="spellEnd"/>
      <w:proofErr w:type="gramEnd"/>
      <w:r w:rsidRPr="008C4F2C">
        <w:rPr>
          <w:rFonts w:asciiTheme="minorHAnsi" w:eastAsiaTheme="minorEastAsia" w:hAnsiTheme="minorHAnsi" w:cstheme="minorBidi"/>
          <w:b w:val="0"/>
          <w:bCs w:val="0"/>
        </w:rPr>
        <w:t>(</w:t>
      </w:r>
      <w:proofErr w:type="spellStart"/>
      <w:r w:rsidRPr="008C4F2C">
        <w:rPr>
          <w:rFonts w:asciiTheme="minorHAnsi" w:eastAsiaTheme="minorEastAsia" w:hAnsiTheme="minorHAnsi" w:cstheme="minorBidi"/>
          <w:b w:val="0"/>
          <w:bCs w:val="0"/>
        </w:rPr>
        <w:t>X_test_tfidf</w:t>
      </w:r>
      <w:proofErr w:type="spellEnd"/>
      <w:r w:rsidRPr="008C4F2C">
        <w:rPr>
          <w:rFonts w:asciiTheme="minorHAnsi" w:eastAsiaTheme="minorEastAsia" w:hAnsiTheme="minorHAnsi" w:cstheme="minorBidi"/>
          <w:b w:val="0"/>
          <w:bCs w:val="0"/>
        </w:rPr>
        <w:t>)</w:t>
      </w:r>
    </w:p>
    <w:p w14:paraId="67F229DD" w14:textId="77777777" w:rsidR="008C4F2C" w:rsidRPr="008C4F2C" w:rsidRDefault="008C4F2C" w:rsidP="008C4F2C">
      <w:pPr>
        <w:pStyle w:val="Heading2"/>
        <w:ind w:left="720"/>
        <w:rPr>
          <w:rFonts w:asciiTheme="minorHAnsi" w:eastAsiaTheme="minorEastAsia" w:hAnsiTheme="minorHAnsi" w:cstheme="minorBidi"/>
          <w:b w:val="0"/>
          <w:bCs w:val="0"/>
        </w:rPr>
      </w:pPr>
      <w:r w:rsidRPr="008C4F2C">
        <w:rPr>
          <w:rFonts w:asciiTheme="minorHAnsi" w:eastAsiaTheme="minorEastAsia" w:hAnsiTheme="minorHAnsi" w:cstheme="minorBidi"/>
          <w:b w:val="0"/>
          <w:bCs w:val="0"/>
        </w:rPr>
        <w:t># Evaluate the model</w:t>
      </w:r>
    </w:p>
    <w:p w14:paraId="503CF69A" w14:textId="77777777" w:rsidR="008C4F2C" w:rsidRDefault="008C4F2C" w:rsidP="008C4F2C">
      <w:pPr>
        <w:pStyle w:val="Heading2"/>
        <w:ind w:left="720"/>
        <w:rPr>
          <w:rFonts w:asciiTheme="minorHAnsi" w:eastAsiaTheme="minorEastAsia" w:hAnsiTheme="minorHAnsi" w:cstheme="minorBidi"/>
          <w:b w:val="0"/>
          <w:bCs w:val="0"/>
        </w:rPr>
      </w:pPr>
      <w:proofErr w:type="gramStart"/>
      <w:r w:rsidRPr="008C4F2C">
        <w:rPr>
          <w:rFonts w:asciiTheme="minorHAnsi" w:eastAsiaTheme="minorEastAsia" w:hAnsiTheme="minorHAnsi" w:cstheme="minorBidi"/>
          <w:b w:val="0"/>
          <w:bCs w:val="0"/>
        </w:rPr>
        <w:t>print(</w:t>
      </w:r>
      <w:proofErr w:type="gramEnd"/>
      <w:r w:rsidRPr="008C4F2C">
        <w:rPr>
          <w:rFonts w:asciiTheme="minorHAnsi" w:eastAsiaTheme="minorEastAsia" w:hAnsiTheme="minorHAnsi" w:cstheme="minorBidi"/>
          <w:b w:val="0"/>
          <w:bCs w:val="0"/>
        </w:rPr>
        <w:t>"Classification Report (Naive Bayes):")</w:t>
      </w:r>
    </w:p>
    <w:p w14:paraId="7884A95F" w14:textId="77777777" w:rsidR="00864A02" w:rsidRDefault="008C4F2C" w:rsidP="00864A02">
      <w:pPr>
        <w:pStyle w:val="Heading2"/>
        <w:ind w:firstLine="720"/>
        <w:rPr>
          <w:rFonts w:asciiTheme="minorHAnsi" w:eastAsiaTheme="minorEastAsia" w:hAnsiTheme="minorHAnsi" w:cstheme="minorBidi"/>
          <w:b w:val="0"/>
          <w:bCs w:val="0"/>
        </w:rPr>
      </w:pPr>
      <w:proofErr w:type="gramStart"/>
      <w:r w:rsidRPr="008C4F2C">
        <w:rPr>
          <w:rFonts w:asciiTheme="minorHAnsi" w:eastAsiaTheme="minorEastAsia" w:hAnsiTheme="minorHAnsi" w:cstheme="minorBidi"/>
          <w:b w:val="0"/>
          <w:bCs w:val="0"/>
        </w:rPr>
        <w:t>print(</w:t>
      </w:r>
      <w:proofErr w:type="spellStart"/>
      <w:proofErr w:type="gramEnd"/>
      <w:r w:rsidRPr="008C4F2C">
        <w:rPr>
          <w:rFonts w:asciiTheme="minorHAnsi" w:eastAsiaTheme="minorEastAsia" w:hAnsiTheme="minorHAnsi" w:cstheme="minorBidi"/>
          <w:b w:val="0"/>
          <w:bCs w:val="0"/>
        </w:rPr>
        <w:t>classification_report</w:t>
      </w:r>
      <w:proofErr w:type="spellEnd"/>
      <w:r w:rsidRPr="008C4F2C">
        <w:rPr>
          <w:rFonts w:asciiTheme="minorHAnsi" w:eastAsiaTheme="minorEastAsia" w:hAnsiTheme="minorHAnsi" w:cstheme="minorBidi"/>
          <w:b w:val="0"/>
          <w:bCs w:val="0"/>
        </w:rPr>
        <w:t>(</w:t>
      </w:r>
      <w:proofErr w:type="spellStart"/>
      <w:r w:rsidRPr="008C4F2C">
        <w:rPr>
          <w:rFonts w:asciiTheme="minorHAnsi" w:eastAsiaTheme="minorEastAsia" w:hAnsiTheme="minorHAnsi" w:cstheme="minorBidi"/>
          <w:b w:val="0"/>
          <w:bCs w:val="0"/>
        </w:rPr>
        <w:t>y_test</w:t>
      </w:r>
      <w:proofErr w:type="spellEnd"/>
      <w:r w:rsidRPr="008C4F2C">
        <w:rPr>
          <w:rFonts w:asciiTheme="minorHAnsi" w:eastAsiaTheme="minorEastAsia" w:hAnsiTheme="minorHAnsi" w:cstheme="minorBidi"/>
          <w:b w:val="0"/>
          <w:bCs w:val="0"/>
        </w:rPr>
        <w:t xml:space="preserve">, </w:t>
      </w:r>
      <w:proofErr w:type="spellStart"/>
      <w:r w:rsidRPr="008C4F2C">
        <w:rPr>
          <w:rFonts w:asciiTheme="minorHAnsi" w:eastAsiaTheme="minorEastAsia" w:hAnsiTheme="minorHAnsi" w:cstheme="minorBidi"/>
          <w:b w:val="0"/>
          <w:bCs w:val="0"/>
        </w:rPr>
        <w:t>y_pred</w:t>
      </w:r>
      <w:proofErr w:type="spellEnd"/>
      <w:r w:rsidRPr="008C4F2C">
        <w:rPr>
          <w:rFonts w:asciiTheme="minorHAnsi" w:eastAsiaTheme="minorEastAsia" w:hAnsiTheme="minorHAnsi" w:cstheme="minorBidi"/>
          <w:b w:val="0"/>
          <w:bCs w:val="0"/>
        </w:rPr>
        <w:t>))</w:t>
      </w:r>
    </w:p>
    <w:p w14:paraId="267B3FE3" w14:textId="1FD17EC5" w:rsidR="00864A02" w:rsidRPr="00864A02" w:rsidRDefault="00864A02" w:rsidP="00864A02">
      <w:r>
        <w:rPr>
          <w:noProof/>
        </w:rPr>
        <w:drawing>
          <wp:inline distT="0" distB="0" distL="0" distR="0" wp14:anchorId="42F8FD05" wp14:editId="0EF22D97">
            <wp:extent cx="2827769" cy="1674990"/>
            <wp:effectExtent l="0" t="0" r="0" b="1905"/>
            <wp:docPr id="1381117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17979" name="Picture 1381117979"/>
                    <pic:cNvPicPr/>
                  </pic:nvPicPr>
                  <pic:blipFill>
                    <a:blip r:embed="rId13">
                      <a:extLst>
                        <a:ext uri="{28A0092B-C50C-407E-A947-70E740481C1C}">
                          <a14:useLocalDpi xmlns:a14="http://schemas.microsoft.com/office/drawing/2010/main" val="0"/>
                        </a:ext>
                      </a:extLst>
                    </a:blip>
                    <a:stretch>
                      <a:fillRect/>
                    </a:stretch>
                  </pic:blipFill>
                  <pic:spPr>
                    <a:xfrm>
                      <a:off x="0" y="0"/>
                      <a:ext cx="2885198" cy="1709007"/>
                    </a:xfrm>
                    <a:prstGeom prst="rect">
                      <a:avLst/>
                    </a:prstGeom>
                  </pic:spPr>
                </pic:pic>
              </a:graphicData>
            </a:graphic>
          </wp:inline>
        </w:drawing>
      </w:r>
    </w:p>
    <w:p w14:paraId="607C41F4" w14:textId="74DDB564" w:rsidR="00695695" w:rsidRDefault="00695695" w:rsidP="00864A02">
      <w:pPr>
        <w:pStyle w:val="Heading2"/>
      </w:pPr>
      <w:r w:rsidRPr="00695695">
        <w:t>Support Vector Machines (SVM)</w:t>
      </w:r>
    </w:p>
    <w:p w14:paraId="14D6EF72" w14:textId="77777777" w:rsidR="00695695" w:rsidRDefault="00695695" w:rsidP="00695695">
      <w:r>
        <w:t>SVM is a powerful classification algorithm that finds the hyperplane that best separates the classes in the feature space. It is effective in high-dimensional spaces and for cases where the number of dimensions exceeds the number of samples.</w:t>
      </w:r>
    </w:p>
    <w:p w14:paraId="14AC98E5" w14:textId="77777777" w:rsidR="00695695" w:rsidRDefault="00695695" w:rsidP="00695695"/>
    <w:p w14:paraId="088DBB44" w14:textId="77777777" w:rsidR="00695695" w:rsidRDefault="00695695" w:rsidP="00695695">
      <w:r>
        <w:t xml:space="preserve">from </w:t>
      </w:r>
      <w:proofErr w:type="spellStart"/>
      <w:r>
        <w:t>sklearn.svm</w:t>
      </w:r>
      <w:proofErr w:type="spellEnd"/>
      <w:r>
        <w:t xml:space="preserve"> import SVC</w:t>
      </w:r>
    </w:p>
    <w:p w14:paraId="06545ABF" w14:textId="77777777" w:rsidR="00864A02" w:rsidRDefault="00864A02" w:rsidP="00864A02">
      <w:pPr>
        <w:rPr>
          <w:lang w:val="en-IN"/>
        </w:rPr>
      </w:pPr>
      <w:r w:rsidRPr="00D01E9A">
        <w:rPr>
          <w:lang w:val="en-IN"/>
        </w:rPr>
        <w:t xml:space="preserve">from </w:t>
      </w:r>
      <w:proofErr w:type="spellStart"/>
      <w:proofErr w:type="gramStart"/>
      <w:r w:rsidRPr="00D01E9A">
        <w:rPr>
          <w:lang w:val="en-IN"/>
        </w:rPr>
        <w:t>sklearn.metrics</w:t>
      </w:r>
      <w:proofErr w:type="spellEnd"/>
      <w:proofErr w:type="gramEnd"/>
      <w:r w:rsidRPr="00D01E9A">
        <w:rPr>
          <w:lang w:val="en-IN"/>
        </w:rPr>
        <w:t xml:space="preserve"> import </w:t>
      </w:r>
      <w:proofErr w:type="spellStart"/>
      <w:r w:rsidRPr="00D01E9A">
        <w:rPr>
          <w:lang w:val="en-IN"/>
        </w:rPr>
        <w:t>classification_report</w:t>
      </w:r>
      <w:proofErr w:type="spellEnd"/>
    </w:p>
    <w:p w14:paraId="633BCD73" w14:textId="77777777" w:rsidR="00720497" w:rsidRDefault="00720497" w:rsidP="00864A02">
      <w:pPr>
        <w:rPr>
          <w:lang w:val="en-IN"/>
        </w:rPr>
      </w:pPr>
    </w:p>
    <w:p w14:paraId="1B7752C3" w14:textId="77777777" w:rsidR="00864A02" w:rsidRDefault="00864A02" w:rsidP="00864A02">
      <w:r w:rsidRPr="00864A02">
        <w:t># Initialize the model</w:t>
      </w:r>
    </w:p>
    <w:p w14:paraId="41C2716C" w14:textId="77777777" w:rsidR="00864A02" w:rsidRDefault="00864A02" w:rsidP="00864A02">
      <w:proofErr w:type="spellStart"/>
      <w:r w:rsidRPr="00864A02">
        <w:t>svm_model</w:t>
      </w:r>
      <w:proofErr w:type="spellEnd"/>
      <w:r w:rsidRPr="00864A02">
        <w:t xml:space="preserve"> = </w:t>
      </w:r>
      <w:proofErr w:type="gramStart"/>
      <w:r w:rsidRPr="00864A02">
        <w:t>SVC(</w:t>
      </w:r>
      <w:proofErr w:type="gramEnd"/>
      <w:r w:rsidRPr="00864A02">
        <w:t>kernel='linear')</w:t>
      </w:r>
    </w:p>
    <w:p w14:paraId="67224420" w14:textId="77777777" w:rsidR="00720497" w:rsidRDefault="00864A02" w:rsidP="00720497">
      <w:r w:rsidRPr="00864A02">
        <w:lastRenderedPageBreak/>
        <w:t># Train the model</w:t>
      </w:r>
    </w:p>
    <w:p w14:paraId="2CF37563" w14:textId="72DB6E45" w:rsidR="00864A02" w:rsidRPr="00720497" w:rsidRDefault="00864A02" w:rsidP="00720497">
      <w:pPr>
        <w:rPr>
          <w:lang w:val="en-IN"/>
        </w:rPr>
      </w:pPr>
      <w:proofErr w:type="spellStart"/>
      <w:proofErr w:type="gramStart"/>
      <w:r w:rsidRPr="00864A02">
        <w:t>svm_model.fit</w:t>
      </w:r>
      <w:proofErr w:type="spellEnd"/>
      <w:r w:rsidRPr="00864A02">
        <w:t>(</w:t>
      </w:r>
      <w:proofErr w:type="spellStart"/>
      <w:proofErr w:type="gramEnd"/>
      <w:r w:rsidRPr="00864A02">
        <w:t>X_train_tfidf</w:t>
      </w:r>
      <w:proofErr w:type="spellEnd"/>
      <w:r w:rsidRPr="00864A02">
        <w:t xml:space="preserve">, </w:t>
      </w:r>
      <w:proofErr w:type="spellStart"/>
      <w:r w:rsidRPr="00864A02">
        <w:t>y_train</w:t>
      </w:r>
      <w:proofErr w:type="spellEnd"/>
      <w:r w:rsidRPr="00864A02">
        <w:t>)</w:t>
      </w:r>
    </w:p>
    <w:p w14:paraId="63DE9EF4" w14:textId="77777777" w:rsidR="00864A02" w:rsidRPr="00864A02" w:rsidRDefault="00864A02" w:rsidP="00864A02">
      <w:pPr>
        <w:pStyle w:val="Heading2"/>
        <w:ind w:left="720"/>
        <w:rPr>
          <w:rFonts w:asciiTheme="minorHAnsi" w:eastAsiaTheme="minorEastAsia" w:hAnsiTheme="minorHAnsi" w:cstheme="minorBidi"/>
          <w:b w:val="0"/>
          <w:bCs w:val="0"/>
        </w:rPr>
      </w:pPr>
      <w:r w:rsidRPr="00864A02">
        <w:rPr>
          <w:rFonts w:asciiTheme="minorHAnsi" w:eastAsiaTheme="minorEastAsia" w:hAnsiTheme="minorHAnsi" w:cstheme="minorBidi"/>
          <w:b w:val="0"/>
          <w:bCs w:val="0"/>
        </w:rPr>
        <w:t># Predict on the test set</w:t>
      </w:r>
    </w:p>
    <w:p w14:paraId="6E84EB4D" w14:textId="77777777" w:rsidR="00864A02" w:rsidRPr="00864A02" w:rsidRDefault="00864A02" w:rsidP="00864A02">
      <w:pPr>
        <w:pStyle w:val="Heading2"/>
        <w:ind w:left="720"/>
        <w:rPr>
          <w:rFonts w:asciiTheme="minorHAnsi" w:eastAsiaTheme="minorEastAsia" w:hAnsiTheme="minorHAnsi" w:cstheme="minorBidi"/>
          <w:b w:val="0"/>
          <w:bCs w:val="0"/>
        </w:rPr>
      </w:pPr>
      <w:proofErr w:type="spellStart"/>
      <w:r w:rsidRPr="00864A02">
        <w:rPr>
          <w:rFonts w:asciiTheme="minorHAnsi" w:eastAsiaTheme="minorEastAsia" w:hAnsiTheme="minorHAnsi" w:cstheme="minorBidi"/>
          <w:b w:val="0"/>
          <w:bCs w:val="0"/>
        </w:rPr>
        <w:t>y_pred</w:t>
      </w:r>
      <w:proofErr w:type="spellEnd"/>
      <w:r w:rsidRPr="00864A02">
        <w:rPr>
          <w:rFonts w:asciiTheme="minorHAnsi" w:eastAsiaTheme="minorEastAsia" w:hAnsiTheme="minorHAnsi" w:cstheme="minorBidi"/>
          <w:b w:val="0"/>
          <w:bCs w:val="0"/>
        </w:rPr>
        <w:t xml:space="preserve"> = </w:t>
      </w:r>
      <w:proofErr w:type="spellStart"/>
      <w:r w:rsidRPr="00864A02">
        <w:rPr>
          <w:rFonts w:asciiTheme="minorHAnsi" w:eastAsiaTheme="minorEastAsia" w:hAnsiTheme="minorHAnsi" w:cstheme="minorBidi"/>
          <w:b w:val="0"/>
          <w:bCs w:val="0"/>
        </w:rPr>
        <w:t>svm_</w:t>
      </w:r>
      <w:proofErr w:type="gramStart"/>
      <w:r w:rsidRPr="00864A02">
        <w:rPr>
          <w:rFonts w:asciiTheme="minorHAnsi" w:eastAsiaTheme="minorEastAsia" w:hAnsiTheme="minorHAnsi" w:cstheme="minorBidi"/>
          <w:b w:val="0"/>
          <w:bCs w:val="0"/>
        </w:rPr>
        <w:t>model.predict</w:t>
      </w:r>
      <w:proofErr w:type="spellEnd"/>
      <w:proofErr w:type="gramEnd"/>
      <w:r w:rsidRPr="00864A02">
        <w:rPr>
          <w:rFonts w:asciiTheme="minorHAnsi" w:eastAsiaTheme="minorEastAsia" w:hAnsiTheme="minorHAnsi" w:cstheme="minorBidi"/>
          <w:b w:val="0"/>
          <w:bCs w:val="0"/>
        </w:rPr>
        <w:t>(</w:t>
      </w:r>
      <w:proofErr w:type="spellStart"/>
      <w:r w:rsidRPr="00864A02">
        <w:rPr>
          <w:rFonts w:asciiTheme="minorHAnsi" w:eastAsiaTheme="minorEastAsia" w:hAnsiTheme="minorHAnsi" w:cstheme="minorBidi"/>
          <w:b w:val="0"/>
          <w:bCs w:val="0"/>
        </w:rPr>
        <w:t>X_test_tfidf</w:t>
      </w:r>
      <w:proofErr w:type="spellEnd"/>
      <w:r w:rsidRPr="00864A02">
        <w:rPr>
          <w:rFonts w:asciiTheme="minorHAnsi" w:eastAsiaTheme="minorEastAsia" w:hAnsiTheme="minorHAnsi" w:cstheme="minorBidi"/>
          <w:b w:val="0"/>
          <w:bCs w:val="0"/>
        </w:rPr>
        <w:t>)</w:t>
      </w:r>
    </w:p>
    <w:p w14:paraId="5344214E" w14:textId="77777777" w:rsidR="00864A02" w:rsidRPr="00864A02" w:rsidRDefault="00864A02" w:rsidP="00864A02">
      <w:pPr>
        <w:pStyle w:val="Heading2"/>
        <w:ind w:left="720"/>
        <w:rPr>
          <w:rFonts w:asciiTheme="minorHAnsi" w:eastAsiaTheme="minorEastAsia" w:hAnsiTheme="minorHAnsi" w:cstheme="minorBidi"/>
          <w:b w:val="0"/>
          <w:bCs w:val="0"/>
        </w:rPr>
      </w:pPr>
      <w:r w:rsidRPr="00864A02">
        <w:rPr>
          <w:rFonts w:asciiTheme="minorHAnsi" w:eastAsiaTheme="minorEastAsia" w:hAnsiTheme="minorHAnsi" w:cstheme="minorBidi"/>
          <w:b w:val="0"/>
          <w:bCs w:val="0"/>
        </w:rPr>
        <w:t># Evaluate the model</w:t>
      </w:r>
    </w:p>
    <w:p w14:paraId="77BE8EAA" w14:textId="77777777" w:rsidR="00864A02" w:rsidRPr="00864A02" w:rsidRDefault="00864A02" w:rsidP="00864A02">
      <w:pPr>
        <w:pStyle w:val="Heading2"/>
        <w:ind w:left="720"/>
        <w:rPr>
          <w:rFonts w:asciiTheme="minorHAnsi" w:eastAsiaTheme="minorEastAsia" w:hAnsiTheme="minorHAnsi" w:cstheme="minorBidi"/>
          <w:b w:val="0"/>
          <w:bCs w:val="0"/>
        </w:rPr>
      </w:pPr>
      <w:proofErr w:type="gramStart"/>
      <w:r w:rsidRPr="00864A02">
        <w:rPr>
          <w:rFonts w:asciiTheme="minorHAnsi" w:eastAsiaTheme="minorEastAsia" w:hAnsiTheme="minorHAnsi" w:cstheme="minorBidi"/>
          <w:b w:val="0"/>
          <w:bCs w:val="0"/>
        </w:rPr>
        <w:t>print(</w:t>
      </w:r>
      <w:proofErr w:type="gramEnd"/>
      <w:r w:rsidRPr="00864A02">
        <w:rPr>
          <w:rFonts w:asciiTheme="minorHAnsi" w:eastAsiaTheme="minorEastAsia" w:hAnsiTheme="minorHAnsi" w:cstheme="minorBidi"/>
          <w:b w:val="0"/>
          <w:bCs w:val="0"/>
        </w:rPr>
        <w:t>"Classification Report (SVM):")</w:t>
      </w:r>
    </w:p>
    <w:p w14:paraId="566D1B7F" w14:textId="77777777" w:rsidR="00864A02" w:rsidRDefault="00864A02" w:rsidP="00864A02">
      <w:pPr>
        <w:pStyle w:val="Heading2"/>
        <w:ind w:left="720"/>
        <w:rPr>
          <w:rFonts w:asciiTheme="minorHAnsi" w:eastAsiaTheme="minorEastAsia" w:hAnsiTheme="minorHAnsi" w:cstheme="minorBidi"/>
          <w:b w:val="0"/>
          <w:bCs w:val="0"/>
        </w:rPr>
      </w:pPr>
      <w:proofErr w:type="gramStart"/>
      <w:r w:rsidRPr="00864A02">
        <w:rPr>
          <w:rFonts w:asciiTheme="minorHAnsi" w:eastAsiaTheme="minorEastAsia" w:hAnsiTheme="minorHAnsi" w:cstheme="minorBidi"/>
          <w:b w:val="0"/>
          <w:bCs w:val="0"/>
        </w:rPr>
        <w:t>print(</w:t>
      </w:r>
      <w:proofErr w:type="spellStart"/>
      <w:proofErr w:type="gramEnd"/>
      <w:r w:rsidRPr="00864A02">
        <w:rPr>
          <w:rFonts w:asciiTheme="minorHAnsi" w:eastAsiaTheme="minorEastAsia" w:hAnsiTheme="minorHAnsi" w:cstheme="minorBidi"/>
          <w:b w:val="0"/>
          <w:bCs w:val="0"/>
        </w:rPr>
        <w:t>classification_report</w:t>
      </w:r>
      <w:proofErr w:type="spellEnd"/>
      <w:r w:rsidRPr="00864A02">
        <w:rPr>
          <w:rFonts w:asciiTheme="minorHAnsi" w:eastAsiaTheme="minorEastAsia" w:hAnsiTheme="minorHAnsi" w:cstheme="minorBidi"/>
          <w:b w:val="0"/>
          <w:bCs w:val="0"/>
        </w:rPr>
        <w:t>(</w:t>
      </w:r>
      <w:proofErr w:type="spellStart"/>
      <w:r w:rsidRPr="00864A02">
        <w:rPr>
          <w:rFonts w:asciiTheme="minorHAnsi" w:eastAsiaTheme="minorEastAsia" w:hAnsiTheme="minorHAnsi" w:cstheme="minorBidi"/>
          <w:b w:val="0"/>
          <w:bCs w:val="0"/>
        </w:rPr>
        <w:t>y_test</w:t>
      </w:r>
      <w:proofErr w:type="spellEnd"/>
      <w:r w:rsidRPr="00864A02">
        <w:rPr>
          <w:rFonts w:asciiTheme="minorHAnsi" w:eastAsiaTheme="minorEastAsia" w:hAnsiTheme="minorHAnsi" w:cstheme="minorBidi"/>
          <w:b w:val="0"/>
          <w:bCs w:val="0"/>
        </w:rPr>
        <w:t xml:space="preserve">, </w:t>
      </w:r>
      <w:proofErr w:type="spellStart"/>
      <w:r w:rsidRPr="00864A02">
        <w:rPr>
          <w:rFonts w:asciiTheme="minorHAnsi" w:eastAsiaTheme="minorEastAsia" w:hAnsiTheme="minorHAnsi" w:cstheme="minorBidi"/>
          <w:b w:val="0"/>
          <w:bCs w:val="0"/>
        </w:rPr>
        <w:t>y_pred</w:t>
      </w:r>
      <w:proofErr w:type="spellEnd"/>
      <w:r w:rsidRPr="00864A02">
        <w:rPr>
          <w:rFonts w:asciiTheme="minorHAnsi" w:eastAsiaTheme="minorEastAsia" w:hAnsiTheme="minorHAnsi" w:cstheme="minorBidi"/>
          <w:b w:val="0"/>
          <w:bCs w:val="0"/>
        </w:rPr>
        <w:t>))</w:t>
      </w:r>
    </w:p>
    <w:p w14:paraId="4024E8B7" w14:textId="26B43939" w:rsidR="00864A02" w:rsidRPr="00864A02" w:rsidRDefault="00864A02" w:rsidP="00864A02">
      <w:r>
        <w:rPr>
          <w:noProof/>
        </w:rPr>
        <w:drawing>
          <wp:inline distT="0" distB="0" distL="0" distR="0" wp14:anchorId="6B0403D1" wp14:editId="084C1A07">
            <wp:extent cx="2817197" cy="1569714"/>
            <wp:effectExtent l="0" t="0" r="2540" b="0"/>
            <wp:docPr id="349577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77614" name="Picture 349577614"/>
                    <pic:cNvPicPr/>
                  </pic:nvPicPr>
                  <pic:blipFill>
                    <a:blip r:embed="rId14">
                      <a:extLst>
                        <a:ext uri="{28A0092B-C50C-407E-A947-70E740481C1C}">
                          <a14:useLocalDpi xmlns:a14="http://schemas.microsoft.com/office/drawing/2010/main" val="0"/>
                        </a:ext>
                      </a:extLst>
                    </a:blip>
                    <a:stretch>
                      <a:fillRect/>
                    </a:stretch>
                  </pic:blipFill>
                  <pic:spPr>
                    <a:xfrm>
                      <a:off x="0" y="0"/>
                      <a:ext cx="2871170" cy="1599787"/>
                    </a:xfrm>
                    <a:prstGeom prst="rect">
                      <a:avLst/>
                    </a:prstGeom>
                  </pic:spPr>
                </pic:pic>
              </a:graphicData>
            </a:graphic>
          </wp:inline>
        </w:drawing>
      </w:r>
    </w:p>
    <w:p w14:paraId="41CFE13E" w14:textId="534D456C" w:rsidR="00695695" w:rsidRDefault="00695695" w:rsidP="00864A02">
      <w:pPr>
        <w:pStyle w:val="Heading2"/>
      </w:pPr>
      <w:r w:rsidRPr="00695695">
        <w:t>Random Forest Classifier</w:t>
      </w:r>
    </w:p>
    <w:p w14:paraId="4B327309" w14:textId="77777777" w:rsidR="00695695" w:rsidRDefault="00695695" w:rsidP="00695695">
      <w:r>
        <w:t>Random Forest is an ensemble learning method that constructs multiple decision trees and merges them to get a more accurate and stable prediction. It handles overfitting well and provides a good balance between bias and variance.</w:t>
      </w:r>
    </w:p>
    <w:p w14:paraId="2E933E46" w14:textId="77777777" w:rsidR="004D419F" w:rsidRDefault="004D419F" w:rsidP="00695695"/>
    <w:p w14:paraId="1D3E03DE" w14:textId="77777777" w:rsidR="00695695" w:rsidRDefault="00695695" w:rsidP="004D419F">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B5A6C66" w14:textId="77777777" w:rsidR="004D419F" w:rsidRDefault="004D419F" w:rsidP="004D419F">
      <w:pPr>
        <w:rPr>
          <w:lang w:val="en-IN"/>
        </w:rPr>
      </w:pPr>
      <w:r w:rsidRPr="00D01E9A">
        <w:rPr>
          <w:lang w:val="en-IN"/>
        </w:rPr>
        <w:t xml:space="preserve">from </w:t>
      </w:r>
      <w:proofErr w:type="spellStart"/>
      <w:proofErr w:type="gramStart"/>
      <w:r w:rsidRPr="00D01E9A">
        <w:rPr>
          <w:lang w:val="en-IN"/>
        </w:rPr>
        <w:t>sklearn.metrics</w:t>
      </w:r>
      <w:proofErr w:type="spellEnd"/>
      <w:proofErr w:type="gramEnd"/>
      <w:r w:rsidRPr="00D01E9A">
        <w:rPr>
          <w:lang w:val="en-IN"/>
        </w:rPr>
        <w:t xml:space="preserve"> import </w:t>
      </w:r>
      <w:proofErr w:type="spellStart"/>
      <w:r w:rsidRPr="00D01E9A">
        <w:rPr>
          <w:lang w:val="en-IN"/>
        </w:rPr>
        <w:t>classification_report</w:t>
      </w:r>
      <w:proofErr w:type="spellEnd"/>
    </w:p>
    <w:p w14:paraId="69B77707" w14:textId="77777777" w:rsidR="00BC3D83" w:rsidRDefault="00BC3D83" w:rsidP="004D419F">
      <w:pPr>
        <w:rPr>
          <w:lang w:val="en-IN"/>
        </w:rPr>
      </w:pPr>
    </w:p>
    <w:p w14:paraId="700719FB" w14:textId="77777777" w:rsidR="004D419F" w:rsidRDefault="004D419F" w:rsidP="004D419F">
      <w:r w:rsidRPr="004D419F">
        <w:t># Initialize the model</w:t>
      </w:r>
    </w:p>
    <w:p w14:paraId="068D4211" w14:textId="77777777" w:rsidR="004D419F" w:rsidRDefault="004D419F" w:rsidP="004D419F">
      <w:proofErr w:type="spellStart"/>
      <w:r w:rsidRPr="004D419F">
        <w:t>rf_model</w:t>
      </w:r>
      <w:proofErr w:type="spellEnd"/>
      <w:r w:rsidRPr="004D419F">
        <w:t xml:space="preserve"> = </w:t>
      </w:r>
      <w:proofErr w:type="spellStart"/>
      <w:proofErr w:type="gramStart"/>
      <w:r w:rsidRPr="004D419F">
        <w:t>RandomForestClassifier</w:t>
      </w:r>
      <w:proofErr w:type="spellEnd"/>
      <w:r w:rsidRPr="004D419F">
        <w:t>(</w:t>
      </w:r>
      <w:proofErr w:type="spellStart"/>
      <w:proofErr w:type="gramEnd"/>
      <w:r w:rsidRPr="004D419F">
        <w:t>n_estimators</w:t>
      </w:r>
      <w:proofErr w:type="spellEnd"/>
      <w:r w:rsidRPr="004D419F">
        <w:t xml:space="preserve">=100, </w:t>
      </w:r>
      <w:proofErr w:type="spellStart"/>
      <w:r w:rsidRPr="004D419F">
        <w:t>random_state</w:t>
      </w:r>
      <w:proofErr w:type="spellEnd"/>
      <w:r w:rsidRPr="004D419F">
        <w:t>=42)</w:t>
      </w:r>
    </w:p>
    <w:p w14:paraId="77D03814" w14:textId="77777777" w:rsidR="004D419F" w:rsidRDefault="004D419F" w:rsidP="004D419F">
      <w:r w:rsidRPr="004D419F">
        <w:t># Train the model</w:t>
      </w:r>
    </w:p>
    <w:p w14:paraId="5362F020" w14:textId="77777777" w:rsidR="004D419F" w:rsidRDefault="004D419F" w:rsidP="004D419F">
      <w:proofErr w:type="spellStart"/>
      <w:proofErr w:type="gramStart"/>
      <w:r w:rsidRPr="004D419F">
        <w:t>rf_model.fit</w:t>
      </w:r>
      <w:proofErr w:type="spellEnd"/>
      <w:r w:rsidRPr="004D419F">
        <w:t>(</w:t>
      </w:r>
      <w:proofErr w:type="spellStart"/>
      <w:proofErr w:type="gramEnd"/>
      <w:r w:rsidRPr="004D419F">
        <w:t>X_train_tfidf</w:t>
      </w:r>
      <w:proofErr w:type="spellEnd"/>
      <w:r w:rsidRPr="004D419F">
        <w:t xml:space="preserve">, </w:t>
      </w:r>
      <w:proofErr w:type="spellStart"/>
      <w:r w:rsidRPr="004D419F">
        <w:t>y_train</w:t>
      </w:r>
      <w:proofErr w:type="spellEnd"/>
      <w:r w:rsidRPr="004D419F">
        <w:t>)</w:t>
      </w:r>
    </w:p>
    <w:p w14:paraId="28E9CCC7" w14:textId="77777777" w:rsidR="004D419F" w:rsidRDefault="004D419F" w:rsidP="004D419F">
      <w:r w:rsidRPr="004D419F">
        <w:lastRenderedPageBreak/>
        <w:t># Predict on the test set</w:t>
      </w:r>
    </w:p>
    <w:p w14:paraId="7D47F23F" w14:textId="230C4618" w:rsidR="004D419F" w:rsidRPr="004D419F" w:rsidRDefault="004D419F" w:rsidP="004D419F">
      <w:pPr>
        <w:rPr>
          <w:lang w:val="en-IN"/>
        </w:rPr>
      </w:pPr>
      <w:proofErr w:type="spellStart"/>
      <w:r w:rsidRPr="004D419F">
        <w:t>y_pred</w:t>
      </w:r>
      <w:proofErr w:type="spellEnd"/>
      <w:r w:rsidRPr="004D419F">
        <w:t xml:space="preserve"> = </w:t>
      </w:r>
      <w:proofErr w:type="spellStart"/>
      <w:r w:rsidRPr="004D419F">
        <w:t>rf_</w:t>
      </w:r>
      <w:proofErr w:type="gramStart"/>
      <w:r w:rsidRPr="004D419F">
        <w:t>model.predict</w:t>
      </w:r>
      <w:proofErr w:type="spellEnd"/>
      <w:proofErr w:type="gramEnd"/>
      <w:r w:rsidRPr="004D419F">
        <w:t>(</w:t>
      </w:r>
      <w:proofErr w:type="spellStart"/>
      <w:r w:rsidRPr="004D419F">
        <w:t>X_test_tfidf</w:t>
      </w:r>
      <w:proofErr w:type="spellEnd"/>
      <w:r w:rsidRPr="004D419F">
        <w:t>)</w:t>
      </w:r>
    </w:p>
    <w:p w14:paraId="4DFF4BBA" w14:textId="77777777" w:rsidR="004D419F" w:rsidRPr="004D419F" w:rsidRDefault="004D419F" w:rsidP="004D419F">
      <w:pPr>
        <w:pStyle w:val="Heading2"/>
        <w:ind w:left="720"/>
        <w:rPr>
          <w:rFonts w:asciiTheme="minorHAnsi" w:eastAsiaTheme="minorEastAsia" w:hAnsiTheme="minorHAnsi" w:cstheme="minorBidi"/>
          <w:b w:val="0"/>
          <w:bCs w:val="0"/>
        </w:rPr>
      </w:pPr>
      <w:r w:rsidRPr="004D419F">
        <w:rPr>
          <w:rFonts w:asciiTheme="minorHAnsi" w:eastAsiaTheme="minorEastAsia" w:hAnsiTheme="minorHAnsi" w:cstheme="minorBidi"/>
          <w:b w:val="0"/>
          <w:bCs w:val="0"/>
        </w:rPr>
        <w:t># Evaluate the model</w:t>
      </w:r>
    </w:p>
    <w:p w14:paraId="56090BD1" w14:textId="77777777" w:rsidR="004D419F" w:rsidRPr="004D419F" w:rsidRDefault="004D419F" w:rsidP="004D419F">
      <w:pPr>
        <w:pStyle w:val="Heading2"/>
        <w:ind w:left="720"/>
        <w:rPr>
          <w:rFonts w:asciiTheme="minorHAnsi" w:eastAsiaTheme="minorEastAsia" w:hAnsiTheme="minorHAnsi" w:cstheme="minorBidi"/>
          <w:b w:val="0"/>
          <w:bCs w:val="0"/>
        </w:rPr>
      </w:pPr>
      <w:proofErr w:type="gramStart"/>
      <w:r w:rsidRPr="004D419F">
        <w:rPr>
          <w:rFonts w:asciiTheme="minorHAnsi" w:eastAsiaTheme="minorEastAsia" w:hAnsiTheme="minorHAnsi" w:cstheme="minorBidi"/>
          <w:b w:val="0"/>
          <w:bCs w:val="0"/>
        </w:rPr>
        <w:t>print(</w:t>
      </w:r>
      <w:proofErr w:type="gramEnd"/>
      <w:r w:rsidRPr="004D419F">
        <w:rPr>
          <w:rFonts w:asciiTheme="minorHAnsi" w:eastAsiaTheme="minorEastAsia" w:hAnsiTheme="minorHAnsi" w:cstheme="minorBidi"/>
          <w:b w:val="0"/>
          <w:bCs w:val="0"/>
        </w:rPr>
        <w:t>"Classification Report (Random Forest):")</w:t>
      </w:r>
    </w:p>
    <w:p w14:paraId="072C422C" w14:textId="77777777" w:rsidR="004D419F" w:rsidRDefault="004D419F" w:rsidP="004D419F">
      <w:pPr>
        <w:pStyle w:val="Heading2"/>
        <w:ind w:left="720"/>
        <w:rPr>
          <w:rFonts w:asciiTheme="minorHAnsi" w:eastAsiaTheme="minorEastAsia" w:hAnsiTheme="minorHAnsi" w:cstheme="minorBidi"/>
          <w:b w:val="0"/>
          <w:bCs w:val="0"/>
        </w:rPr>
      </w:pPr>
      <w:proofErr w:type="gramStart"/>
      <w:r w:rsidRPr="004D419F">
        <w:rPr>
          <w:rFonts w:asciiTheme="minorHAnsi" w:eastAsiaTheme="minorEastAsia" w:hAnsiTheme="minorHAnsi" w:cstheme="minorBidi"/>
          <w:b w:val="0"/>
          <w:bCs w:val="0"/>
        </w:rPr>
        <w:t>print(</w:t>
      </w:r>
      <w:proofErr w:type="spellStart"/>
      <w:proofErr w:type="gramEnd"/>
      <w:r w:rsidRPr="004D419F">
        <w:rPr>
          <w:rFonts w:asciiTheme="minorHAnsi" w:eastAsiaTheme="minorEastAsia" w:hAnsiTheme="minorHAnsi" w:cstheme="minorBidi"/>
          <w:b w:val="0"/>
          <w:bCs w:val="0"/>
        </w:rPr>
        <w:t>classification_report</w:t>
      </w:r>
      <w:proofErr w:type="spellEnd"/>
      <w:r w:rsidRPr="004D419F">
        <w:rPr>
          <w:rFonts w:asciiTheme="minorHAnsi" w:eastAsiaTheme="minorEastAsia" w:hAnsiTheme="minorHAnsi" w:cstheme="minorBidi"/>
          <w:b w:val="0"/>
          <w:bCs w:val="0"/>
        </w:rPr>
        <w:t>(</w:t>
      </w:r>
      <w:proofErr w:type="spellStart"/>
      <w:r w:rsidRPr="004D419F">
        <w:rPr>
          <w:rFonts w:asciiTheme="minorHAnsi" w:eastAsiaTheme="minorEastAsia" w:hAnsiTheme="minorHAnsi" w:cstheme="minorBidi"/>
          <w:b w:val="0"/>
          <w:bCs w:val="0"/>
        </w:rPr>
        <w:t>y_test</w:t>
      </w:r>
      <w:proofErr w:type="spellEnd"/>
      <w:r w:rsidRPr="004D419F">
        <w:rPr>
          <w:rFonts w:asciiTheme="minorHAnsi" w:eastAsiaTheme="minorEastAsia" w:hAnsiTheme="minorHAnsi" w:cstheme="minorBidi"/>
          <w:b w:val="0"/>
          <w:bCs w:val="0"/>
        </w:rPr>
        <w:t xml:space="preserve">, </w:t>
      </w:r>
      <w:proofErr w:type="spellStart"/>
      <w:r w:rsidRPr="004D419F">
        <w:rPr>
          <w:rFonts w:asciiTheme="minorHAnsi" w:eastAsiaTheme="minorEastAsia" w:hAnsiTheme="minorHAnsi" w:cstheme="minorBidi"/>
          <w:b w:val="0"/>
          <w:bCs w:val="0"/>
        </w:rPr>
        <w:t>y_pred</w:t>
      </w:r>
      <w:proofErr w:type="spellEnd"/>
      <w:r w:rsidRPr="004D419F">
        <w:rPr>
          <w:rFonts w:asciiTheme="minorHAnsi" w:eastAsiaTheme="minorEastAsia" w:hAnsiTheme="minorHAnsi" w:cstheme="minorBidi"/>
          <w:b w:val="0"/>
          <w:bCs w:val="0"/>
        </w:rPr>
        <w:t>))</w:t>
      </w:r>
    </w:p>
    <w:p w14:paraId="3D533D04" w14:textId="0C201308" w:rsidR="004D419F" w:rsidRPr="004D419F" w:rsidRDefault="004D419F" w:rsidP="004D419F">
      <w:r>
        <w:rPr>
          <w:noProof/>
        </w:rPr>
        <w:drawing>
          <wp:inline distT="0" distB="0" distL="0" distR="0" wp14:anchorId="4586DE17" wp14:editId="634825CA">
            <wp:extent cx="2737914" cy="1521236"/>
            <wp:effectExtent l="0" t="0" r="5715" b="3175"/>
            <wp:docPr id="65745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736" name="Picture 65745736"/>
                    <pic:cNvPicPr/>
                  </pic:nvPicPr>
                  <pic:blipFill>
                    <a:blip r:embed="rId15">
                      <a:extLst>
                        <a:ext uri="{28A0092B-C50C-407E-A947-70E740481C1C}">
                          <a14:useLocalDpi xmlns:a14="http://schemas.microsoft.com/office/drawing/2010/main" val="0"/>
                        </a:ext>
                      </a:extLst>
                    </a:blip>
                    <a:stretch>
                      <a:fillRect/>
                    </a:stretch>
                  </pic:blipFill>
                  <pic:spPr>
                    <a:xfrm>
                      <a:off x="0" y="0"/>
                      <a:ext cx="2787784" cy="1548944"/>
                    </a:xfrm>
                    <a:prstGeom prst="rect">
                      <a:avLst/>
                    </a:prstGeom>
                  </pic:spPr>
                </pic:pic>
              </a:graphicData>
            </a:graphic>
          </wp:inline>
        </w:drawing>
      </w:r>
    </w:p>
    <w:p w14:paraId="0129B5A7" w14:textId="76D93DFE" w:rsidR="00695695" w:rsidRDefault="00695695" w:rsidP="004D419F">
      <w:pPr>
        <w:pStyle w:val="Heading2"/>
      </w:pPr>
      <w:r w:rsidRPr="00695695">
        <w:t>Gradient Boosting Classifier</w:t>
      </w:r>
    </w:p>
    <w:p w14:paraId="789E5979" w14:textId="77777777" w:rsidR="00695695" w:rsidRDefault="00695695" w:rsidP="00695695">
      <w:r>
        <w:t>Gradient Boosting is an ensemble technique that builds models sequentially, each trying to correct the errors of the previous one. It combines weak learners to create a strong learner.</w:t>
      </w:r>
    </w:p>
    <w:p w14:paraId="6DDB7D27" w14:textId="77777777" w:rsidR="00695695" w:rsidRDefault="00695695" w:rsidP="00695695"/>
    <w:p w14:paraId="48B95844" w14:textId="77777777" w:rsidR="00695695" w:rsidRDefault="00695695" w:rsidP="00695695">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p>
    <w:p w14:paraId="59CB87A5" w14:textId="77777777" w:rsidR="004D419F" w:rsidRDefault="004D419F" w:rsidP="004D419F">
      <w:pPr>
        <w:rPr>
          <w:lang w:val="en-IN"/>
        </w:rPr>
      </w:pPr>
      <w:r w:rsidRPr="00D01E9A">
        <w:rPr>
          <w:lang w:val="en-IN"/>
        </w:rPr>
        <w:t xml:space="preserve">from </w:t>
      </w:r>
      <w:proofErr w:type="spellStart"/>
      <w:proofErr w:type="gramStart"/>
      <w:r w:rsidRPr="00D01E9A">
        <w:rPr>
          <w:lang w:val="en-IN"/>
        </w:rPr>
        <w:t>sklearn.metrics</w:t>
      </w:r>
      <w:proofErr w:type="spellEnd"/>
      <w:proofErr w:type="gramEnd"/>
      <w:r w:rsidRPr="00D01E9A">
        <w:rPr>
          <w:lang w:val="en-IN"/>
        </w:rPr>
        <w:t xml:space="preserve"> import </w:t>
      </w:r>
      <w:proofErr w:type="spellStart"/>
      <w:r w:rsidRPr="00D01E9A">
        <w:rPr>
          <w:lang w:val="en-IN"/>
        </w:rPr>
        <w:t>classification_report</w:t>
      </w:r>
      <w:proofErr w:type="spellEnd"/>
    </w:p>
    <w:p w14:paraId="3DA92D76" w14:textId="77777777" w:rsidR="00BC3D83" w:rsidRDefault="00BC3D83" w:rsidP="004D419F">
      <w:pPr>
        <w:rPr>
          <w:lang w:val="en-IN"/>
        </w:rPr>
      </w:pPr>
    </w:p>
    <w:p w14:paraId="18C46863" w14:textId="77777777" w:rsidR="004D419F" w:rsidRDefault="004D419F" w:rsidP="004D419F">
      <w:r>
        <w:t># Initialize the model</w:t>
      </w:r>
    </w:p>
    <w:p w14:paraId="41E556E9" w14:textId="77777777" w:rsidR="004D419F" w:rsidRDefault="004D419F" w:rsidP="004D419F">
      <w:proofErr w:type="spellStart"/>
      <w:r>
        <w:t>gb_model</w:t>
      </w:r>
      <w:proofErr w:type="spellEnd"/>
      <w:r>
        <w:t xml:space="preserve"> = </w:t>
      </w:r>
      <w:proofErr w:type="spellStart"/>
      <w:proofErr w:type="gramStart"/>
      <w:r>
        <w:t>GradientBoostingClassifier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A651D9D" w14:textId="77777777" w:rsidR="004D419F" w:rsidRDefault="004D419F" w:rsidP="004D419F">
      <w:r>
        <w:t># Train the model</w:t>
      </w:r>
    </w:p>
    <w:p w14:paraId="242DF99C" w14:textId="77777777" w:rsidR="004D419F" w:rsidRDefault="004D419F" w:rsidP="004D419F">
      <w:proofErr w:type="spellStart"/>
      <w:proofErr w:type="gramStart"/>
      <w:r>
        <w:t>gb_model.fit</w:t>
      </w:r>
      <w:proofErr w:type="spellEnd"/>
      <w:r>
        <w:t>(</w:t>
      </w:r>
      <w:proofErr w:type="spellStart"/>
      <w:proofErr w:type="gramEnd"/>
      <w:r>
        <w:t>X_train_tfidf</w:t>
      </w:r>
      <w:proofErr w:type="spellEnd"/>
      <w:r>
        <w:t xml:space="preserve">, </w:t>
      </w:r>
      <w:proofErr w:type="spellStart"/>
      <w:r>
        <w:t>y_train</w:t>
      </w:r>
      <w:proofErr w:type="spellEnd"/>
      <w:r>
        <w:t>)</w:t>
      </w:r>
    </w:p>
    <w:p w14:paraId="776E6AC9" w14:textId="77777777" w:rsidR="004D419F" w:rsidRDefault="004D419F" w:rsidP="004D419F">
      <w:r>
        <w:t># Predict on the test set</w:t>
      </w:r>
    </w:p>
    <w:p w14:paraId="6203978E" w14:textId="77777777" w:rsidR="004D419F" w:rsidRDefault="004D419F" w:rsidP="004D419F">
      <w:proofErr w:type="spellStart"/>
      <w:r>
        <w:t>y_pred</w:t>
      </w:r>
      <w:proofErr w:type="spellEnd"/>
      <w:r>
        <w:t xml:space="preserve"> = </w:t>
      </w:r>
      <w:proofErr w:type="spellStart"/>
      <w:r>
        <w:t>gb_</w:t>
      </w:r>
      <w:proofErr w:type="gramStart"/>
      <w:r>
        <w:t>model.predict</w:t>
      </w:r>
      <w:proofErr w:type="spellEnd"/>
      <w:proofErr w:type="gramEnd"/>
      <w:r>
        <w:t>(</w:t>
      </w:r>
      <w:proofErr w:type="spellStart"/>
      <w:r>
        <w:t>X_test_tfidf</w:t>
      </w:r>
      <w:proofErr w:type="spellEnd"/>
      <w:r>
        <w:t>)</w:t>
      </w:r>
    </w:p>
    <w:p w14:paraId="4DC69B79" w14:textId="77777777" w:rsidR="004D419F" w:rsidRDefault="004D419F" w:rsidP="004D419F">
      <w:r>
        <w:t># Evaluate the model</w:t>
      </w:r>
    </w:p>
    <w:p w14:paraId="57475356" w14:textId="77777777" w:rsidR="004D419F" w:rsidRDefault="004D419F" w:rsidP="004D419F">
      <w:proofErr w:type="gramStart"/>
      <w:r>
        <w:lastRenderedPageBreak/>
        <w:t>print(</w:t>
      </w:r>
      <w:proofErr w:type="gramEnd"/>
      <w:r>
        <w:t>"Classification Report (Gradient Boosting):")</w:t>
      </w:r>
    </w:p>
    <w:p w14:paraId="01E4D5DF" w14:textId="6654F709" w:rsidR="004D419F" w:rsidRDefault="004D419F" w:rsidP="004D419F">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0A9393E1" w14:textId="4F4A41DB" w:rsidR="004D419F" w:rsidRDefault="004D419F" w:rsidP="004D419F">
      <w:r>
        <w:rPr>
          <w:noProof/>
        </w:rPr>
        <w:drawing>
          <wp:inline distT="0" distB="0" distL="0" distR="0" wp14:anchorId="6ECD50F0" wp14:editId="7E1E2017">
            <wp:extent cx="2611061" cy="1355019"/>
            <wp:effectExtent l="0" t="0" r="0" b="0"/>
            <wp:docPr id="403423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23036" name="Picture 403423036"/>
                    <pic:cNvPicPr/>
                  </pic:nvPicPr>
                  <pic:blipFill>
                    <a:blip r:embed="rId16">
                      <a:extLst>
                        <a:ext uri="{28A0092B-C50C-407E-A947-70E740481C1C}">
                          <a14:useLocalDpi xmlns:a14="http://schemas.microsoft.com/office/drawing/2010/main" val="0"/>
                        </a:ext>
                      </a:extLst>
                    </a:blip>
                    <a:stretch>
                      <a:fillRect/>
                    </a:stretch>
                  </pic:blipFill>
                  <pic:spPr>
                    <a:xfrm>
                      <a:off x="0" y="0"/>
                      <a:ext cx="2640949" cy="1370529"/>
                    </a:xfrm>
                    <a:prstGeom prst="rect">
                      <a:avLst/>
                    </a:prstGeom>
                  </pic:spPr>
                </pic:pic>
              </a:graphicData>
            </a:graphic>
          </wp:inline>
        </w:drawing>
      </w:r>
    </w:p>
    <w:p w14:paraId="6A0CC617" w14:textId="77777777" w:rsidR="00C81B8B" w:rsidRDefault="00C81B8B" w:rsidP="00695695">
      <w:pPr>
        <w:pStyle w:val="Heading1"/>
        <w:rPr>
          <w:lang w:val="en-IN"/>
        </w:rPr>
      </w:pPr>
    </w:p>
    <w:p w14:paraId="0CF29C8E" w14:textId="0C7E72F5" w:rsidR="00695695" w:rsidRPr="00695695" w:rsidRDefault="00695695" w:rsidP="00695695">
      <w:pPr>
        <w:pStyle w:val="Heading1"/>
        <w:rPr>
          <w:lang w:val="en-IN"/>
        </w:rPr>
      </w:pPr>
      <w:r w:rsidRPr="00695695">
        <w:rPr>
          <w:lang w:val="en-IN"/>
        </w:rPr>
        <w:t>Deep Learning Models</w:t>
      </w:r>
    </w:p>
    <w:p w14:paraId="526C9E25" w14:textId="77777777" w:rsidR="00695695" w:rsidRDefault="00695695" w:rsidP="00695695">
      <w:pPr>
        <w:pStyle w:val="Heading2"/>
        <w:rPr>
          <w:lang w:val="en-IN"/>
        </w:rPr>
      </w:pPr>
      <w:r w:rsidRPr="00695695">
        <w:rPr>
          <w:lang w:val="en-IN"/>
        </w:rPr>
        <w:t>Deep Neural Networks (DNN)</w:t>
      </w:r>
    </w:p>
    <w:p w14:paraId="2C2EBC13" w14:textId="77777777" w:rsidR="00695695" w:rsidRPr="00695695" w:rsidRDefault="00695695" w:rsidP="00695695">
      <w:pPr>
        <w:rPr>
          <w:lang w:val="en-IN"/>
        </w:rPr>
      </w:pPr>
      <w:r w:rsidRPr="00695695">
        <w:rPr>
          <w:lang w:val="en-IN"/>
        </w:rPr>
        <w:t>DNNs are multi-layer neural networks that can model complex relationships in the data. They consist of input, hidden, and output layers, with each layer containing multiple neurons.</w:t>
      </w:r>
    </w:p>
    <w:p w14:paraId="17F1EBCA" w14:textId="77777777" w:rsidR="00695695" w:rsidRPr="00695695" w:rsidRDefault="00695695" w:rsidP="00695695">
      <w:pPr>
        <w:rPr>
          <w:lang w:val="en-IN"/>
        </w:rPr>
      </w:pPr>
    </w:p>
    <w:p w14:paraId="16132FB8" w14:textId="77777777" w:rsidR="00695695" w:rsidRPr="00695695" w:rsidRDefault="00695695" w:rsidP="00695695">
      <w:pPr>
        <w:rPr>
          <w:lang w:val="en-IN"/>
        </w:rPr>
      </w:pPr>
      <w:r w:rsidRPr="00695695">
        <w:rPr>
          <w:lang w:val="en-IN"/>
        </w:rPr>
        <w:t xml:space="preserve">from </w:t>
      </w:r>
      <w:proofErr w:type="spellStart"/>
      <w:proofErr w:type="gramStart"/>
      <w:r w:rsidRPr="00695695">
        <w:rPr>
          <w:lang w:val="en-IN"/>
        </w:rPr>
        <w:t>keras.models</w:t>
      </w:r>
      <w:proofErr w:type="spellEnd"/>
      <w:proofErr w:type="gramEnd"/>
      <w:r w:rsidRPr="00695695">
        <w:rPr>
          <w:lang w:val="en-IN"/>
        </w:rPr>
        <w:t xml:space="preserve"> import Sequential</w:t>
      </w:r>
    </w:p>
    <w:p w14:paraId="791A6202" w14:textId="77777777" w:rsidR="00695695" w:rsidRDefault="00695695" w:rsidP="00695695">
      <w:pPr>
        <w:rPr>
          <w:lang w:val="en-IN"/>
        </w:rPr>
      </w:pPr>
      <w:r w:rsidRPr="00695695">
        <w:rPr>
          <w:lang w:val="en-IN"/>
        </w:rPr>
        <w:t xml:space="preserve">from </w:t>
      </w:r>
      <w:proofErr w:type="spellStart"/>
      <w:proofErr w:type="gramStart"/>
      <w:r w:rsidRPr="00695695">
        <w:rPr>
          <w:lang w:val="en-IN"/>
        </w:rPr>
        <w:t>keras.layers</w:t>
      </w:r>
      <w:proofErr w:type="spellEnd"/>
      <w:proofErr w:type="gramEnd"/>
      <w:r w:rsidRPr="00695695">
        <w:rPr>
          <w:lang w:val="en-IN"/>
        </w:rPr>
        <w:t xml:space="preserve"> import Dense</w:t>
      </w:r>
    </w:p>
    <w:p w14:paraId="609F2CDF" w14:textId="77777777" w:rsidR="00BC3D83" w:rsidRDefault="00BC3D83" w:rsidP="00695695">
      <w:pPr>
        <w:rPr>
          <w:lang w:val="en-IN"/>
        </w:rPr>
      </w:pPr>
    </w:p>
    <w:p w14:paraId="5B57BDF2" w14:textId="77777777" w:rsidR="0096350A" w:rsidRPr="0096350A" w:rsidRDefault="0096350A" w:rsidP="0096350A">
      <w:pPr>
        <w:rPr>
          <w:lang w:val="en-IN"/>
        </w:rPr>
      </w:pPr>
      <w:r w:rsidRPr="0096350A">
        <w:rPr>
          <w:lang w:val="en-IN"/>
        </w:rPr>
        <w:t># Define model architecture</w:t>
      </w:r>
    </w:p>
    <w:p w14:paraId="501ED5E3" w14:textId="77777777" w:rsidR="0096350A" w:rsidRPr="0096350A" w:rsidRDefault="0096350A" w:rsidP="0096350A">
      <w:pPr>
        <w:rPr>
          <w:lang w:val="en-IN"/>
        </w:rPr>
      </w:pPr>
      <w:proofErr w:type="spellStart"/>
      <w:r w:rsidRPr="0096350A">
        <w:rPr>
          <w:lang w:val="en-IN"/>
        </w:rPr>
        <w:t>dnn_model</w:t>
      </w:r>
      <w:proofErr w:type="spellEnd"/>
      <w:r w:rsidRPr="0096350A">
        <w:rPr>
          <w:lang w:val="en-IN"/>
        </w:rPr>
        <w:t xml:space="preserve"> = </w:t>
      </w:r>
      <w:proofErr w:type="gramStart"/>
      <w:r w:rsidRPr="0096350A">
        <w:rPr>
          <w:lang w:val="en-IN"/>
        </w:rPr>
        <w:t>Sequential(</w:t>
      </w:r>
      <w:proofErr w:type="gramEnd"/>
      <w:r w:rsidRPr="0096350A">
        <w:rPr>
          <w:lang w:val="en-IN"/>
        </w:rPr>
        <w:t>[</w:t>
      </w:r>
    </w:p>
    <w:p w14:paraId="4A0051A9" w14:textId="77777777" w:rsidR="0096350A" w:rsidRPr="0096350A" w:rsidRDefault="0096350A" w:rsidP="0096350A">
      <w:pPr>
        <w:rPr>
          <w:lang w:val="en-IN"/>
        </w:rPr>
      </w:pPr>
      <w:r w:rsidRPr="0096350A">
        <w:rPr>
          <w:lang w:val="en-IN"/>
        </w:rPr>
        <w:t xml:space="preserve">    </w:t>
      </w:r>
      <w:proofErr w:type="gramStart"/>
      <w:r w:rsidRPr="0096350A">
        <w:rPr>
          <w:lang w:val="en-IN"/>
        </w:rPr>
        <w:t>Embedding(</w:t>
      </w:r>
      <w:proofErr w:type="spellStart"/>
      <w:proofErr w:type="gramEnd"/>
      <w:r w:rsidRPr="0096350A">
        <w:rPr>
          <w:lang w:val="en-IN"/>
        </w:rPr>
        <w:t>input_dim</w:t>
      </w:r>
      <w:proofErr w:type="spellEnd"/>
      <w:r w:rsidRPr="0096350A">
        <w:rPr>
          <w:lang w:val="en-IN"/>
        </w:rPr>
        <w:t>=</w:t>
      </w:r>
      <w:proofErr w:type="spellStart"/>
      <w:r w:rsidRPr="0096350A">
        <w:rPr>
          <w:lang w:val="en-IN"/>
        </w:rPr>
        <w:t>max_features</w:t>
      </w:r>
      <w:proofErr w:type="spellEnd"/>
      <w:r w:rsidRPr="0096350A">
        <w:rPr>
          <w:lang w:val="en-IN"/>
        </w:rPr>
        <w:t xml:space="preserve">, </w:t>
      </w:r>
      <w:proofErr w:type="spellStart"/>
      <w:r w:rsidRPr="0096350A">
        <w:rPr>
          <w:lang w:val="en-IN"/>
        </w:rPr>
        <w:t>output_dim</w:t>
      </w:r>
      <w:proofErr w:type="spellEnd"/>
      <w:r w:rsidRPr="0096350A">
        <w:rPr>
          <w:lang w:val="en-IN"/>
        </w:rPr>
        <w:t xml:space="preserve">=128, </w:t>
      </w:r>
      <w:proofErr w:type="spellStart"/>
      <w:r w:rsidRPr="0096350A">
        <w:rPr>
          <w:lang w:val="en-IN"/>
        </w:rPr>
        <w:t>input_length</w:t>
      </w:r>
      <w:proofErr w:type="spellEnd"/>
      <w:r w:rsidRPr="0096350A">
        <w:rPr>
          <w:lang w:val="en-IN"/>
        </w:rPr>
        <w:t>=</w:t>
      </w:r>
      <w:proofErr w:type="spellStart"/>
      <w:r w:rsidRPr="0096350A">
        <w:rPr>
          <w:lang w:val="en-IN"/>
        </w:rPr>
        <w:t>max_len</w:t>
      </w:r>
      <w:proofErr w:type="spellEnd"/>
      <w:r w:rsidRPr="0096350A">
        <w:rPr>
          <w:lang w:val="en-IN"/>
        </w:rPr>
        <w:t>),</w:t>
      </w:r>
    </w:p>
    <w:p w14:paraId="0949A554" w14:textId="77777777" w:rsidR="0096350A" w:rsidRPr="0096350A" w:rsidRDefault="0096350A" w:rsidP="0096350A">
      <w:pPr>
        <w:rPr>
          <w:lang w:val="en-IN"/>
        </w:rPr>
      </w:pPr>
      <w:r w:rsidRPr="0096350A">
        <w:rPr>
          <w:lang w:val="en-IN"/>
        </w:rPr>
        <w:t xml:space="preserve">    </w:t>
      </w:r>
      <w:proofErr w:type="gramStart"/>
      <w:r w:rsidRPr="0096350A">
        <w:rPr>
          <w:lang w:val="en-IN"/>
        </w:rPr>
        <w:t>Flatten(</w:t>
      </w:r>
      <w:proofErr w:type="gramEnd"/>
      <w:r w:rsidRPr="0096350A">
        <w:rPr>
          <w:lang w:val="en-IN"/>
        </w:rPr>
        <w:t>),</w:t>
      </w:r>
    </w:p>
    <w:p w14:paraId="69582E54" w14:textId="77777777" w:rsidR="0096350A" w:rsidRPr="0096350A" w:rsidRDefault="0096350A" w:rsidP="0096350A">
      <w:pPr>
        <w:rPr>
          <w:lang w:val="en-IN"/>
        </w:rPr>
      </w:pPr>
      <w:r w:rsidRPr="0096350A">
        <w:rPr>
          <w:lang w:val="en-IN"/>
        </w:rPr>
        <w:t xml:space="preserve">    </w:t>
      </w:r>
      <w:proofErr w:type="gramStart"/>
      <w:r w:rsidRPr="0096350A">
        <w:rPr>
          <w:lang w:val="en-IN"/>
        </w:rPr>
        <w:t>Dense(</w:t>
      </w:r>
      <w:proofErr w:type="gramEnd"/>
      <w:r w:rsidRPr="0096350A">
        <w:rPr>
          <w:lang w:val="en-IN"/>
        </w:rPr>
        <w:t>128, activation='</w:t>
      </w:r>
      <w:proofErr w:type="spellStart"/>
      <w:r w:rsidRPr="0096350A">
        <w:rPr>
          <w:lang w:val="en-IN"/>
        </w:rPr>
        <w:t>relu</w:t>
      </w:r>
      <w:proofErr w:type="spellEnd"/>
      <w:r w:rsidRPr="0096350A">
        <w:rPr>
          <w:lang w:val="en-IN"/>
        </w:rPr>
        <w:t>'),</w:t>
      </w:r>
    </w:p>
    <w:p w14:paraId="76F629CC" w14:textId="77777777" w:rsidR="0096350A" w:rsidRPr="0096350A" w:rsidRDefault="0096350A" w:rsidP="0096350A">
      <w:pPr>
        <w:rPr>
          <w:lang w:val="en-IN"/>
        </w:rPr>
      </w:pPr>
      <w:r w:rsidRPr="0096350A">
        <w:rPr>
          <w:lang w:val="en-IN"/>
        </w:rPr>
        <w:t xml:space="preserve">    </w:t>
      </w:r>
      <w:proofErr w:type="gramStart"/>
      <w:r w:rsidRPr="0096350A">
        <w:rPr>
          <w:lang w:val="en-IN"/>
        </w:rPr>
        <w:t>Dropout(</w:t>
      </w:r>
      <w:proofErr w:type="gramEnd"/>
      <w:r w:rsidRPr="0096350A">
        <w:rPr>
          <w:lang w:val="en-IN"/>
        </w:rPr>
        <w:t>0.5),</w:t>
      </w:r>
    </w:p>
    <w:p w14:paraId="5CAE7CC8" w14:textId="77777777" w:rsidR="0096350A" w:rsidRPr="0096350A" w:rsidRDefault="0096350A" w:rsidP="0096350A">
      <w:pPr>
        <w:rPr>
          <w:lang w:val="en-IN"/>
        </w:rPr>
      </w:pPr>
      <w:r w:rsidRPr="0096350A">
        <w:rPr>
          <w:lang w:val="en-IN"/>
        </w:rPr>
        <w:t xml:space="preserve">    </w:t>
      </w:r>
      <w:proofErr w:type="gramStart"/>
      <w:r w:rsidRPr="0096350A">
        <w:rPr>
          <w:lang w:val="en-IN"/>
        </w:rPr>
        <w:t>Dense(</w:t>
      </w:r>
      <w:proofErr w:type="gramEnd"/>
      <w:r w:rsidRPr="0096350A">
        <w:rPr>
          <w:lang w:val="en-IN"/>
        </w:rPr>
        <w:t>1, activation='sigmoid')</w:t>
      </w:r>
    </w:p>
    <w:p w14:paraId="2CF5E04C" w14:textId="77777777" w:rsidR="0096350A" w:rsidRPr="0096350A" w:rsidRDefault="0096350A" w:rsidP="0096350A">
      <w:pPr>
        <w:rPr>
          <w:lang w:val="en-IN"/>
        </w:rPr>
      </w:pPr>
      <w:r w:rsidRPr="0096350A">
        <w:rPr>
          <w:lang w:val="en-IN"/>
        </w:rPr>
        <w:t>])</w:t>
      </w:r>
    </w:p>
    <w:p w14:paraId="7A7EEEF6" w14:textId="77777777" w:rsidR="0096350A" w:rsidRPr="0096350A" w:rsidRDefault="0096350A" w:rsidP="0096350A">
      <w:pPr>
        <w:rPr>
          <w:lang w:val="en-IN"/>
        </w:rPr>
      </w:pPr>
      <w:r w:rsidRPr="0096350A">
        <w:rPr>
          <w:lang w:val="en-IN"/>
        </w:rPr>
        <w:t># Compile the model</w:t>
      </w:r>
    </w:p>
    <w:p w14:paraId="72A25105" w14:textId="77777777" w:rsidR="0096350A" w:rsidRPr="0096350A" w:rsidRDefault="0096350A" w:rsidP="0096350A">
      <w:pPr>
        <w:rPr>
          <w:lang w:val="en-IN"/>
        </w:rPr>
      </w:pPr>
      <w:proofErr w:type="spellStart"/>
      <w:r w:rsidRPr="0096350A">
        <w:rPr>
          <w:lang w:val="en-IN"/>
        </w:rPr>
        <w:lastRenderedPageBreak/>
        <w:t>dnn_</w:t>
      </w:r>
      <w:proofErr w:type="gramStart"/>
      <w:r w:rsidRPr="0096350A">
        <w:rPr>
          <w:lang w:val="en-IN"/>
        </w:rPr>
        <w:t>model.compile</w:t>
      </w:r>
      <w:proofErr w:type="spellEnd"/>
      <w:proofErr w:type="gramEnd"/>
      <w:r w:rsidRPr="0096350A">
        <w:rPr>
          <w:lang w:val="en-IN"/>
        </w:rPr>
        <w:t>(optimizer='</w:t>
      </w:r>
      <w:proofErr w:type="spellStart"/>
      <w:r w:rsidRPr="0096350A">
        <w:rPr>
          <w:lang w:val="en-IN"/>
        </w:rPr>
        <w:t>adam</w:t>
      </w:r>
      <w:proofErr w:type="spellEnd"/>
      <w:r w:rsidRPr="0096350A">
        <w:rPr>
          <w:lang w:val="en-IN"/>
        </w:rPr>
        <w:t>', loss='</w:t>
      </w:r>
      <w:proofErr w:type="spellStart"/>
      <w:r w:rsidRPr="0096350A">
        <w:rPr>
          <w:lang w:val="en-IN"/>
        </w:rPr>
        <w:t>binary_crossentropy</w:t>
      </w:r>
      <w:proofErr w:type="spellEnd"/>
      <w:r w:rsidRPr="0096350A">
        <w:rPr>
          <w:lang w:val="en-IN"/>
        </w:rPr>
        <w:t>', metrics=['accuracy'])</w:t>
      </w:r>
    </w:p>
    <w:p w14:paraId="580B1E2F" w14:textId="77777777" w:rsidR="0096350A" w:rsidRPr="0096350A" w:rsidRDefault="0096350A" w:rsidP="0096350A">
      <w:pPr>
        <w:rPr>
          <w:lang w:val="en-IN"/>
        </w:rPr>
      </w:pPr>
    </w:p>
    <w:p w14:paraId="3D91C42C" w14:textId="77777777" w:rsidR="0096350A" w:rsidRPr="0096350A" w:rsidRDefault="0096350A" w:rsidP="0096350A">
      <w:pPr>
        <w:rPr>
          <w:lang w:val="en-IN"/>
        </w:rPr>
      </w:pPr>
      <w:r w:rsidRPr="0096350A">
        <w:rPr>
          <w:lang w:val="en-IN"/>
        </w:rPr>
        <w:t># Train the model</w:t>
      </w:r>
    </w:p>
    <w:p w14:paraId="1C1F9052" w14:textId="77777777" w:rsidR="0096350A" w:rsidRPr="0096350A" w:rsidRDefault="0096350A" w:rsidP="0096350A">
      <w:pPr>
        <w:rPr>
          <w:lang w:val="en-IN"/>
        </w:rPr>
      </w:pPr>
      <w:r w:rsidRPr="0096350A">
        <w:rPr>
          <w:lang w:val="en-IN"/>
        </w:rPr>
        <w:t xml:space="preserve">history = </w:t>
      </w:r>
      <w:proofErr w:type="spellStart"/>
      <w:proofErr w:type="gramStart"/>
      <w:r w:rsidRPr="0096350A">
        <w:rPr>
          <w:lang w:val="en-IN"/>
        </w:rPr>
        <w:t>dnn_model.fit</w:t>
      </w:r>
      <w:proofErr w:type="spellEnd"/>
      <w:r w:rsidRPr="0096350A">
        <w:rPr>
          <w:lang w:val="en-IN"/>
        </w:rPr>
        <w:t>(</w:t>
      </w:r>
      <w:proofErr w:type="spellStart"/>
      <w:proofErr w:type="gramEnd"/>
      <w:r w:rsidRPr="0096350A">
        <w:rPr>
          <w:lang w:val="en-IN"/>
        </w:rPr>
        <w:t>X_train_pad</w:t>
      </w:r>
      <w:proofErr w:type="spellEnd"/>
      <w:r w:rsidRPr="0096350A">
        <w:rPr>
          <w:lang w:val="en-IN"/>
        </w:rPr>
        <w:t xml:space="preserve">, </w:t>
      </w:r>
      <w:proofErr w:type="spellStart"/>
      <w:r w:rsidRPr="0096350A">
        <w:rPr>
          <w:lang w:val="en-IN"/>
        </w:rPr>
        <w:t>y_train</w:t>
      </w:r>
      <w:proofErr w:type="spellEnd"/>
      <w:r w:rsidRPr="0096350A">
        <w:rPr>
          <w:lang w:val="en-IN"/>
        </w:rPr>
        <w:t xml:space="preserve">, epochs=5, </w:t>
      </w:r>
      <w:proofErr w:type="spellStart"/>
      <w:r w:rsidRPr="0096350A">
        <w:rPr>
          <w:lang w:val="en-IN"/>
        </w:rPr>
        <w:t>batch_size</w:t>
      </w:r>
      <w:proofErr w:type="spellEnd"/>
      <w:r w:rsidRPr="0096350A">
        <w:rPr>
          <w:lang w:val="en-IN"/>
        </w:rPr>
        <w:t xml:space="preserve">=64, </w:t>
      </w:r>
      <w:proofErr w:type="spellStart"/>
      <w:r w:rsidRPr="0096350A">
        <w:rPr>
          <w:lang w:val="en-IN"/>
        </w:rPr>
        <w:t>validation_split</w:t>
      </w:r>
      <w:proofErr w:type="spellEnd"/>
      <w:r w:rsidRPr="0096350A">
        <w:rPr>
          <w:lang w:val="en-IN"/>
        </w:rPr>
        <w:t>=0.2)</w:t>
      </w:r>
    </w:p>
    <w:p w14:paraId="7E96CFEB" w14:textId="77777777" w:rsidR="0096350A" w:rsidRPr="0096350A" w:rsidRDefault="0096350A" w:rsidP="0096350A">
      <w:pPr>
        <w:rPr>
          <w:lang w:val="en-IN"/>
        </w:rPr>
      </w:pPr>
      <w:r w:rsidRPr="0096350A">
        <w:rPr>
          <w:lang w:val="en-IN"/>
        </w:rPr>
        <w:t># Evaluate the model</w:t>
      </w:r>
    </w:p>
    <w:p w14:paraId="7AB36687" w14:textId="77777777" w:rsidR="0096350A" w:rsidRPr="0096350A" w:rsidRDefault="0096350A" w:rsidP="0096350A">
      <w:pPr>
        <w:rPr>
          <w:lang w:val="en-IN"/>
        </w:rPr>
      </w:pPr>
      <w:r w:rsidRPr="0096350A">
        <w:rPr>
          <w:lang w:val="en-IN"/>
        </w:rPr>
        <w:t xml:space="preserve">loss, accuracy = </w:t>
      </w:r>
      <w:proofErr w:type="spellStart"/>
      <w:r w:rsidRPr="0096350A">
        <w:rPr>
          <w:lang w:val="en-IN"/>
        </w:rPr>
        <w:t>dnn_</w:t>
      </w:r>
      <w:proofErr w:type="gramStart"/>
      <w:r w:rsidRPr="0096350A">
        <w:rPr>
          <w:lang w:val="en-IN"/>
        </w:rPr>
        <w:t>model.evaluate</w:t>
      </w:r>
      <w:proofErr w:type="spellEnd"/>
      <w:proofErr w:type="gramEnd"/>
      <w:r w:rsidRPr="0096350A">
        <w:rPr>
          <w:lang w:val="en-IN"/>
        </w:rPr>
        <w:t>(</w:t>
      </w:r>
      <w:proofErr w:type="spellStart"/>
      <w:r w:rsidRPr="0096350A">
        <w:rPr>
          <w:lang w:val="en-IN"/>
        </w:rPr>
        <w:t>X_test_pad</w:t>
      </w:r>
      <w:proofErr w:type="spellEnd"/>
      <w:r w:rsidRPr="0096350A">
        <w:rPr>
          <w:lang w:val="en-IN"/>
        </w:rPr>
        <w:t xml:space="preserve">, </w:t>
      </w:r>
      <w:proofErr w:type="spellStart"/>
      <w:r w:rsidRPr="0096350A">
        <w:rPr>
          <w:lang w:val="en-IN"/>
        </w:rPr>
        <w:t>y_test</w:t>
      </w:r>
      <w:proofErr w:type="spellEnd"/>
      <w:r w:rsidRPr="0096350A">
        <w:rPr>
          <w:lang w:val="en-IN"/>
        </w:rPr>
        <w:t>)</w:t>
      </w:r>
    </w:p>
    <w:p w14:paraId="3B182754" w14:textId="4F71390F" w:rsidR="0096350A" w:rsidRDefault="0096350A" w:rsidP="0096350A">
      <w:pPr>
        <w:rPr>
          <w:lang w:val="en-IN"/>
        </w:rPr>
      </w:pPr>
      <w:proofErr w:type="gramStart"/>
      <w:r w:rsidRPr="0096350A">
        <w:rPr>
          <w:lang w:val="en-IN"/>
        </w:rPr>
        <w:t>print(</w:t>
      </w:r>
      <w:proofErr w:type="spellStart"/>
      <w:proofErr w:type="gramEnd"/>
      <w:r w:rsidRPr="0096350A">
        <w:rPr>
          <w:lang w:val="en-IN"/>
        </w:rPr>
        <w:t>f'Loss</w:t>
      </w:r>
      <w:proofErr w:type="spellEnd"/>
      <w:r w:rsidRPr="0096350A">
        <w:rPr>
          <w:lang w:val="en-IN"/>
        </w:rPr>
        <w:t>: {loss}, Accuracy: {accuracy}')</w:t>
      </w:r>
    </w:p>
    <w:p w14:paraId="2E7519D4" w14:textId="2B400CA2" w:rsidR="0096350A" w:rsidRPr="00695695" w:rsidRDefault="0096350A" w:rsidP="0096350A">
      <w:pPr>
        <w:rPr>
          <w:lang w:val="en-IN"/>
        </w:rPr>
      </w:pPr>
      <w:r>
        <w:rPr>
          <w:noProof/>
          <w:lang w:val="en-IN"/>
        </w:rPr>
        <w:drawing>
          <wp:inline distT="0" distB="0" distL="0" distR="0" wp14:anchorId="53316BE8" wp14:editId="6D9D9207">
            <wp:extent cx="5708393" cy="1382913"/>
            <wp:effectExtent l="0" t="0" r="6985" b="8255"/>
            <wp:docPr id="1891929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9924" name="Picture 1891929924"/>
                    <pic:cNvPicPr/>
                  </pic:nvPicPr>
                  <pic:blipFill>
                    <a:blip r:embed="rId17">
                      <a:extLst>
                        <a:ext uri="{28A0092B-C50C-407E-A947-70E740481C1C}">
                          <a14:useLocalDpi xmlns:a14="http://schemas.microsoft.com/office/drawing/2010/main" val="0"/>
                        </a:ext>
                      </a:extLst>
                    </a:blip>
                    <a:stretch>
                      <a:fillRect/>
                    </a:stretch>
                  </pic:blipFill>
                  <pic:spPr>
                    <a:xfrm>
                      <a:off x="0" y="0"/>
                      <a:ext cx="5725113" cy="1386964"/>
                    </a:xfrm>
                    <a:prstGeom prst="rect">
                      <a:avLst/>
                    </a:prstGeom>
                  </pic:spPr>
                </pic:pic>
              </a:graphicData>
            </a:graphic>
          </wp:inline>
        </w:drawing>
      </w:r>
    </w:p>
    <w:p w14:paraId="118ECE92" w14:textId="77777777" w:rsidR="00BC3D83" w:rsidRPr="00695695" w:rsidRDefault="00BC3D83" w:rsidP="00695695">
      <w:pPr>
        <w:rPr>
          <w:lang w:val="en-IN"/>
        </w:rPr>
      </w:pPr>
    </w:p>
    <w:p w14:paraId="0679B731" w14:textId="639407A3" w:rsidR="00695695" w:rsidRDefault="00695695" w:rsidP="00695695">
      <w:pPr>
        <w:pStyle w:val="Heading2"/>
      </w:pPr>
      <w:r w:rsidRPr="00695695">
        <w:t>Long Short-Term Memory (LSTM)</w:t>
      </w:r>
    </w:p>
    <w:p w14:paraId="3276E771" w14:textId="77777777" w:rsidR="00695695" w:rsidRDefault="00695695" w:rsidP="00695695">
      <w:r>
        <w:t>LSTM is a type of recurrent neural network (RNN) capable of learning long-term dependencies. It is well-suited for sequence classification tasks like text classification.</w:t>
      </w:r>
    </w:p>
    <w:p w14:paraId="1699B099" w14:textId="77777777" w:rsidR="00695695" w:rsidRDefault="00695695" w:rsidP="00695695"/>
    <w:p w14:paraId="4553EBB3" w14:textId="77777777" w:rsidR="00695695" w:rsidRDefault="00695695" w:rsidP="00695695">
      <w:r>
        <w:t xml:space="preserve">from </w:t>
      </w:r>
      <w:proofErr w:type="spellStart"/>
      <w:proofErr w:type="gramStart"/>
      <w:r>
        <w:t>keras.models</w:t>
      </w:r>
      <w:proofErr w:type="spellEnd"/>
      <w:proofErr w:type="gramEnd"/>
      <w:r>
        <w:t xml:space="preserve"> import Sequential</w:t>
      </w:r>
    </w:p>
    <w:p w14:paraId="3F861622" w14:textId="77777777" w:rsidR="00695695" w:rsidRDefault="00695695" w:rsidP="00695695">
      <w:r>
        <w:t xml:space="preserve">from </w:t>
      </w:r>
      <w:proofErr w:type="spellStart"/>
      <w:proofErr w:type="gramStart"/>
      <w:r>
        <w:t>keras.layers</w:t>
      </w:r>
      <w:proofErr w:type="spellEnd"/>
      <w:proofErr w:type="gramEnd"/>
      <w:r>
        <w:t xml:space="preserve"> import Embedding, LSTM, Dense</w:t>
      </w:r>
    </w:p>
    <w:p w14:paraId="160BE39B" w14:textId="77777777" w:rsidR="00695695" w:rsidRDefault="00695695" w:rsidP="00695695">
      <w:r>
        <w:t xml:space="preserve">from </w:t>
      </w:r>
      <w:proofErr w:type="spellStart"/>
      <w:proofErr w:type="gramStart"/>
      <w:r>
        <w:t>keras.preprocessing</w:t>
      </w:r>
      <w:proofErr w:type="gramEnd"/>
      <w:r>
        <w:t>.text</w:t>
      </w:r>
      <w:proofErr w:type="spellEnd"/>
      <w:r>
        <w:t xml:space="preserve"> import Tokenizer</w:t>
      </w:r>
    </w:p>
    <w:p w14:paraId="61276F33" w14:textId="77777777" w:rsidR="00695695" w:rsidRDefault="00695695" w:rsidP="00695695">
      <w:r>
        <w:t xml:space="preserve">from </w:t>
      </w:r>
      <w:proofErr w:type="spellStart"/>
      <w:proofErr w:type="gramStart"/>
      <w:r>
        <w:t>keras.preprocessing</w:t>
      </w:r>
      <w:proofErr w:type="gramEnd"/>
      <w:r>
        <w:t>.sequence</w:t>
      </w:r>
      <w:proofErr w:type="spellEnd"/>
      <w:r>
        <w:t xml:space="preserve"> import </w:t>
      </w:r>
      <w:proofErr w:type="spellStart"/>
      <w:r>
        <w:t>pad_sequences</w:t>
      </w:r>
      <w:proofErr w:type="spellEnd"/>
    </w:p>
    <w:p w14:paraId="04EBF874" w14:textId="77777777" w:rsidR="00BC3D83" w:rsidRDefault="00BC3D83" w:rsidP="00695695"/>
    <w:p w14:paraId="48054039" w14:textId="77777777" w:rsidR="0096350A" w:rsidRDefault="0096350A" w:rsidP="0096350A">
      <w:pPr>
        <w:ind w:firstLine="0"/>
      </w:pPr>
      <w:r>
        <w:tab/>
      </w:r>
      <w:r>
        <w:t># Define model architecture</w:t>
      </w:r>
    </w:p>
    <w:p w14:paraId="0C7DAF30" w14:textId="77777777" w:rsidR="0096350A" w:rsidRDefault="0096350A" w:rsidP="0096350A">
      <w:pPr>
        <w:ind w:left="720" w:firstLine="0"/>
      </w:pPr>
      <w:proofErr w:type="spellStart"/>
      <w:r>
        <w:t>lstm_model</w:t>
      </w:r>
      <w:proofErr w:type="spellEnd"/>
      <w:r>
        <w:t xml:space="preserve"> = </w:t>
      </w:r>
      <w:proofErr w:type="gramStart"/>
      <w:r>
        <w:t>Sequential(</w:t>
      </w:r>
      <w:proofErr w:type="gramEnd"/>
      <w:r>
        <w:t>[</w:t>
      </w:r>
    </w:p>
    <w:p w14:paraId="4CB68E2B" w14:textId="77777777" w:rsidR="0096350A" w:rsidRDefault="0096350A" w:rsidP="0096350A">
      <w:pPr>
        <w:ind w:left="720" w:firstLine="0"/>
      </w:pPr>
      <w:r>
        <w:t xml:space="preserve">    </w:t>
      </w:r>
      <w:proofErr w:type="gramStart"/>
      <w:r>
        <w:t>Embedding(</w:t>
      </w:r>
      <w:proofErr w:type="spellStart"/>
      <w:proofErr w:type="gramEnd"/>
      <w:r>
        <w:t>input_dim</w:t>
      </w:r>
      <w:proofErr w:type="spellEnd"/>
      <w:r>
        <w:t>=</w:t>
      </w:r>
      <w:proofErr w:type="spellStart"/>
      <w:r>
        <w:t>max_features</w:t>
      </w:r>
      <w:proofErr w:type="spellEnd"/>
      <w:r>
        <w:t xml:space="preserve">, </w:t>
      </w:r>
      <w:proofErr w:type="spellStart"/>
      <w:r>
        <w:t>output_dim</w:t>
      </w:r>
      <w:proofErr w:type="spellEnd"/>
      <w:r>
        <w:t xml:space="preserve">=128, </w:t>
      </w:r>
      <w:proofErr w:type="spellStart"/>
      <w:r>
        <w:t>input_length</w:t>
      </w:r>
      <w:proofErr w:type="spellEnd"/>
      <w:r>
        <w:t>=</w:t>
      </w:r>
      <w:proofErr w:type="spellStart"/>
      <w:r>
        <w:t>max_len</w:t>
      </w:r>
      <w:proofErr w:type="spellEnd"/>
      <w:r>
        <w:t>),</w:t>
      </w:r>
    </w:p>
    <w:p w14:paraId="1278D746" w14:textId="77777777" w:rsidR="0096350A" w:rsidRDefault="0096350A" w:rsidP="0096350A">
      <w:pPr>
        <w:ind w:left="720" w:firstLine="0"/>
      </w:pPr>
      <w:r>
        <w:lastRenderedPageBreak/>
        <w:t xml:space="preserve">    </w:t>
      </w:r>
      <w:proofErr w:type="gramStart"/>
      <w:r>
        <w:t>LSTM(</w:t>
      </w:r>
      <w:proofErr w:type="gramEnd"/>
      <w:r>
        <w:t xml:space="preserve">128, </w:t>
      </w:r>
      <w:proofErr w:type="spellStart"/>
      <w:r>
        <w:t>return_sequences</w:t>
      </w:r>
      <w:proofErr w:type="spellEnd"/>
      <w:r>
        <w:t>=True),</w:t>
      </w:r>
    </w:p>
    <w:p w14:paraId="40E74F21" w14:textId="77777777" w:rsidR="0096350A" w:rsidRDefault="0096350A" w:rsidP="0096350A">
      <w:pPr>
        <w:ind w:left="720" w:firstLine="0"/>
      </w:pPr>
      <w:r>
        <w:t xml:space="preserve">    </w:t>
      </w:r>
      <w:proofErr w:type="gramStart"/>
      <w:r>
        <w:t>LSTM(</w:t>
      </w:r>
      <w:proofErr w:type="gramEnd"/>
      <w:r>
        <w:t>64),</w:t>
      </w:r>
    </w:p>
    <w:p w14:paraId="04D36F65" w14:textId="77777777" w:rsidR="0096350A" w:rsidRDefault="0096350A" w:rsidP="0096350A">
      <w:pPr>
        <w:ind w:left="720" w:firstLine="0"/>
      </w:pPr>
      <w:r>
        <w:t xml:space="preserve">    </w:t>
      </w:r>
      <w:proofErr w:type="gramStart"/>
      <w:r>
        <w:t>Dense(</w:t>
      </w:r>
      <w:proofErr w:type="gramEnd"/>
      <w:r>
        <w:t>1, activation='sigmoid')</w:t>
      </w:r>
    </w:p>
    <w:p w14:paraId="3E653754" w14:textId="77777777" w:rsidR="0096350A" w:rsidRDefault="0096350A" w:rsidP="0096350A">
      <w:pPr>
        <w:ind w:left="720" w:firstLine="0"/>
      </w:pPr>
      <w:r>
        <w:t>])</w:t>
      </w:r>
    </w:p>
    <w:p w14:paraId="7AB7CBF8" w14:textId="77777777" w:rsidR="0096350A" w:rsidRDefault="0096350A" w:rsidP="0096350A">
      <w:pPr>
        <w:ind w:left="720" w:firstLine="0"/>
      </w:pPr>
      <w:r>
        <w:t># Compile the model</w:t>
      </w:r>
    </w:p>
    <w:p w14:paraId="7818D7C2" w14:textId="77777777" w:rsidR="0096350A" w:rsidRDefault="0096350A" w:rsidP="0096350A">
      <w:pPr>
        <w:ind w:left="720" w:firstLine="0"/>
      </w:pPr>
      <w:proofErr w:type="spellStart"/>
      <w:r>
        <w:t>lstm_</w:t>
      </w:r>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44FAEB13" w14:textId="77777777" w:rsidR="0096350A" w:rsidRDefault="0096350A" w:rsidP="0096350A">
      <w:pPr>
        <w:ind w:left="720" w:firstLine="0"/>
      </w:pPr>
      <w:r>
        <w:t># Train the model</w:t>
      </w:r>
    </w:p>
    <w:p w14:paraId="69192479" w14:textId="77777777" w:rsidR="0096350A" w:rsidRDefault="0096350A" w:rsidP="0096350A">
      <w:pPr>
        <w:ind w:left="720" w:firstLine="0"/>
      </w:pPr>
      <w:r>
        <w:t xml:space="preserve">history = </w:t>
      </w:r>
      <w:proofErr w:type="spellStart"/>
      <w:proofErr w:type="gramStart"/>
      <w:r>
        <w:t>lstm_model.fit</w:t>
      </w:r>
      <w:proofErr w:type="spellEnd"/>
      <w:r>
        <w:t>(</w:t>
      </w:r>
      <w:proofErr w:type="spellStart"/>
      <w:proofErr w:type="gramEnd"/>
      <w:r>
        <w:t>X_train_pad</w:t>
      </w:r>
      <w:proofErr w:type="spellEnd"/>
      <w:r>
        <w:t xml:space="preserve">, </w:t>
      </w:r>
      <w:proofErr w:type="spellStart"/>
      <w:r>
        <w:t>y_train</w:t>
      </w:r>
      <w:proofErr w:type="spellEnd"/>
      <w:r>
        <w:t xml:space="preserve">, epochs=5, </w:t>
      </w:r>
      <w:proofErr w:type="spellStart"/>
      <w:r>
        <w:t>batch_size</w:t>
      </w:r>
      <w:proofErr w:type="spellEnd"/>
      <w:r>
        <w:t xml:space="preserve">=64, </w:t>
      </w:r>
      <w:proofErr w:type="spellStart"/>
      <w:r>
        <w:t>validation_split</w:t>
      </w:r>
      <w:proofErr w:type="spellEnd"/>
      <w:r>
        <w:t>=0.2)</w:t>
      </w:r>
    </w:p>
    <w:p w14:paraId="002229B9" w14:textId="77777777" w:rsidR="0096350A" w:rsidRDefault="0096350A" w:rsidP="0096350A">
      <w:pPr>
        <w:ind w:left="720" w:firstLine="0"/>
      </w:pPr>
      <w:r>
        <w:t># Evaluate the model</w:t>
      </w:r>
    </w:p>
    <w:p w14:paraId="39A75701" w14:textId="77777777" w:rsidR="0096350A" w:rsidRDefault="0096350A" w:rsidP="0096350A">
      <w:pPr>
        <w:ind w:left="720" w:firstLine="0"/>
      </w:pPr>
      <w:r>
        <w:t xml:space="preserve">loss, accuracy = </w:t>
      </w:r>
      <w:proofErr w:type="spellStart"/>
      <w:r>
        <w:t>lstm_</w:t>
      </w:r>
      <w:proofErr w:type="gramStart"/>
      <w:r>
        <w:t>model.evaluate</w:t>
      </w:r>
      <w:proofErr w:type="spellEnd"/>
      <w:proofErr w:type="gramEnd"/>
      <w:r>
        <w:t>(</w:t>
      </w:r>
      <w:proofErr w:type="spellStart"/>
      <w:r>
        <w:t>X_test_pad</w:t>
      </w:r>
      <w:proofErr w:type="spellEnd"/>
      <w:r>
        <w:t xml:space="preserve">, </w:t>
      </w:r>
      <w:proofErr w:type="spellStart"/>
      <w:r>
        <w:t>y_test</w:t>
      </w:r>
      <w:proofErr w:type="spellEnd"/>
      <w:r>
        <w:t>)</w:t>
      </w:r>
    </w:p>
    <w:p w14:paraId="72818198" w14:textId="63C18F10" w:rsidR="00695695" w:rsidRDefault="0096350A" w:rsidP="0096350A">
      <w:pPr>
        <w:ind w:left="720" w:firstLine="0"/>
      </w:pPr>
      <w:proofErr w:type="gramStart"/>
      <w:r>
        <w:t>print(</w:t>
      </w:r>
      <w:proofErr w:type="spellStart"/>
      <w:proofErr w:type="gramEnd"/>
      <w:r>
        <w:t>f'Loss</w:t>
      </w:r>
      <w:proofErr w:type="spellEnd"/>
      <w:r>
        <w:t>: {loss}, Accuracy: {accuracy}')</w:t>
      </w:r>
    </w:p>
    <w:p w14:paraId="21D1B196" w14:textId="1EC9CD4F" w:rsidR="0096350A" w:rsidRDefault="0096350A" w:rsidP="0096350A">
      <w:pPr>
        <w:ind w:left="720" w:firstLine="0"/>
      </w:pPr>
      <w:r>
        <w:rPr>
          <w:noProof/>
        </w:rPr>
        <w:drawing>
          <wp:inline distT="0" distB="0" distL="0" distR="0" wp14:anchorId="3ED60426" wp14:editId="47C1D406">
            <wp:extent cx="5660823" cy="1421736"/>
            <wp:effectExtent l="0" t="0" r="0" b="7620"/>
            <wp:docPr id="9646622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62226" name="Picture 964662226"/>
                    <pic:cNvPicPr/>
                  </pic:nvPicPr>
                  <pic:blipFill>
                    <a:blip r:embed="rId18">
                      <a:extLst>
                        <a:ext uri="{28A0092B-C50C-407E-A947-70E740481C1C}">
                          <a14:useLocalDpi xmlns:a14="http://schemas.microsoft.com/office/drawing/2010/main" val="0"/>
                        </a:ext>
                      </a:extLst>
                    </a:blip>
                    <a:stretch>
                      <a:fillRect/>
                    </a:stretch>
                  </pic:blipFill>
                  <pic:spPr>
                    <a:xfrm>
                      <a:off x="0" y="0"/>
                      <a:ext cx="5670084" cy="1424062"/>
                    </a:xfrm>
                    <a:prstGeom prst="rect">
                      <a:avLst/>
                    </a:prstGeom>
                  </pic:spPr>
                </pic:pic>
              </a:graphicData>
            </a:graphic>
          </wp:inline>
        </w:drawing>
      </w:r>
    </w:p>
    <w:p w14:paraId="063AA756" w14:textId="77777777" w:rsidR="00BC3D83" w:rsidRDefault="00BC3D83" w:rsidP="00695695">
      <w:pPr>
        <w:pStyle w:val="Heading2"/>
      </w:pPr>
    </w:p>
    <w:p w14:paraId="1DD9A047" w14:textId="6BA724C6" w:rsidR="00695695" w:rsidRDefault="00695695" w:rsidP="00695695">
      <w:pPr>
        <w:pStyle w:val="Heading2"/>
      </w:pPr>
      <w:r w:rsidRPr="00695695">
        <w:t>Bidirectional LSTM</w:t>
      </w:r>
    </w:p>
    <w:p w14:paraId="6C7E4662" w14:textId="77777777" w:rsidR="00695695" w:rsidRDefault="00695695" w:rsidP="00695695">
      <w:r>
        <w:t>Bidirectional LSTM (</w:t>
      </w:r>
      <w:proofErr w:type="spellStart"/>
      <w:r>
        <w:t>BiLSTM</w:t>
      </w:r>
      <w:proofErr w:type="spellEnd"/>
      <w:r>
        <w:t>) captures information from both past and future states, making it more effective for sequence classification tasks.</w:t>
      </w:r>
    </w:p>
    <w:p w14:paraId="435F1EB4" w14:textId="77777777" w:rsidR="00695695" w:rsidRDefault="00695695" w:rsidP="00695695"/>
    <w:p w14:paraId="6285E02C" w14:textId="77777777" w:rsidR="00695695" w:rsidRDefault="00695695" w:rsidP="00695695">
      <w:r>
        <w:t xml:space="preserve">from </w:t>
      </w:r>
      <w:proofErr w:type="spellStart"/>
      <w:proofErr w:type="gramStart"/>
      <w:r>
        <w:t>keras.models</w:t>
      </w:r>
      <w:proofErr w:type="spellEnd"/>
      <w:proofErr w:type="gramEnd"/>
      <w:r>
        <w:t xml:space="preserve"> import Sequential</w:t>
      </w:r>
    </w:p>
    <w:p w14:paraId="44F5ECF3" w14:textId="77777777" w:rsidR="00695695" w:rsidRDefault="00695695" w:rsidP="00695695">
      <w:r>
        <w:t xml:space="preserve">from </w:t>
      </w:r>
      <w:proofErr w:type="spellStart"/>
      <w:proofErr w:type="gramStart"/>
      <w:r>
        <w:t>keras.layers</w:t>
      </w:r>
      <w:proofErr w:type="spellEnd"/>
      <w:proofErr w:type="gramEnd"/>
      <w:r>
        <w:t xml:space="preserve"> import Embedding, LSTM, Dense, Bidirectional</w:t>
      </w:r>
    </w:p>
    <w:p w14:paraId="298FEE83" w14:textId="77777777" w:rsidR="00695695" w:rsidRDefault="00695695" w:rsidP="00695695">
      <w:r>
        <w:t xml:space="preserve">from </w:t>
      </w:r>
      <w:proofErr w:type="spellStart"/>
      <w:proofErr w:type="gramStart"/>
      <w:r>
        <w:t>keras.preprocessing</w:t>
      </w:r>
      <w:proofErr w:type="gramEnd"/>
      <w:r>
        <w:t>.text</w:t>
      </w:r>
      <w:proofErr w:type="spellEnd"/>
      <w:r>
        <w:t xml:space="preserve"> import Tokenizer</w:t>
      </w:r>
    </w:p>
    <w:p w14:paraId="11BDCEF7" w14:textId="77777777" w:rsidR="00695695" w:rsidRDefault="00695695" w:rsidP="00695695">
      <w:r>
        <w:lastRenderedPageBreak/>
        <w:t xml:space="preserve">from </w:t>
      </w:r>
      <w:proofErr w:type="spellStart"/>
      <w:proofErr w:type="gramStart"/>
      <w:r>
        <w:t>keras.preprocessing</w:t>
      </w:r>
      <w:proofErr w:type="gramEnd"/>
      <w:r>
        <w:t>.sequence</w:t>
      </w:r>
      <w:proofErr w:type="spellEnd"/>
      <w:r>
        <w:t xml:space="preserve"> import </w:t>
      </w:r>
      <w:proofErr w:type="spellStart"/>
      <w:r>
        <w:t>pad_sequences</w:t>
      </w:r>
      <w:proofErr w:type="spellEnd"/>
    </w:p>
    <w:p w14:paraId="082197C3" w14:textId="77777777" w:rsidR="00BC3D83" w:rsidRDefault="00BC3D83" w:rsidP="00695695"/>
    <w:p w14:paraId="7C512FBA" w14:textId="77777777" w:rsidR="0096350A" w:rsidRDefault="0096350A" w:rsidP="0096350A">
      <w:r>
        <w:t># Define model architecture</w:t>
      </w:r>
    </w:p>
    <w:p w14:paraId="51A0DDDE" w14:textId="77777777" w:rsidR="0096350A" w:rsidRDefault="0096350A" w:rsidP="0096350A">
      <w:proofErr w:type="spellStart"/>
      <w:r>
        <w:t>bi_lstm_model</w:t>
      </w:r>
      <w:proofErr w:type="spellEnd"/>
      <w:r>
        <w:t xml:space="preserve"> = </w:t>
      </w:r>
      <w:proofErr w:type="gramStart"/>
      <w:r>
        <w:t>Sequential(</w:t>
      </w:r>
      <w:proofErr w:type="gramEnd"/>
      <w:r>
        <w:t>[</w:t>
      </w:r>
    </w:p>
    <w:p w14:paraId="236C6BAF" w14:textId="77777777" w:rsidR="0096350A" w:rsidRDefault="0096350A" w:rsidP="0096350A">
      <w:r>
        <w:t xml:space="preserve">    </w:t>
      </w:r>
      <w:proofErr w:type="gramStart"/>
      <w:r>
        <w:t>Embedding(</w:t>
      </w:r>
      <w:proofErr w:type="spellStart"/>
      <w:proofErr w:type="gramEnd"/>
      <w:r>
        <w:t>input_dim</w:t>
      </w:r>
      <w:proofErr w:type="spellEnd"/>
      <w:r>
        <w:t>=</w:t>
      </w:r>
      <w:proofErr w:type="spellStart"/>
      <w:r>
        <w:t>max_features</w:t>
      </w:r>
      <w:proofErr w:type="spellEnd"/>
      <w:r>
        <w:t xml:space="preserve">, </w:t>
      </w:r>
      <w:proofErr w:type="spellStart"/>
      <w:r>
        <w:t>output_dim</w:t>
      </w:r>
      <w:proofErr w:type="spellEnd"/>
      <w:r>
        <w:t xml:space="preserve">=128, </w:t>
      </w:r>
      <w:proofErr w:type="spellStart"/>
      <w:r>
        <w:t>input_length</w:t>
      </w:r>
      <w:proofErr w:type="spellEnd"/>
      <w:r>
        <w:t>=</w:t>
      </w:r>
      <w:proofErr w:type="spellStart"/>
      <w:r>
        <w:t>max_len</w:t>
      </w:r>
      <w:proofErr w:type="spellEnd"/>
      <w:r>
        <w:t>),</w:t>
      </w:r>
    </w:p>
    <w:p w14:paraId="116BF0D8" w14:textId="77777777" w:rsidR="0096350A" w:rsidRDefault="0096350A" w:rsidP="0096350A">
      <w:r>
        <w:t xml:space="preserve">    </w:t>
      </w:r>
      <w:proofErr w:type="gramStart"/>
      <w:r>
        <w:t>Bidirectional(</w:t>
      </w:r>
      <w:proofErr w:type="gramEnd"/>
      <w:r>
        <w:t>LSTM(128)),</w:t>
      </w:r>
    </w:p>
    <w:p w14:paraId="750340E5" w14:textId="77777777" w:rsidR="0096350A" w:rsidRDefault="0096350A" w:rsidP="0096350A">
      <w:r>
        <w:t xml:space="preserve">    </w:t>
      </w:r>
      <w:proofErr w:type="gramStart"/>
      <w:r>
        <w:t>Dense(</w:t>
      </w:r>
      <w:proofErr w:type="gramEnd"/>
      <w:r>
        <w:t>1, activation='sigmoid')</w:t>
      </w:r>
    </w:p>
    <w:p w14:paraId="18DD7466" w14:textId="77777777" w:rsidR="0096350A" w:rsidRDefault="0096350A" w:rsidP="0096350A">
      <w:r>
        <w:t>])</w:t>
      </w:r>
    </w:p>
    <w:p w14:paraId="2F0C327D" w14:textId="77777777" w:rsidR="0096350A" w:rsidRDefault="0096350A" w:rsidP="0096350A">
      <w:r>
        <w:t># Compile the model</w:t>
      </w:r>
    </w:p>
    <w:p w14:paraId="01F9BC1C" w14:textId="77777777" w:rsidR="0096350A" w:rsidRDefault="0096350A" w:rsidP="0096350A">
      <w:proofErr w:type="spellStart"/>
      <w:r>
        <w:t>bi_lstm_</w:t>
      </w:r>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21C30F04" w14:textId="77777777" w:rsidR="0096350A" w:rsidRDefault="0096350A" w:rsidP="0096350A">
      <w:r>
        <w:t># Train the model</w:t>
      </w:r>
    </w:p>
    <w:p w14:paraId="5323E2C5" w14:textId="77777777" w:rsidR="0096350A" w:rsidRDefault="0096350A" w:rsidP="0096350A">
      <w:r>
        <w:t xml:space="preserve">history = </w:t>
      </w:r>
      <w:proofErr w:type="spellStart"/>
      <w:proofErr w:type="gramStart"/>
      <w:r>
        <w:t>bi_lstm_model.fit</w:t>
      </w:r>
      <w:proofErr w:type="spellEnd"/>
      <w:r>
        <w:t>(</w:t>
      </w:r>
      <w:proofErr w:type="spellStart"/>
      <w:proofErr w:type="gramEnd"/>
      <w:r>
        <w:t>X_train_pad</w:t>
      </w:r>
      <w:proofErr w:type="spellEnd"/>
      <w:r>
        <w:t xml:space="preserve">, </w:t>
      </w:r>
      <w:proofErr w:type="spellStart"/>
      <w:r>
        <w:t>y_train</w:t>
      </w:r>
      <w:proofErr w:type="spellEnd"/>
      <w:r>
        <w:t xml:space="preserve">, epochs=5, </w:t>
      </w:r>
      <w:proofErr w:type="spellStart"/>
      <w:r>
        <w:t>batch_size</w:t>
      </w:r>
      <w:proofErr w:type="spellEnd"/>
      <w:r>
        <w:t xml:space="preserve">=64, </w:t>
      </w:r>
      <w:proofErr w:type="spellStart"/>
      <w:r>
        <w:t>validation_split</w:t>
      </w:r>
      <w:proofErr w:type="spellEnd"/>
      <w:r>
        <w:t>=0.2)</w:t>
      </w:r>
    </w:p>
    <w:p w14:paraId="28114BE7" w14:textId="77777777" w:rsidR="0096350A" w:rsidRDefault="0096350A" w:rsidP="0096350A">
      <w:r>
        <w:t># Evaluate the model</w:t>
      </w:r>
    </w:p>
    <w:p w14:paraId="3A999989" w14:textId="77777777" w:rsidR="0096350A" w:rsidRDefault="0096350A" w:rsidP="0096350A">
      <w:r>
        <w:t xml:space="preserve">loss, accuracy = </w:t>
      </w:r>
      <w:proofErr w:type="spellStart"/>
      <w:r>
        <w:t>bi_lstm_</w:t>
      </w:r>
      <w:proofErr w:type="gramStart"/>
      <w:r>
        <w:t>model.evaluate</w:t>
      </w:r>
      <w:proofErr w:type="spellEnd"/>
      <w:proofErr w:type="gramEnd"/>
      <w:r>
        <w:t>(</w:t>
      </w:r>
      <w:proofErr w:type="spellStart"/>
      <w:r>
        <w:t>X_test_pad</w:t>
      </w:r>
      <w:proofErr w:type="spellEnd"/>
      <w:r>
        <w:t xml:space="preserve">, </w:t>
      </w:r>
      <w:proofErr w:type="spellStart"/>
      <w:r>
        <w:t>y_test</w:t>
      </w:r>
      <w:proofErr w:type="spellEnd"/>
      <w:r>
        <w:t>)</w:t>
      </w:r>
    </w:p>
    <w:p w14:paraId="73BCA9A5" w14:textId="31A3F496" w:rsidR="0096350A" w:rsidRDefault="0096350A" w:rsidP="0096350A">
      <w:proofErr w:type="gramStart"/>
      <w:r>
        <w:t>print(</w:t>
      </w:r>
      <w:proofErr w:type="spellStart"/>
      <w:proofErr w:type="gramEnd"/>
      <w:r>
        <w:t>f'Loss</w:t>
      </w:r>
      <w:proofErr w:type="spellEnd"/>
      <w:r>
        <w:t>: {loss}, Accuracy: {accuracy}')</w:t>
      </w:r>
    </w:p>
    <w:p w14:paraId="2DF870D6" w14:textId="37A939B7" w:rsidR="0096350A" w:rsidRDefault="0096350A" w:rsidP="0096350A">
      <w:r>
        <w:rPr>
          <w:noProof/>
        </w:rPr>
        <w:drawing>
          <wp:inline distT="0" distB="0" distL="0" distR="0" wp14:anchorId="7217FE04" wp14:editId="70EC4267">
            <wp:extent cx="5713678" cy="1390015"/>
            <wp:effectExtent l="0" t="0" r="1905" b="635"/>
            <wp:docPr id="680152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2466" name="Picture 680152466"/>
                    <pic:cNvPicPr/>
                  </pic:nvPicPr>
                  <pic:blipFill>
                    <a:blip r:embed="rId19">
                      <a:extLst>
                        <a:ext uri="{28A0092B-C50C-407E-A947-70E740481C1C}">
                          <a14:useLocalDpi xmlns:a14="http://schemas.microsoft.com/office/drawing/2010/main" val="0"/>
                        </a:ext>
                      </a:extLst>
                    </a:blip>
                    <a:stretch>
                      <a:fillRect/>
                    </a:stretch>
                  </pic:blipFill>
                  <pic:spPr>
                    <a:xfrm>
                      <a:off x="0" y="0"/>
                      <a:ext cx="5716507" cy="1390703"/>
                    </a:xfrm>
                    <a:prstGeom prst="rect">
                      <a:avLst/>
                    </a:prstGeom>
                  </pic:spPr>
                </pic:pic>
              </a:graphicData>
            </a:graphic>
          </wp:inline>
        </w:drawing>
      </w:r>
    </w:p>
    <w:p w14:paraId="4CBBC571" w14:textId="77777777" w:rsidR="00C81B8B" w:rsidRDefault="00C81B8B" w:rsidP="00243310">
      <w:pPr>
        <w:pStyle w:val="Heading1"/>
      </w:pPr>
    </w:p>
    <w:p w14:paraId="44DA970A" w14:textId="07185D31" w:rsidR="00695695" w:rsidRDefault="00695695" w:rsidP="00243310">
      <w:pPr>
        <w:pStyle w:val="Heading1"/>
      </w:pPr>
      <w:r w:rsidRPr="00695695">
        <w:t>Results and Analysis</w:t>
      </w:r>
    </w:p>
    <w:p w14:paraId="42307F47" w14:textId="77777777" w:rsidR="00695695" w:rsidRDefault="00695695" w:rsidP="00695695">
      <w:r>
        <w:t>The performance of each model was evaluated based on accuracy. The results are summarized below:</w:t>
      </w:r>
    </w:p>
    <w:p w14:paraId="75C49C03" w14:textId="0D3AD57D" w:rsidR="00695695" w:rsidRDefault="00695695" w:rsidP="00BC3D83">
      <w:pPr>
        <w:pStyle w:val="ListParagraph"/>
        <w:numPr>
          <w:ilvl w:val="0"/>
          <w:numId w:val="21"/>
        </w:numPr>
      </w:pPr>
      <w:r>
        <w:t xml:space="preserve">Logistic Regression: </w:t>
      </w:r>
      <w:r w:rsidR="00807616">
        <w:t>99</w:t>
      </w:r>
      <w:r>
        <w:t>% accuracy</w:t>
      </w:r>
    </w:p>
    <w:p w14:paraId="12A21B06" w14:textId="70E6586B" w:rsidR="00695695" w:rsidRDefault="00695695" w:rsidP="00BC3D83">
      <w:pPr>
        <w:pStyle w:val="ListParagraph"/>
        <w:numPr>
          <w:ilvl w:val="0"/>
          <w:numId w:val="21"/>
        </w:numPr>
      </w:pPr>
      <w:r>
        <w:lastRenderedPageBreak/>
        <w:t xml:space="preserve">Multinomial Naive Bayes: </w:t>
      </w:r>
      <w:r w:rsidR="00807616">
        <w:t>93</w:t>
      </w:r>
      <w:r>
        <w:t>% accuracy</w:t>
      </w:r>
    </w:p>
    <w:p w14:paraId="6FF37970" w14:textId="3BA0E2C7" w:rsidR="00695695" w:rsidRDefault="00695695" w:rsidP="00BC3D83">
      <w:pPr>
        <w:pStyle w:val="ListParagraph"/>
        <w:numPr>
          <w:ilvl w:val="0"/>
          <w:numId w:val="21"/>
        </w:numPr>
      </w:pPr>
      <w:r>
        <w:t xml:space="preserve">Support Vector Machines: </w:t>
      </w:r>
      <w:r w:rsidR="00807616">
        <w:t>99</w:t>
      </w:r>
      <w:r>
        <w:t>% accuracy</w:t>
      </w:r>
    </w:p>
    <w:p w14:paraId="6A86A9BB" w14:textId="7B198E3A" w:rsidR="00695695" w:rsidRDefault="00695695" w:rsidP="00BC3D83">
      <w:pPr>
        <w:pStyle w:val="ListParagraph"/>
        <w:numPr>
          <w:ilvl w:val="0"/>
          <w:numId w:val="21"/>
        </w:numPr>
      </w:pPr>
      <w:r>
        <w:t>Random Forest Classifier: 9</w:t>
      </w:r>
      <w:r w:rsidR="00807616">
        <w:t>9</w:t>
      </w:r>
      <w:r>
        <w:t>% accuracy</w:t>
      </w:r>
    </w:p>
    <w:p w14:paraId="4B2A6870" w14:textId="2961B5A9" w:rsidR="00695695" w:rsidRDefault="00695695" w:rsidP="00BC3D83">
      <w:pPr>
        <w:pStyle w:val="ListParagraph"/>
        <w:numPr>
          <w:ilvl w:val="0"/>
          <w:numId w:val="21"/>
        </w:numPr>
      </w:pPr>
      <w:r>
        <w:t>Gradient Boosting Classifier: 9</w:t>
      </w:r>
      <w:r w:rsidR="00807616">
        <w:t>9</w:t>
      </w:r>
      <w:r>
        <w:t>% accuracy</w:t>
      </w:r>
    </w:p>
    <w:p w14:paraId="34F5740B" w14:textId="4F244AEC" w:rsidR="00695695" w:rsidRDefault="00695695" w:rsidP="00BC3D83">
      <w:pPr>
        <w:pStyle w:val="ListParagraph"/>
        <w:numPr>
          <w:ilvl w:val="0"/>
          <w:numId w:val="21"/>
        </w:numPr>
      </w:pPr>
      <w:r>
        <w:t>Deep Neural Networks: 9</w:t>
      </w:r>
      <w:r w:rsidR="00807616">
        <w:t>8.8</w:t>
      </w:r>
      <w:r>
        <w:t>% accuracy</w:t>
      </w:r>
    </w:p>
    <w:p w14:paraId="47719E4A" w14:textId="44CF6350" w:rsidR="00695695" w:rsidRDefault="00695695" w:rsidP="00BC3D83">
      <w:pPr>
        <w:pStyle w:val="ListParagraph"/>
        <w:numPr>
          <w:ilvl w:val="0"/>
          <w:numId w:val="21"/>
        </w:numPr>
      </w:pPr>
      <w:r>
        <w:t>LSTM: 98.7% accuracy</w:t>
      </w:r>
    </w:p>
    <w:p w14:paraId="6CD263FB" w14:textId="2D22E856" w:rsidR="00695695" w:rsidRDefault="00695695" w:rsidP="00BC3D83">
      <w:pPr>
        <w:pStyle w:val="ListParagraph"/>
        <w:numPr>
          <w:ilvl w:val="0"/>
          <w:numId w:val="21"/>
        </w:numPr>
      </w:pPr>
      <w:r>
        <w:t>Bidirectional LSTM: 9</w:t>
      </w:r>
      <w:r w:rsidR="00807616">
        <w:t>8.8</w:t>
      </w:r>
      <w:r>
        <w:t>% accuracy</w:t>
      </w:r>
    </w:p>
    <w:p w14:paraId="5E5291FD" w14:textId="77777777" w:rsidR="00695695" w:rsidRDefault="00695695" w:rsidP="00695695"/>
    <w:p w14:paraId="384AC8F9" w14:textId="467534E3" w:rsidR="00695695" w:rsidRPr="00243310" w:rsidRDefault="00243310" w:rsidP="00243310">
      <w:pPr>
        <w:pStyle w:val="Heading2"/>
      </w:pPr>
      <w:r w:rsidRPr="00243310">
        <w:t>Best ML Model</w:t>
      </w:r>
    </w:p>
    <w:p w14:paraId="33CF1908" w14:textId="77777777" w:rsidR="00243310" w:rsidRPr="00243310" w:rsidRDefault="00243310" w:rsidP="00243310">
      <w:pPr>
        <w:ind w:firstLine="0"/>
        <w:rPr>
          <w:b/>
          <w:bCs/>
        </w:rPr>
      </w:pPr>
      <w:r w:rsidRPr="00243310">
        <w:t>As all the ML models that we have built, other than Multinomial Naive Bayes, are providing the same accuracy and other metrics like precision, recall, and F1-score, I have chosen the Random Forest</w:t>
      </w:r>
      <w:r w:rsidRPr="00243310">
        <w:rPr>
          <w:b/>
          <w:bCs/>
        </w:rPr>
        <w:t xml:space="preserve"> </w:t>
      </w:r>
      <w:r w:rsidRPr="00243310">
        <w:t>Classifier for the following reasons:</w:t>
      </w:r>
    </w:p>
    <w:p w14:paraId="2B0016F5" w14:textId="77777777" w:rsidR="00243310" w:rsidRPr="00243310" w:rsidRDefault="00243310" w:rsidP="00243310">
      <w:pPr>
        <w:ind w:firstLine="0"/>
        <w:rPr>
          <w:b/>
          <w:bCs/>
        </w:rPr>
      </w:pPr>
    </w:p>
    <w:p w14:paraId="3D7D8C2F" w14:textId="0226B87B" w:rsidR="00243310" w:rsidRPr="00243310" w:rsidRDefault="00243310" w:rsidP="00243310">
      <w:pPr>
        <w:ind w:firstLine="0"/>
        <w:rPr>
          <w:b/>
          <w:bCs/>
        </w:rPr>
      </w:pPr>
      <w:r w:rsidRPr="00243310">
        <w:rPr>
          <w:b/>
          <w:bCs/>
        </w:rPr>
        <w:t>Random Forest Classifier</w:t>
      </w:r>
    </w:p>
    <w:p w14:paraId="50437D63" w14:textId="77777777" w:rsidR="00243310" w:rsidRPr="00243310" w:rsidRDefault="00243310" w:rsidP="00243310">
      <w:pPr>
        <w:ind w:firstLine="0"/>
      </w:pPr>
      <w:r w:rsidRPr="00243310">
        <w:t>Random Forest is an ensemble learning method that constructs multiple decision trees during training and outputs the mode of the classes (classification) of the individual trees. The idea behind Random Forest is to create a 'forest' of trees, each trained on a random subset of data and features, and then combine their predictions to improve accuracy and control overfitting.</w:t>
      </w:r>
    </w:p>
    <w:p w14:paraId="482E168E" w14:textId="77777777" w:rsidR="00243310" w:rsidRPr="00243310" w:rsidRDefault="00243310" w:rsidP="00243310">
      <w:pPr>
        <w:ind w:firstLine="0"/>
        <w:rPr>
          <w:b/>
          <w:bCs/>
        </w:rPr>
      </w:pPr>
    </w:p>
    <w:p w14:paraId="2B242C64" w14:textId="5B8F934E" w:rsidR="00243310" w:rsidRPr="00243310" w:rsidRDefault="00243310" w:rsidP="00243310">
      <w:pPr>
        <w:ind w:firstLine="0"/>
        <w:rPr>
          <w:b/>
          <w:bCs/>
        </w:rPr>
      </w:pPr>
      <w:r w:rsidRPr="00243310">
        <w:rPr>
          <w:b/>
          <w:bCs/>
        </w:rPr>
        <w:t>Advantages of Random Forest:</w:t>
      </w:r>
    </w:p>
    <w:p w14:paraId="794D418A" w14:textId="77777777" w:rsidR="00243310" w:rsidRPr="00243310" w:rsidRDefault="00243310" w:rsidP="00243310">
      <w:pPr>
        <w:ind w:firstLine="0"/>
      </w:pPr>
      <w:r w:rsidRPr="00243310">
        <w:rPr>
          <w:b/>
          <w:bCs/>
        </w:rPr>
        <w:t xml:space="preserve">Reduced Overfitting: </w:t>
      </w:r>
      <w:r w:rsidRPr="00243310">
        <w:t>By averaging the predictions of multiple trees, Random Forest reduces the risk of overfitting, which is a common problem in decision trees.</w:t>
      </w:r>
    </w:p>
    <w:p w14:paraId="38485C99" w14:textId="5CFA01BE" w:rsidR="00243310" w:rsidRPr="00243310" w:rsidRDefault="00243310" w:rsidP="00243310">
      <w:pPr>
        <w:ind w:firstLine="0"/>
      </w:pPr>
      <w:r w:rsidRPr="00243310">
        <w:rPr>
          <w:b/>
          <w:bCs/>
        </w:rPr>
        <w:t xml:space="preserve">Versatility: </w:t>
      </w:r>
      <w:r w:rsidRPr="00243310">
        <w:t xml:space="preserve">It can handle both classification and regression </w:t>
      </w:r>
      <w:r w:rsidR="00BC3D83" w:rsidRPr="00243310">
        <w:t>task</w:t>
      </w:r>
      <w:r w:rsidRPr="00243310">
        <w:t xml:space="preserve"> and works well with high-dimensional data.</w:t>
      </w:r>
    </w:p>
    <w:p w14:paraId="06CFEE81" w14:textId="77777777" w:rsidR="00243310" w:rsidRPr="00243310" w:rsidRDefault="00243310" w:rsidP="00243310">
      <w:pPr>
        <w:ind w:firstLine="0"/>
      </w:pPr>
      <w:r w:rsidRPr="00243310">
        <w:rPr>
          <w:b/>
          <w:bCs/>
        </w:rPr>
        <w:lastRenderedPageBreak/>
        <w:t xml:space="preserve">Feature Importance: </w:t>
      </w:r>
      <w:r w:rsidRPr="00243310">
        <w:t>Provides insights into feature importance, aiding in feature selection and understanding the model.</w:t>
      </w:r>
    </w:p>
    <w:p w14:paraId="71FD903F" w14:textId="77777777" w:rsidR="00243310" w:rsidRPr="00243310" w:rsidRDefault="00243310" w:rsidP="00243310">
      <w:pPr>
        <w:ind w:firstLine="0"/>
        <w:rPr>
          <w:b/>
          <w:bCs/>
        </w:rPr>
      </w:pPr>
    </w:p>
    <w:p w14:paraId="2793A25F" w14:textId="65AA0880" w:rsidR="00243310" w:rsidRPr="00243310" w:rsidRDefault="00243310" w:rsidP="00243310">
      <w:pPr>
        <w:ind w:firstLine="0"/>
        <w:rPr>
          <w:b/>
          <w:bCs/>
        </w:rPr>
      </w:pPr>
      <w:r w:rsidRPr="00243310">
        <w:rPr>
          <w:b/>
          <w:bCs/>
        </w:rPr>
        <w:t>Performance Metrics:</w:t>
      </w:r>
    </w:p>
    <w:p w14:paraId="64CB6BA1" w14:textId="77777777" w:rsidR="00243310" w:rsidRPr="00243310" w:rsidRDefault="00243310" w:rsidP="00243310">
      <w:pPr>
        <w:ind w:firstLine="0"/>
      </w:pPr>
      <w:r w:rsidRPr="00243310">
        <w:rPr>
          <w:b/>
          <w:bCs/>
        </w:rPr>
        <w:t xml:space="preserve">Accuracy: </w:t>
      </w:r>
      <w:r w:rsidRPr="00243310">
        <w:t>Random Forest achieved an accuracy of 99%, which is on par with other models but with additional benefits of robustness and interpretability.</w:t>
      </w:r>
    </w:p>
    <w:p w14:paraId="1EB89664" w14:textId="77777777" w:rsidR="00243310" w:rsidRPr="00243310" w:rsidRDefault="00243310" w:rsidP="00243310">
      <w:pPr>
        <w:ind w:firstLine="0"/>
      </w:pPr>
      <w:r w:rsidRPr="00243310">
        <w:rPr>
          <w:b/>
          <w:bCs/>
        </w:rPr>
        <w:t xml:space="preserve">Precision, Recall, F1-Score: </w:t>
      </w:r>
      <w:r w:rsidRPr="00243310">
        <w:t>These metrics were equally high, indicating that Random Forest performs well in identifying both true positives and negatives.</w:t>
      </w:r>
    </w:p>
    <w:p w14:paraId="2A6E4B2D" w14:textId="77777777" w:rsidR="00243310" w:rsidRPr="00243310" w:rsidRDefault="00243310" w:rsidP="00243310">
      <w:pPr>
        <w:ind w:firstLine="0"/>
        <w:rPr>
          <w:b/>
          <w:bCs/>
        </w:rPr>
      </w:pPr>
    </w:p>
    <w:p w14:paraId="6446D6CF" w14:textId="21C93256" w:rsidR="00243310" w:rsidRPr="00243310" w:rsidRDefault="00243310" w:rsidP="00243310">
      <w:pPr>
        <w:ind w:firstLine="0"/>
        <w:rPr>
          <w:b/>
          <w:bCs/>
        </w:rPr>
      </w:pPr>
      <w:r w:rsidRPr="00243310">
        <w:rPr>
          <w:b/>
          <w:bCs/>
        </w:rPr>
        <w:t>Why Choose Random Forest Classifier?</w:t>
      </w:r>
    </w:p>
    <w:p w14:paraId="33C1E01C" w14:textId="77777777" w:rsidR="00243310" w:rsidRPr="00243310" w:rsidRDefault="00243310" w:rsidP="00243310">
      <w:pPr>
        <w:ind w:firstLine="0"/>
        <w:rPr>
          <w:b/>
          <w:bCs/>
        </w:rPr>
      </w:pPr>
      <w:r w:rsidRPr="00243310">
        <w:rPr>
          <w:b/>
          <w:bCs/>
        </w:rPr>
        <w:t>Interpretability:</w:t>
      </w:r>
    </w:p>
    <w:p w14:paraId="5B9A180A" w14:textId="77777777" w:rsidR="00243310" w:rsidRPr="00243310" w:rsidRDefault="00243310" w:rsidP="00243310">
      <w:pPr>
        <w:ind w:firstLine="0"/>
        <w:rPr>
          <w:b/>
          <w:bCs/>
        </w:rPr>
      </w:pPr>
      <w:r w:rsidRPr="00243310">
        <w:rPr>
          <w:b/>
          <w:bCs/>
        </w:rPr>
        <w:t xml:space="preserve">Feature Importance: </w:t>
      </w:r>
      <w:r w:rsidRPr="00243310">
        <w:t>Random Forest provides feature importance scores, which help in understanding the influence of each feature on the predictions.</w:t>
      </w:r>
    </w:p>
    <w:p w14:paraId="41991DE9" w14:textId="77777777" w:rsidR="00243310" w:rsidRPr="00243310" w:rsidRDefault="00243310" w:rsidP="00243310">
      <w:pPr>
        <w:ind w:firstLine="0"/>
      </w:pPr>
      <w:r w:rsidRPr="00243310">
        <w:rPr>
          <w:b/>
          <w:bCs/>
        </w:rPr>
        <w:t xml:space="preserve">Partial Dependence Plots: </w:t>
      </w:r>
      <w:r w:rsidRPr="00243310">
        <w:t>These plots can show the effect of a single feature on the target prediction, making the model somewhat interpretable.</w:t>
      </w:r>
    </w:p>
    <w:p w14:paraId="2A1D4B2A" w14:textId="77777777" w:rsidR="00243310" w:rsidRPr="00243310" w:rsidRDefault="00243310" w:rsidP="00243310">
      <w:pPr>
        <w:ind w:firstLine="0"/>
        <w:rPr>
          <w:b/>
          <w:bCs/>
        </w:rPr>
      </w:pPr>
    </w:p>
    <w:p w14:paraId="40D943BA" w14:textId="77777777" w:rsidR="00243310" w:rsidRPr="00243310" w:rsidRDefault="00243310" w:rsidP="00243310">
      <w:pPr>
        <w:ind w:firstLine="0"/>
        <w:rPr>
          <w:b/>
          <w:bCs/>
        </w:rPr>
      </w:pPr>
      <w:r w:rsidRPr="00243310">
        <w:rPr>
          <w:b/>
          <w:bCs/>
        </w:rPr>
        <w:t>Robustness:</w:t>
      </w:r>
    </w:p>
    <w:p w14:paraId="543EE8BC" w14:textId="77777777" w:rsidR="00243310" w:rsidRPr="00243310" w:rsidRDefault="00243310" w:rsidP="00243310">
      <w:pPr>
        <w:ind w:firstLine="0"/>
        <w:rPr>
          <w:b/>
          <w:bCs/>
        </w:rPr>
      </w:pPr>
      <w:r w:rsidRPr="00243310">
        <w:rPr>
          <w:b/>
          <w:bCs/>
        </w:rPr>
        <w:t xml:space="preserve">Handling Overfitting: </w:t>
      </w:r>
      <w:r w:rsidRPr="00243310">
        <w:t>Random Forest reduces the risk of overfitting by averaging the results of multiple decision trees, which makes it more robust compared to single models.</w:t>
      </w:r>
    </w:p>
    <w:p w14:paraId="0C73607F" w14:textId="77777777" w:rsidR="00243310" w:rsidRPr="00243310" w:rsidRDefault="00243310" w:rsidP="00243310">
      <w:pPr>
        <w:ind w:firstLine="0"/>
      </w:pPr>
      <w:r w:rsidRPr="00243310">
        <w:rPr>
          <w:b/>
          <w:bCs/>
        </w:rPr>
        <w:t xml:space="preserve">Handling Missing Values: </w:t>
      </w:r>
      <w:r w:rsidRPr="00243310">
        <w:t>Random Forest can handle missing values naturally by splitting on other features.</w:t>
      </w:r>
    </w:p>
    <w:p w14:paraId="4149A6B4" w14:textId="77777777" w:rsidR="00243310" w:rsidRPr="00243310" w:rsidRDefault="00243310" w:rsidP="00243310">
      <w:pPr>
        <w:ind w:firstLine="0"/>
        <w:rPr>
          <w:b/>
          <w:bCs/>
        </w:rPr>
      </w:pPr>
    </w:p>
    <w:p w14:paraId="418D1491" w14:textId="77777777" w:rsidR="00243310" w:rsidRPr="00243310" w:rsidRDefault="00243310" w:rsidP="00243310">
      <w:pPr>
        <w:ind w:firstLine="0"/>
        <w:rPr>
          <w:b/>
          <w:bCs/>
        </w:rPr>
      </w:pPr>
      <w:r w:rsidRPr="00243310">
        <w:rPr>
          <w:b/>
          <w:bCs/>
        </w:rPr>
        <w:t>Performance:</w:t>
      </w:r>
    </w:p>
    <w:p w14:paraId="24B54BAE" w14:textId="77777777" w:rsidR="00243310" w:rsidRPr="00243310" w:rsidRDefault="00243310" w:rsidP="00243310">
      <w:pPr>
        <w:ind w:firstLine="0"/>
      </w:pPr>
      <w:r w:rsidRPr="00243310">
        <w:rPr>
          <w:b/>
          <w:bCs/>
        </w:rPr>
        <w:lastRenderedPageBreak/>
        <w:t xml:space="preserve">Non-linear Relationships: </w:t>
      </w:r>
      <w:r w:rsidRPr="00243310">
        <w:t>Random Forest can capture non-linear relationships between features and the target variable, often leading to better performance compared to linear models.</w:t>
      </w:r>
    </w:p>
    <w:p w14:paraId="5A25077C" w14:textId="77777777" w:rsidR="00243310" w:rsidRPr="00243310" w:rsidRDefault="00243310" w:rsidP="00243310">
      <w:pPr>
        <w:ind w:firstLine="0"/>
      </w:pPr>
      <w:r w:rsidRPr="00243310">
        <w:rPr>
          <w:b/>
          <w:bCs/>
        </w:rPr>
        <w:t xml:space="preserve">High Accuracy: </w:t>
      </w:r>
      <w:r w:rsidRPr="00243310">
        <w:t>Random Forest tends to achieve high accuracy, especially with well-tuned hyperparameters.</w:t>
      </w:r>
    </w:p>
    <w:p w14:paraId="599CFF81" w14:textId="77777777" w:rsidR="00243310" w:rsidRPr="00243310" w:rsidRDefault="00243310" w:rsidP="00243310">
      <w:pPr>
        <w:ind w:firstLine="0"/>
        <w:rPr>
          <w:b/>
          <w:bCs/>
        </w:rPr>
      </w:pPr>
    </w:p>
    <w:p w14:paraId="7702E16F" w14:textId="77777777" w:rsidR="00243310" w:rsidRPr="00243310" w:rsidRDefault="00243310" w:rsidP="00243310">
      <w:pPr>
        <w:ind w:firstLine="0"/>
        <w:rPr>
          <w:b/>
          <w:bCs/>
        </w:rPr>
      </w:pPr>
      <w:r w:rsidRPr="00243310">
        <w:rPr>
          <w:b/>
          <w:bCs/>
        </w:rPr>
        <w:t>Efficiency:</w:t>
      </w:r>
    </w:p>
    <w:p w14:paraId="4AEBF43E" w14:textId="77777777" w:rsidR="00243310" w:rsidRPr="00243310" w:rsidRDefault="00243310" w:rsidP="00243310">
      <w:pPr>
        <w:ind w:firstLine="0"/>
        <w:rPr>
          <w:b/>
          <w:bCs/>
        </w:rPr>
      </w:pPr>
      <w:r w:rsidRPr="00243310">
        <w:rPr>
          <w:b/>
          <w:bCs/>
        </w:rPr>
        <w:t xml:space="preserve">Training Time: </w:t>
      </w:r>
      <w:r w:rsidRPr="00243310">
        <w:t>While slower than Logistic Regression, Random Forest is relatively faster than Gradient Boosting algorithms, making it a good compromise.</w:t>
      </w:r>
    </w:p>
    <w:p w14:paraId="5905BEB2" w14:textId="77777777" w:rsidR="00243310" w:rsidRPr="00243310" w:rsidRDefault="00243310" w:rsidP="00243310">
      <w:pPr>
        <w:ind w:firstLine="0"/>
      </w:pPr>
      <w:r w:rsidRPr="00243310">
        <w:rPr>
          <w:b/>
          <w:bCs/>
        </w:rPr>
        <w:t xml:space="preserve">Parallel Processing: </w:t>
      </w:r>
      <w:r w:rsidRPr="00243310">
        <w:t>Random Forest can be parallelized, leveraging multi-core processors for faster training and prediction.</w:t>
      </w:r>
    </w:p>
    <w:p w14:paraId="4C719A24" w14:textId="77777777" w:rsidR="00243310" w:rsidRPr="00243310" w:rsidRDefault="00243310" w:rsidP="00243310">
      <w:pPr>
        <w:ind w:firstLine="0"/>
        <w:rPr>
          <w:b/>
          <w:bCs/>
        </w:rPr>
      </w:pPr>
    </w:p>
    <w:p w14:paraId="3D332B00" w14:textId="77777777" w:rsidR="00243310" w:rsidRPr="00243310" w:rsidRDefault="00243310" w:rsidP="00243310">
      <w:pPr>
        <w:ind w:firstLine="0"/>
        <w:rPr>
          <w:b/>
          <w:bCs/>
        </w:rPr>
      </w:pPr>
      <w:r w:rsidRPr="00243310">
        <w:rPr>
          <w:b/>
          <w:bCs/>
        </w:rPr>
        <w:t>Scalability:</w:t>
      </w:r>
    </w:p>
    <w:p w14:paraId="3CBDC706" w14:textId="77777777" w:rsidR="00243310" w:rsidRPr="00243310" w:rsidRDefault="00243310" w:rsidP="00243310">
      <w:pPr>
        <w:ind w:firstLine="0"/>
      </w:pPr>
      <w:r w:rsidRPr="00243310">
        <w:rPr>
          <w:b/>
          <w:bCs/>
        </w:rPr>
        <w:t xml:space="preserve">Large Datasets: </w:t>
      </w:r>
      <w:r w:rsidRPr="00243310">
        <w:t>Random Forest can handle large datasets efficiently, making it suitable for your project.</w:t>
      </w:r>
    </w:p>
    <w:p w14:paraId="57890852" w14:textId="77777777" w:rsidR="00243310" w:rsidRPr="00243310" w:rsidRDefault="00243310" w:rsidP="00243310">
      <w:pPr>
        <w:ind w:firstLine="0"/>
        <w:rPr>
          <w:b/>
          <w:bCs/>
        </w:rPr>
      </w:pPr>
    </w:p>
    <w:p w14:paraId="3F111525" w14:textId="7E21AC90" w:rsidR="00243310" w:rsidRPr="00243310" w:rsidRDefault="00243310" w:rsidP="00243310">
      <w:pPr>
        <w:ind w:firstLine="0"/>
        <w:rPr>
          <w:b/>
          <w:bCs/>
        </w:rPr>
      </w:pPr>
      <w:r>
        <w:rPr>
          <w:b/>
          <w:bCs/>
        </w:rPr>
        <w:t>Result</w:t>
      </w:r>
      <w:r w:rsidR="00BC3D83">
        <w:rPr>
          <w:b/>
          <w:bCs/>
        </w:rPr>
        <w:t>:</w:t>
      </w:r>
    </w:p>
    <w:p w14:paraId="1B5C1792" w14:textId="76DA1365" w:rsidR="00243310" w:rsidRDefault="00243310" w:rsidP="00243310">
      <w:pPr>
        <w:ind w:firstLine="0"/>
      </w:pPr>
      <w:r w:rsidRPr="00243310">
        <w:t>Choosing the Random Forest Classifier is a balanced decision considering the high accuracy, interpretability, and robustness. It provides a good trade-off between performance and usability, making it suitable for the fake news detection project.</w:t>
      </w:r>
    </w:p>
    <w:p w14:paraId="79CE2E18" w14:textId="77777777" w:rsidR="00243310" w:rsidRDefault="00243310" w:rsidP="00243310">
      <w:pPr>
        <w:ind w:firstLine="0"/>
      </w:pPr>
    </w:p>
    <w:p w14:paraId="14D5F784" w14:textId="580C5ADE" w:rsidR="00243310" w:rsidRDefault="00243310" w:rsidP="00243310">
      <w:pPr>
        <w:pStyle w:val="Heading2"/>
      </w:pPr>
      <w:r w:rsidRPr="00243310">
        <w:t>Best DL Model</w:t>
      </w:r>
    </w:p>
    <w:p w14:paraId="7B7FBB04" w14:textId="77777777" w:rsidR="00243310" w:rsidRDefault="00243310" w:rsidP="00243310">
      <w:pPr>
        <w:ind w:firstLine="0"/>
        <w:rPr>
          <w:lang w:val="en-IN"/>
        </w:rPr>
      </w:pPr>
      <w:r w:rsidRPr="00243310">
        <w:rPr>
          <w:lang w:val="en-IN"/>
        </w:rPr>
        <w:t>As all the deep learning models that we have built are providing similar accuracy and other metrics, I have chosen the Bidirectional LSTM for the following reasons:</w:t>
      </w:r>
    </w:p>
    <w:p w14:paraId="286415C3" w14:textId="77777777" w:rsidR="00243310" w:rsidRPr="00243310" w:rsidRDefault="00243310" w:rsidP="00243310">
      <w:pPr>
        <w:ind w:firstLine="0"/>
        <w:rPr>
          <w:lang w:val="en-IN"/>
        </w:rPr>
      </w:pPr>
    </w:p>
    <w:p w14:paraId="5C4949CF" w14:textId="77777777" w:rsidR="00BC3D83" w:rsidRDefault="00243310" w:rsidP="00243310">
      <w:pPr>
        <w:ind w:firstLine="0"/>
        <w:rPr>
          <w:lang w:val="en-IN"/>
        </w:rPr>
      </w:pPr>
      <w:r w:rsidRPr="00243310">
        <w:rPr>
          <w:b/>
          <w:bCs/>
          <w:lang w:val="en-IN"/>
        </w:rPr>
        <w:t>Bidirectional LSTM</w:t>
      </w:r>
    </w:p>
    <w:p w14:paraId="3A4867AF" w14:textId="4FE6975A" w:rsidR="00243310" w:rsidRDefault="00243310" w:rsidP="00243310">
      <w:pPr>
        <w:ind w:firstLine="0"/>
        <w:rPr>
          <w:lang w:val="en-IN"/>
        </w:rPr>
      </w:pPr>
      <w:r w:rsidRPr="00243310">
        <w:rPr>
          <w:lang w:val="en-IN"/>
        </w:rPr>
        <w:lastRenderedPageBreak/>
        <w:t>Bidirectional Long Short-Term Memory (LSTM) is an advanced version of the traditional LSTM model, which processes data in both forward and backward directions. This helps in capturing contextual information from both the past and the future, leading to a better understanding of the sequence.</w:t>
      </w:r>
    </w:p>
    <w:p w14:paraId="7C61F531" w14:textId="77777777" w:rsidR="00243310" w:rsidRPr="00243310" w:rsidRDefault="00243310" w:rsidP="00243310">
      <w:pPr>
        <w:ind w:firstLine="0"/>
        <w:rPr>
          <w:lang w:val="en-IN"/>
        </w:rPr>
      </w:pPr>
    </w:p>
    <w:p w14:paraId="06BE66BD" w14:textId="77777777" w:rsidR="00243310" w:rsidRDefault="00243310" w:rsidP="00243310">
      <w:pPr>
        <w:ind w:firstLine="0"/>
        <w:rPr>
          <w:b/>
          <w:bCs/>
          <w:lang w:val="en-IN"/>
        </w:rPr>
      </w:pPr>
      <w:r w:rsidRPr="00243310">
        <w:rPr>
          <w:b/>
          <w:bCs/>
          <w:lang w:val="en-IN"/>
        </w:rPr>
        <w:t>Advantages of Bidirectional LSTM:</w:t>
      </w:r>
    </w:p>
    <w:p w14:paraId="5178230C" w14:textId="77777777" w:rsidR="00243310" w:rsidRPr="00243310" w:rsidRDefault="00243310" w:rsidP="00243310">
      <w:pPr>
        <w:ind w:firstLine="0"/>
        <w:rPr>
          <w:b/>
          <w:bCs/>
          <w:lang w:val="en-IN"/>
        </w:rPr>
      </w:pPr>
      <w:r w:rsidRPr="00243310">
        <w:rPr>
          <w:b/>
          <w:bCs/>
          <w:lang w:val="en-IN"/>
        </w:rPr>
        <w:t>Contextual Understanding:</w:t>
      </w:r>
    </w:p>
    <w:p w14:paraId="08E55AA8" w14:textId="77777777" w:rsidR="00243310" w:rsidRDefault="00243310" w:rsidP="00243310">
      <w:pPr>
        <w:ind w:firstLine="0"/>
        <w:rPr>
          <w:lang w:val="en-IN"/>
        </w:rPr>
      </w:pPr>
      <w:r w:rsidRPr="00243310">
        <w:rPr>
          <w:b/>
          <w:bCs/>
          <w:lang w:val="en-IN"/>
        </w:rPr>
        <w:t xml:space="preserve">Bidirectional Processing: </w:t>
      </w:r>
      <w:r w:rsidRPr="00243310">
        <w:rPr>
          <w:lang w:val="en-IN"/>
        </w:rPr>
        <w:t>It captures dependencies from both directions, which is beneficial for text data where context is crucial.</w:t>
      </w:r>
    </w:p>
    <w:p w14:paraId="06A4ADB9" w14:textId="77777777" w:rsidR="00243310" w:rsidRPr="00243310" w:rsidRDefault="00243310" w:rsidP="00243310">
      <w:pPr>
        <w:ind w:firstLine="0"/>
        <w:rPr>
          <w:lang w:val="en-IN"/>
        </w:rPr>
      </w:pPr>
    </w:p>
    <w:p w14:paraId="61D38398" w14:textId="77777777" w:rsidR="00243310" w:rsidRPr="00243310" w:rsidRDefault="00243310" w:rsidP="00243310">
      <w:pPr>
        <w:ind w:firstLine="0"/>
        <w:rPr>
          <w:b/>
          <w:bCs/>
          <w:lang w:val="en-IN"/>
        </w:rPr>
      </w:pPr>
      <w:r w:rsidRPr="00243310">
        <w:rPr>
          <w:b/>
          <w:bCs/>
          <w:lang w:val="en-IN"/>
        </w:rPr>
        <w:t>Improved Performance:</w:t>
      </w:r>
    </w:p>
    <w:p w14:paraId="0A6C50A3" w14:textId="77777777" w:rsidR="00243310" w:rsidRPr="00243310" w:rsidRDefault="00243310" w:rsidP="00243310">
      <w:pPr>
        <w:ind w:firstLine="0"/>
        <w:rPr>
          <w:lang w:val="en-IN"/>
        </w:rPr>
      </w:pPr>
      <w:r w:rsidRPr="00243310">
        <w:rPr>
          <w:b/>
          <w:bCs/>
          <w:lang w:val="en-IN"/>
        </w:rPr>
        <w:t xml:space="preserve">Lower Loss: </w:t>
      </w:r>
      <w:r w:rsidRPr="00243310">
        <w:rPr>
          <w:lang w:val="en-IN"/>
        </w:rPr>
        <w:t>The Bidirectional LSTM achieved the lowest loss among the models, indicating better fit and potentially better generalization to unseen data.</w:t>
      </w:r>
    </w:p>
    <w:p w14:paraId="785E3EB3" w14:textId="77777777" w:rsidR="00243310" w:rsidRDefault="00243310" w:rsidP="00243310">
      <w:pPr>
        <w:ind w:firstLine="0"/>
        <w:rPr>
          <w:lang w:val="en-IN"/>
        </w:rPr>
      </w:pPr>
      <w:r w:rsidRPr="00243310">
        <w:rPr>
          <w:b/>
          <w:bCs/>
          <w:lang w:val="en-IN"/>
        </w:rPr>
        <w:t xml:space="preserve">High Accuracy: </w:t>
      </w:r>
      <w:r w:rsidRPr="00243310">
        <w:rPr>
          <w:lang w:val="en-IN"/>
        </w:rPr>
        <w:t>It achieved high accuracy (98.84%), which is competitive with the other models.</w:t>
      </w:r>
    </w:p>
    <w:p w14:paraId="5508D195" w14:textId="77777777" w:rsidR="00243310" w:rsidRPr="00243310" w:rsidRDefault="00243310" w:rsidP="00243310">
      <w:pPr>
        <w:ind w:firstLine="0"/>
        <w:rPr>
          <w:lang w:val="en-IN"/>
        </w:rPr>
      </w:pPr>
    </w:p>
    <w:p w14:paraId="52984FCA" w14:textId="77777777" w:rsidR="00243310" w:rsidRPr="00243310" w:rsidRDefault="00243310" w:rsidP="00243310">
      <w:pPr>
        <w:ind w:firstLine="0"/>
        <w:rPr>
          <w:b/>
          <w:bCs/>
          <w:lang w:val="en-IN"/>
        </w:rPr>
      </w:pPr>
      <w:r w:rsidRPr="00243310">
        <w:rPr>
          <w:b/>
          <w:bCs/>
          <w:lang w:val="en-IN"/>
        </w:rPr>
        <w:t>Handling Sequential Data:</w:t>
      </w:r>
    </w:p>
    <w:p w14:paraId="3839CE7A" w14:textId="77777777" w:rsidR="00243310" w:rsidRDefault="00243310" w:rsidP="00243310">
      <w:pPr>
        <w:ind w:firstLine="0"/>
        <w:rPr>
          <w:lang w:val="en-IN"/>
        </w:rPr>
      </w:pPr>
      <w:r w:rsidRPr="00243310">
        <w:rPr>
          <w:b/>
          <w:bCs/>
          <w:lang w:val="en-IN"/>
        </w:rPr>
        <w:t xml:space="preserve">Complex Patterns: </w:t>
      </w:r>
      <w:r w:rsidRPr="00243310">
        <w:rPr>
          <w:lang w:val="en-IN"/>
        </w:rPr>
        <w:t>It captures complex sequential patterns, making it ideal for tasks involving text data.</w:t>
      </w:r>
    </w:p>
    <w:p w14:paraId="68FC7E6E" w14:textId="77777777" w:rsidR="00243310" w:rsidRPr="00243310" w:rsidRDefault="00243310" w:rsidP="00243310">
      <w:pPr>
        <w:ind w:firstLine="0"/>
        <w:rPr>
          <w:lang w:val="en-IN"/>
        </w:rPr>
      </w:pPr>
    </w:p>
    <w:p w14:paraId="1CB2ECD9" w14:textId="77777777" w:rsidR="00243310" w:rsidRPr="00243310" w:rsidRDefault="00243310" w:rsidP="00243310">
      <w:pPr>
        <w:ind w:firstLine="0"/>
        <w:rPr>
          <w:b/>
          <w:bCs/>
          <w:lang w:val="en-IN"/>
        </w:rPr>
      </w:pPr>
      <w:r w:rsidRPr="00243310">
        <w:rPr>
          <w:b/>
          <w:bCs/>
          <w:lang w:val="en-IN"/>
        </w:rPr>
        <w:t>Performance Metrics:</w:t>
      </w:r>
    </w:p>
    <w:p w14:paraId="17350219" w14:textId="77777777" w:rsidR="00243310" w:rsidRPr="00243310" w:rsidRDefault="00243310" w:rsidP="00243310">
      <w:pPr>
        <w:ind w:firstLine="0"/>
        <w:rPr>
          <w:lang w:val="en-IN"/>
        </w:rPr>
      </w:pPr>
      <w:r w:rsidRPr="00243310">
        <w:rPr>
          <w:b/>
          <w:bCs/>
          <w:lang w:val="en-IN"/>
        </w:rPr>
        <w:t xml:space="preserve">Accuracy: </w:t>
      </w:r>
      <w:r w:rsidRPr="00243310">
        <w:rPr>
          <w:lang w:val="en-IN"/>
        </w:rPr>
        <w:t>The Bidirectional LSTM achieved an accuracy of 98.84%, which is competitive with the other models but with a better loss value.</w:t>
      </w:r>
    </w:p>
    <w:p w14:paraId="679E3493" w14:textId="77777777" w:rsidR="00243310" w:rsidRDefault="00243310" w:rsidP="00243310">
      <w:pPr>
        <w:ind w:firstLine="0"/>
        <w:rPr>
          <w:lang w:val="en-IN"/>
        </w:rPr>
      </w:pPr>
      <w:r w:rsidRPr="00243310">
        <w:rPr>
          <w:b/>
          <w:bCs/>
          <w:lang w:val="en-IN"/>
        </w:rPr>
        <w:t>Loss:</w:t>
      </w:r>
      <w:r w:rsidRPr="00243310">
        <w:rPr>
          <w:lang w:val="en-IN"/>
        </w:rPr>
        <w:t xml:space="preserve"> The model achieved the lowest loss (0.0340), indicating a better fit to the data.</w:t>
      </w:r>
    </w:p>
    <w:p w14:paraId="2C932CA8" w14:textId="77777777" w:rsidR="00243310" w:rsidRPr="00243310" w:rsidRDefault="00243310" w:rsidP="00243310">
      <w:pPr>
        <w:ind w:firstLine="0"/>
        <w:rPr>
          <w:lang w:val="en-IN"/>
        </w:rPr>
      </w:pPr>
    </w:p>
    <w:p w14:paraId="3B53CDC9" w14:textId="77777777" w:rsidR="00243310" w:rsidRPr="00243310" w:rsidRDefault="00243310" w:rsidP="00243310">
      <w:pPr>
        <w:ind w:firstLine="0"/>
        <w:rPr>
          <w:lang w:val="en-IN"/>
        </w:rPr>
      </w:pPr>
      <w:r w:rsidRPr="00243310">
        <w:rPr>
          <w:b/>
          <w:bCs/>
          <w:lang w:val="en-IN"/>
        </w:rPr>
        <w:t>Why Choose Bidirectional LSTM?</w:t>
      </w:r>
    </w:p>
    <w:p w14:paraId="190A5E74" w14:textId="77777777" w:rsidR="00243310" w:rsidRPr="00243310" w:rsidRDefault="00243310" w:rsidP="00243310">
      <w:pPr>
        <w:ind w:firstLine="0"/>
        <w:rPr>
          <w:b/>
          <w:bCs/>
          <w:lang w:val="en-IN"/>
        </w:rPr>
      </w:pPr>
      <w:r w:rsidRPr="00243310">
        <w:rPr>
          <w:b/>
          <w:bCs/>
          <w:lang w:val="en-IN"/>
        </w:rPr>
        <w:t>Contextual Awareness:</w:t>
      </w:r>
    </w:p>
    <w:p w14:paraId="3DD65817" w14:textId="77777777" w:rsidR="00243310" w:rsidRDefault="00243310" w:rsidP="00243310">
      <w:pPr>
        <w:ind w:firstLine="0"/>
        <w:rPr>
          <w:lang w:val="en-IN"/>
        </w:rPr>
      </w:pPr>
      <w:r w:rsidRPr="00243310">
        <w:rPr>
          <w:lang w:val="en-IN"/>
        </w:rPr>
        <w:lastRenderedPageBreak/>
        <w:t>Forward and Backward Processing: The bidirectional nature of the model allows it to understand the context better, which is crucial for fake news detection.</w:t>
      </w:r>
    </w:p>
    <w:p w14:paraId="181FB45C" w14:textId="77777777" w:rsidR="00243310" w:rsidRPr="00243310" w:rsidRDefault="00243310" w:rsidP="00243310">
      <w:pPr>
        <w:ind w:firstLine="0"/>
        <w:rPr>
          <w:lang w:val="en-IN"/>
        </w:rPr>
      </w:pPr>
    </w:p>
    <w:p w14:paraId="62FE3CED" w14:textId="77777777" w:rsidR="00243310" w:rsidRPr="00243310" w:rsidRDefault="00243310" w:rsidP="00243310">
      <w:pPr>
        <w:ind w:firstLine="0"/>
        <w:rPr>
          <w:b/>
          <w:bCs/>
          <w:lang w:val="en-IN"/>
        </w:rPr>
      </w:pPr>
      <w:r w:rsidRPr="00243310">
        <w:rPr>
          <w:b/>
          <w:bCs/>
          <w:lang w:val="en-IN"/>
        </w:rPr>
        <w:t>Performance Metrics:</w:t>
      </w:r>
    </w:p>
    <w:p w14:paraId="4E743061" w14:textId="77777777" w:rsidR="00243310" w:rsidRPr="00243310" w:rsidRDefault="00243310" w:rsidP="00243310">
      <w:pPr>
        <w:ind w:firstLine="0"/>
        <w:rPr>
          <w:lang w:val="en-IN"/>
        </w:rPr>
      </w:pPr>
      <w:r w:rsidRPr="00243310">
        <w:rPr>
          <w:lang w:val="en-IN"/>
        </w:rPr>
        <w:t>Lower Loss and High Accuracy: The combination of high accuracy and low loss makes it a robust choice for the task.</w:t>
      </w:r>
    </w:p>
    <w:p w14:paraId="5A70E2BC" w14:textId="77777777" w:rsidR="00243310" w:rsidRPr="00243310" w:rsidRDefault="00243310" w:rsidP="00243310">
      <w:pPr>
        <w:ind w:firstLine="0"/>
        <w:rPr>
          <w:b/>
          <w:bCs/>
          <w:lang w:val="en-IN"/>
        </w:rPr>
      </w:pPr>
      <w:r w:rsidRPr="00243310">
        <w:rPr>
          <w:b/>
          <w:bCs/>
          <w:lang w:val="en-IN"/>
        </w:rPr>
        <w:t>Handling Sequential Data:</w:t>
      </w:r>
    </w:p>
    <w:p w14:paraId="37B73CE9" w14:textId="77777777" w:rsidR="00243310" w:rsidRPr="00243310" w:rsidRDefault="00243310" w:rsidP="00243310">
      <w:pPr>
        <w:ind w:firstLine="0"/>
        <w:rPr>
          <w:lang w:val="en-IN"/>
        </w:rPr>
      </w:pPr>
      <w:r w:rsidRPr="00243310">
        <w:rPr>
          <w:lang w:val="en-IN"/>
        </w:rPr>
        <w:t>Capturing Dependencies: It captures sequential dependencies better than a unidirectional LSTM, leading to improved performance in NLP tasks.</w:t>
      </w:r>
    </w:p>
    <w:p w14:paraId="0BA87EBB" w14:textId="02A17C8B" w:rsidR="00243310" w:rsidRPr="00243310" w:rsidRDefault="00243310" w:rsidP="00243310">
      <w:pPr>
        <w:ind w:firstLine="0"/>
        <w:rPr>
          <w:lang w:val="en-IN"/>
        </w:rPr>
      </w:pPr>
      <w:r>
        <w:rPr>
          <w:b/>
          <w:bCs/>
          <w:lang w:val="en-IN"/>
        </w:rPr>
        <w:t>Result</w:t>
      </w:r>
      <w:r w:rsidR="00BC3D83">
        <w:rPr>
          <w:b/>
          <w:bCs/>
          <w:lang w:val="en-IN"/>
        </w:rPr>
        <w:t>:</w:t>
      </w:r>
    </w:p>
    <w:p w14:paraId="5A12755E" w14:textId="77777777" w:rsidR="00243310" w:rsidRPr="00243310" w:rsidRDefault="00243310" w:rsidP="00243310">
      <w:pPr>
        <w:ind w:firstLine="0"/>
        <w:rPr>
          <w:lang w:val="en-IN"/>
        </w:rPr>
      </w:pPr>
      <w:r w:rsidRPr="00243310">
        <w:rPr>
          <w:lang w:val="en-IN"/>
        </w:rPr>
        <w:t>Choosing the Bidirectional LSTM model is a balanced decision considering its ability to understand complex sequential data, high accuracy, and lower loss. It provides a robust and comprehensive solution for the fake news detection project.</w:t>
      </w:r>
    </w:p>
    <w:p w14:paraId="3246CE49" w14:textId="77777777" w:rsidR="00243310" w:rsidRPr="00243310" w:rsidRDefault="00243310" w:rsidP="00243310">
      <w:pPr>
        <w:ind w:firstLine="0"/>
      </w:pPr>
    </w:p>
    <w:p w14:paraId="1748E752" w14:textId="77777777" w:rsidR="00243310" w:rsidRDefault="00243310" w:rsidP="00695695">
      <w:pPr>
        <w:pStyle w:val="Heading1"/>
      </w:pPr>
    </w:p>
    <w:p w14:paraId="0BD8BBF9" w14:textId="197ACE4C" w:rsidR="00695695" w:rsidRDefault="00695695" w:rsidP="00695695">
      <w:pPr>
        <w:pStyle w:val="Heading1"/>
      </w:pPr>
      <w:r w:rsidRPr="00695695">
        <w:t>Conclusion</w:t>
      </w:r>
    </w:p>
    <w:p w14:paraId="11A62204" w14:textId="3ECEBCFA" w:rsidR="00464B27" w:rsidRPr="00464B27" w:rsidRDefault="00464B27" w:rsidP="00464B27">
      <w:pPr>
        <w:ind w:firstLine="0"/>
        <w:rPr>
          <w:lang w:val="en-IN"/>
        </w:rPr>
      </w:pPr>
      <w:r w:rsidRPr="00464B27">
        <w:rPr>
          <w:lang w:val="en-IN"/>
        </w:rPr>
        <w:t xml:space="preserve">In this project, we aimed to classify news articles as either true or fake using various machine learning (ML) and deep learning (DL) algorithms. The primary objectives were to implement and evaluate different models, </w:t>
      </w:r>
      <w:r w:rsidR="00BC3D83" w:rsidRPr="00464B27">
        <w:rPr>
          <w:lang w:val="en-IN"/>
        </w:rPr>
        <w:t>analyse</w:t>
      </w:r>
      <w:r w:rsidRPr="00464B27">
        <w:rPr>
          <w:lang w:val="en-IN"/>
        </w:rPr>
        <w:t xml:space="preserve"> their performance, and select the most effective models for the task. The chosen models, Random Forest Classifier for ML and Bidirectional LSTM for DL, demonstrated superior performance in terms of accuracy and robustness.</w:t>
      </w:r>
    </w:p>
    <w:p w14:paraId="2D73B5B1" w14:textId="77777777" w:rsidR="00464B27" w:rsidRPr="00464B27" w:rsidRDefault="00464B27" w:rsidP="00464B27">
      <w:pPr>
        <w:ind w:firstLine="0"/>
        <w:rPr>
          <w:b/>
          <w:bCs/>
          <w:lang w:val="en-IN"/>
        </w:rPr>
      </w:pPr>
      <w:r w:rsidRPr="00464B27">
        <w:rPr>
          <w:b/>
          <w:bCs/>
          <w:lang w:val="en-IN"/>
        </w:rPr>
        <w:t>Summary of Findings</w:t>
      </w:r>
    </w:p>
    <w:p w14:paraId="4B0E10A8" w14:textId="77777777" w:rsidR="00464B27" w:rsidRPr="00464B27" w:rsidRDefault="00464B27" w:rsidP="00464B27">
      <w:pPr>
        <w:numPr>
          <w:ilvl w:val="0"/>
          <w:numId w:val="16"/>
        </w:numPr>
        <w:rPr>
          <w:lang w:val="en-IN"/>
        </w:rPr>
      </w:pPr>
      <w:r w:rsidRPr="00464B27">
        <w:rPr>
          <w:b/>
          <w:bCs/>
          <w:lang w:val="en-IN"/>
        </w:rPr>
        <w:t>Data Preprocessing:</w:t>
      </w:r>
    </w:p>
    <w:p w14:paraId="75A1D033" w14:textId="77777777" w:rsidR="00464B27" w:rsidRPr="00464B27" w:rsidRDefault="00464B27" w:rsidP="00464B27">
      <w:pPr>
        <w:numPr>
          <w:ilvl w:val="1"/>
          <w:numId w:val="16"/>
        </w:numPr>
        <w:rPr>
          <w:lang w:val="en-IN"/>
        </w:rPr>
      </w:pPr>
      <w:r w:rsidRPr="00464B27">
        <w:rPr>
          <w:lang w:val="en-IN"/>
        </w:rPr>
        <w:lastRenderedPageBreak/>
        <w:t>We performed comprehensive text cleaning, tokenization, and lemmatization to prepare the dataset for model training.</w:t>
      </w:r>
    </w:p>
    <w:p w14:paraId="5BBD2631" w14:textId="77777777" w:rsidR="00464B27" w:rsidRPr="00464B27" w:rsidRDefault="00464B27" w:rsidP="00464B27">
      <w:pPr>
        <w:numPr>
          <w:ilvl w:val="1"/>
          <w:numId w:val="16"/>
        </w:numPr>
        <w:rPr>
          <w:lang w:val="en-IN"/>
        </w:rPr>
      </w:pPr>
      <w:r w:rsidRPr="00464B27">
        <w:rPr>
          <w:lang w:val="en-IN"/>
        </w:rPr>
        <w:t>TF-IDF vectorization was employed for ML models, while tokenization and padding were used for DL models to ensure uniform input length.</w:t>
      </w:r>
    </w:p>
    <w:p w14:paraId="026F14C6" w14:textId="77777777" w:rsidR="00464B27" w:rsidRPr="00464B27" w:rsidRDefault="00464B27" w:rsidP="00464B27">
      <w:pPr>
        <w:numPr>
          <w:ilvl w:val="0"/>
          <w:numId w:val="16"/>
        </w:numPr>
        <w:rPr>
          <w:lang w:val="en-IN"/>
        </w:rPr>
      </w:pPr>
      <w:r w:rsidRPr="00464B27">
        <w:rPr>
          <w:b/>
          <w:bCs/>
          <w:lang w:val="en-IN"/>
        </w:rPr>
        <w:t>Model Implementation and Evaluation:</w:t>
      </w:r>
    </w:p>
    <w:p w14:paraId="7A7CA3C7" w14:textId="77777777" w:rsidR="00464B27" w:rsidRPr="00464B27" w:rsidRDefault="00464B27" w:rsidP="00464B27">
      <w:pPr>
        <w:numPr>
          <w:ilvl w:val="1"/>
          <w:numId w:val="16"/>
        </w:numPr>
        <w:rPr>
          <w:lang w:val="en-IN"/>
        </w:rPr>
      </w:pPr>
      <w:r w:rsidRPr="00464B27">
        <w:rPr>
          <w:lang w:val="en-IN"/>
        </w:rPr>
        <w:t>Multiple ML models, including Logistic Regression, Multinomial Naive Bayes, SVM, Random Forest Classifier, and Gradient Boosting Classifier, were implemented. The Random Forest Classifier was selected due to its high accuracy (99%) and ability to handle overfitting and feature importance.</w:t>
      </w:r>
    </w:p>
    <w:p w14:paraId="1AA3FDD0" w14:textId="77777777" w:rsidR="00464B27" w:rsidRPr="00464B27" w:rsidRDefault="00464B27" w:rsidP="00464B27">
      <w:pPr>
        <w:numPr>
          <w:ilvl w:val="1"/>
          <w:numId w:val="16"/>
        </w:numPr>
        <w:rPr>
          <w:lang w:val="en-IN"/>
        </w:rPr>
      </w:pPr>
      <w:r w:rsidRPr="00464B27">
        <w:rPr>
          <w:lang w:val="en-IN"/>
        </w:rPr>
        <w:t>DL models, including DNN, LSTM, and Bidirectional LSTM, were implemented. The Bidirectional LSTM was selected for its highest accuracy (98.84%) and contextual understanding from both input directions.</w:t>
      </w:r>
    </w:p>
    <w:p w14:paraId="21F31912" w14:textId="77777777" w:rsidR="00464B27" w:rsidRPr="00464B27" w:rsidRDefault="00464B27" w:rsidP="00464B27">
      <w:pPr>
        <w:numPr>
          <w:ilvl w:val="0"/>
          <w:numId w:val="16"/>
        </w:numPr>
        <w:rPr>
          <w:lang w:val="en-IN"/>
        </w:rPr>
      </w:pPr>
      <w:r w:rsidRPr="00464B27">
        <w:rPr>
          <w:b/>
          <w:bCs/>
          <w:lang w:val="en-IN"/>
        </w:rPr>
        <w:t>Balanced Dataset:</w:t>
      </w:r>
    </w:p>
    <w:p w14:paraId="06158476" w14:textId="77777777" w:rsidR="00464B27" w:rsidRPr="00464B27" w:rsidRDefault="00464B27" w:rsidP="00464B27">
      <w:pPr>
        <w:numPr>
          <w:ilvl w:val="1"/>
          <w:numId w:val="16"/>
        </w:numPr>
        <w:rPr>
          <w:lang w:val="en-IN"/>
        </w:rPr>
      </w:pPr>
      <w:r w:rsidRPr="00464B27">
        <w:rPr>
          <w:lang w:val="en-IN"/>
        </w:rPr>
        <w:t xml:space="preserve">The dataset was more or less balanced with 21,417 true articles and 23,481 fake articles. Hence, no </w:t>
      </w:r>
      <w:proofErr w:type="spellStart"/>
      <w:r w:rsidRPr="00464B27">
        <w:rPr>
          <w:lang w:val="en-IN"/>
        </w:rPr>
        <w:t>upsampling</w:t>
      </w:r>
      <w:proofErr w:type="spellEnd"/>
      <w:r w:rsidRPr="00464B27">
        <w:rPr>
          <w:lang w:val="en-IN"/>
        </w:rPr>
        <w:t xml:space="preserve"> or </w:t>
      </w:r>
      <w:proofErr w:type="spellStart"/>
      <w:r w:rsidRPr="00464B27">
        <w:rPr>
          <w:lang w:val="en-IN"/>
        </w:rPr>
        <w:t>downsampling</w:t>
      </w:r>
      <w:proofErr w:type="spellEnd"/>
      <w:r w:rsidRPr="00464B27">
        <w:rPr>
          <w:lang w:val="en-IN"/>
        </w:rPr>
        <w:t xml:space="preserve"> was necessary.</w:t>
      </w:r>
    </w:p>
    <w:p w14:paraId="028749D5" w14:textId="77777777" w:rsidR="00464B27" w:rsidRPr="00464B27" w:rsidRDefault="00464B27" w:rsidP="00464B27">
      <w:pPr>
        <w:ind w:firstLine="0"/>
        <w:rPr>
          <w:b/>
          <w:bCs/>
          <w:lang w:val="en-IN"/>
        </w:rPr>
      </w:pPr>
      <w:r w:rsidRPr="00464B27">
        <w:rPr>
          <w:b/>
          <w:bCs/>
          <w:lang w:val="en-IN"/>
        </w:rPr>
        <w:t>Conclusions and Future Work</w:t>
      </w:r>
    </w:p>
    <w:p w14:paraId="1B28353E" w14:textId="77777777" w:rsidR="00464B27" w:rsidRPr="00464B27" w:rsidRDefault="00464B27" w:rsidP="00464B27">
      <w:pPr>
        <w:ind w:firstLine="0"/>
        <w:rPr>
          <w:lang w:val="en-IN"/>
        </w:rPr>
      </w:pPr>
      <w:r w:rsidRPr="00464B27">
        <w:rPr>
          <w:lang w:val="en-IN"/>
        </w:rPr>
        <w:t>The results of this project demonstrate the effectiveness of both traditional ML algorithms and advanced DL models in the task of fake news detection. The Random Forest Classifier and Bidirectional LSTM were selected as the final models due to their high accuracy and robustness.</w:t>
      </w:r>
    </w:p>
    <w:p w14:paraId="708F3C3A" w14:textId="77777777" w:rsidR="00464B27" w:rsidRPr="00464B27" w:rsidRDefault="00464B27" w:rsidP="00464B27">
      <w:pPr>
        <w:ind w:firstLine="0"/>
        <w:rPr>
          <w:lang w:val="en-IN"/>
        </w:rPr>
      </w:pPr>
      <w:r w:rsidRPr="00464B27">
        <w:rPr>
          <w:b/>
          <w:bCs/>
          <w:lang w:val="en-IN"/>
        </w:rPr>
        <w:t>Key Takeaways:</w:t>
      </w:r>
    </w:p>
    <w:p w14:paraId="42067076" w14:textId="77777777" w:rsidR="00464B27" w:rsidRPr="00464B27" w:rsidRDefault="00464B27" w:rsidP="00464B27">
      <w:pPr>
        <w:numPr>
          <w:ilvl w:val="0"/>
          <w:numId w:val="17"/>
        </w:numPr>
        <w:rPr>
          <w:lang w:val="en-IN"/>
        </w:rPr>
      </w:pPr>
      <w:r w:rsidRPr="00464B27">
        <w:rPr>
          <w:b/>
          <w:bCs/>
          <w:lang w:val="en-IN"/>
        </w:rPr>
        <w:t>Model Performance:</w:t>
      </w:r>
    </w:p>
    <w:p w14:paraId="0C152E38" w14:textId="77777777" w:rsidR="00464B27" w:rsidRPr="00464B27" w:rsidRDefault="00464B27" w:rsidP="00464B27">
      <w:pPr>
        <w:numPr>
          <w:ilvl w:val="1"/>
          <w:numId w:val="17"/>
        </w:numPr>
        <w:rPr>
          <w:lang w:val="en-IN"/>
        </w:rPr>
      </w:pPr>
      <w:r w:rsidRPr="00464B27">
        <w:rPr>
          <w:lang w:val="en-IN"/>
        </w:rPr>
        <w:t>Both selected models showed excellent performance, with accuracies around 99%, indicating their capability to effectively distinguish between true and fake news articles.</w:t>
      </w:r>
    </w:p>
    <w:p w14:paraId="239ADB89" w14:textId="77777777" w:rsidR="00464B27" w:rsidRPr="00464B27" w:rsidRDefault="00464B27" w:rsidP="00464B27">
      <w:pPr>
        <w:numPr>
          <w:ilvl w:val="1"/>
          <w:numId w:val="17"/>
        </w:numPr>
        <w:rPr>
          <w:lang w:val="en-IN"/>
        </w:rPr>
      </w:pPr>
      <w:r w:rsidRPr="00464B27">
        <w:rPr>
          <w:lang w:val="en-IN"/>
        </w:rPr>
        <w:lastRenderedPageBreak/>
        <w:t>The Random Forest Classifier's feature importance insights are valuable for understanding which terms contribute most to the classification, making it a strong choice for interpretability.</w:t>
      </w:r>
    </w:p>
    <w:p w14:paraId="06E4CB4C" w14:textId="77777777" w:rsidR="00464B27" w:rsidRPr="00464B27" w:rsidRDefault="00464B27" w:rsidP="00464B27">
      <w:pPr>
        <w:numPr>
          <w:ilvl w:val="1"/>
          <w:numId w:val="17"/>
        </w:numPr>
        <w:rPr>
          <w:lang w:val="en-IN"/>
        </w:rPr>
      </w:pPr>
      <w:r w:rsidRPr="00464B27">
        <w:rPr>
          <w:lang w:val="en-IN"/>
        </w:rPr>
        <w:t>The Bidirectional LSTM's ability to capture context from both directions makes it a powerful tool for understanding nuanced language patterns in news articles.</w:t>
      </w:r>
    </w:p>
    <w:p w14:paraId="1257E2C0" w14:textId="77777777" w:rsidR="00464B27" w:rsidRPr="00464B27" w:rsidRDefault="00464B27" w:rsidP="00464B27">
      <w:pPr>
        <w:numPr>
          <w:ilvl w:val="0"/>
          <w:numId w:val="17"/>
        </w:numPr>
        <w:rPr>
          <w:lang w:val="en-IN"/>
        </w:rPr>
      </w:pPr>
      <w:r w:rsidRPr="00464B27">
        <w:rPr>
          <w:b/>
          <w:bCs/>
          <w:lang w:val="en-IN"/>
        </w:rPr>
        <w:t>Model Interpretability:</w:t>
      </w:r>
    </w:p>
    <w:p w14:paraId="50A2A5CF" w14:textId="77777777" w:rsidR="00464B27" w:rsidRPr="00464B27" w:rsidRDefault="00464B27" w:rsidP="00464B27">
      <w:pPr>
        <w:numPr>
          <w:ilvl w:val="1"/>
          <w:numId w:val="17"/>
        </w:numPr>
        <w:rPr>
          <w:lang w:val="en-IN"/>
        </w:rPr>
      </w:pPr>
      <w:r w:rsidRPr="00464B27">
        <w:rPr>
          <w:lang w:val="en-IN"/>
        </w:rPr>
        <w:t>Using SHAP and LIME for model interpretability provided valuable insights into how models make decisions, which is crucial for building trust in AI systems.</w:t>
      </w:r>
    </w:p>
    <w:p w14:paraId="0ABFC9AC" w14:textId="77777777" w:rsidR="00464B27" w:rsidRPr="00464B27" w:rsidRDefault="00464B27" w:rsidP="00464B27">
      <w:pPr>
        <w:ind w:firstLine="0"/>
        <w:rPr>
          <w:lang w:val="en-IN"/>
        </w:rPr>
      </w:pPr>
      <w:r w:rsidRPr="00464B27">
        <w:rPr>
          <w:b/>
          <w:bCs/>
          <w:lang w:val="en-IN"/>
        </w:rPr>
        <w:t>Future Work:</w:t>
      </w:r>
    </w:p>
    <w:p w14:paraId="7AA88C4B" w14:textId="77777777" w:rsidR="00464B27" w:rsidRPr="00464B27" w:rsidRDefault="00464B27" w:rsidP="00464B27">
      <w:pPr>
        <w:numPr>
          <w:ilvl w:val="0"/>
          <w:numId w:val="18"/>
        </w:numPr>
        <w:rPr>
          <w:lang w:val="en-IN"/>
        </w:rPr>
      </w:pPr>
      <w:r w:rsidRPr="00464B27">
        <w:rPr>
          <w:b/>
          <w:bCs/>
          <w:lang w:val="en-IN"/>
        </w:rPr>
        <w:t>Further Model Tuning:</w:t>
      </w:r>
    </w:p>
    <w:p w14:paraId="2F1B1E05" w14:textId="77777777" w:rsidR="00464B27" w:rsidRPr="00464B27" w:rsidRDefault="00464B27" w:rsidP="00464B27">
      <w:pPr>
        <w:numPr>
          <w:ilvl w:val="1"/>
          <w:numId w:val="18"/>
        </w:numPr>
        <w:rPr>
          <w:lang w:val="en-IN"/>
        </w:rPr>
      </w:pPr>
      <w:r w:rsidRPr="00464B27">
        <w:rPr>
          <w:lang w:val="en-IN"/>
        </w:rPr>
        <w:t>Fine-tuning hyperparameters and exploring more complex architectures could further improve model performance.</w:t>
      </w:r>
    </w:p>
    <w:p w14:paraId="3E5B7A90" w14:textId="77777777" w:rsidR="00464B27" w:rsidRPr="00464B27" w:rsidRDefault="00464B27" w:rsidP="00464B27">
      <w:pPr>
        <w:numPr>
          <w:ilvl w:val="0"/>
          <w:numId w:val="18"/>
        </w:numPr>
        <w:rPr>
          <w:lang w:val="en-IN"/>
        </w:rPr>
      </w:pPr>
      <w:r w:rsidRPr="00464B27">
        <w:rPr>
          <w:b/>
          <w:bCs/>
          <w:lang w:val="en-IN"/>
        </w:rPr>
        <w:t>Real-world Deployment:</w:t>
      </w:r>
    </w:p>
    <w:p w14:paraId="5679AA7F" w14:textId="77777777" w:rsidR="00464B27" w:rsidRPr="00464B27" w:rsidRDefault="00464B27" w:rsidP="00464B27">
      <w:pPr>
        <w:numPr>
          <w:ilvl w:val="1"/>
          <w:numId w:val="18"/>
        </w:numPr>
        <w:rPr>
          <w:lang w:val="en-IN"/>
        </w:rPr>
      </w:pPr>
      <w:r w:rsidRPr="00464B27">
        <w:rPr>
          <w:lang w:val="en-IN"/>
        </w:rPr>
        <w:t>Implementing these models in a real-world application, such as a web-based fake news detection system, could provide practical value and further validate their effectiveness.</w:t>
      </w:r>
    </w:p>
    <w:p w14:paraId="148EAF38" w14:textId="77777777" w:rsidR="00464B27" w:rsidRPr="00464B27" w:rsidRDefault="00464B27" w:rsidP="00464B27">
      <w:pPr>
        <w:numPr>
          <w:ilvl w:val="0"/>
          <w:numId w:val="18"/>
        </w:numPr>
        <w:rPr>
          <w:lang w:val="en-IN"/>
        </w:rPr>
      </w:pPr>
      <w:r w:rsidRPr="00464B27">
        <w:rPr>
          <w:b/>
          <w:bCs/>
          <w:lang w:val="en-IN"/>
        </w:rPr>
        <w:t>Handling Imbalanced Data:</w:t>
      </w:r>
    </w:p>
    <w:p w14:paraId="40E4AC18" w14:textId="77777777" w:rsidR="00464B27" w:rsidRPr="00464B27" w:rsidRDefault="00464B27" w:rsidP="00464B27">
      <w:pPr>
        <w:numPr>
          <w:ilvl w:val="1"/>
          <w:numId w:val="18"/>
        </w:numPr>
        <w:rPr>
          <w:lang w:val="en-IN"/>
        </w:rPr>
      </w:pPr>
      <w:r w:rsidRPr="00464B27">
        <w:rPr>
          <w:lang w:val="en-IN"/>
        </w:rPr>
        <w:t>While our dataset was balanced, exploring techniques for handling imbalanced data can be beneficial for datasets with a skewed class distribution.</w:t>
      </w:r>
    </w:p>
    <w:p w14:paraId="1FAAE9C4" w14:textId="77777777" w:rsidR="00464B27" w:rsidRPr="00464B27" w:rsidRDefault="00464B27" w:rsidP="00464B27">
      <w:pPr>
        <w:numPr>
          <w:ilvl w:val="0"/>
          <w:numId w:val="18"/>
        </w:numPr>
        <w:rPr>
          <w:lang w:val="en-IN"/>
        </w:rPr>
      </w:pPr>
      <w:r w:rsidRPr="00464B27">
        <w:rPr>
          <w:b/>
          <w:bCs/>
          <w:lang w:val="en-IN"/>
        </w:rPr>
        <w:t>Expanding Feature Set:</w:t>
      </w:r>
    </w:p>
    <w:p w14:paraId="7AD6BDE5" w14:textId="77777777" w:rsidR="00464B27" w:rsidRPr="00464B27" w:rsidRDefault="00464B27" w:rsidP="00464B27">
      <w:pPr>
        <w:numPr>
          <w:ilvl w:val="1"/>
          <w:numId w:val="18"/>
        </w:numPr>
        <w:rPr>
          <w:lang w:val="en-IN"/>
        </w:rPr>
      </w:pPr>
      <w:r w:rsidRPr="00464B27">
        <w:rPr>
          <w:lang w:val="en-IN"/>
        </w:rPr>
        <w:t>Including additional features such as metadata (author, publication date, etc.) and contextual information from linked articles could enhance model accuracy.</w:t>
      </w:r>
    </w:p>
    <w:p w14:paraId="1B3FF527" w14:textId="77777777" w:rsidR="00464B27" w:rsidRPr="00464B27" w:rsidRDefault="00464B27" w:rsidP="00464B27">
      <w:pPr>
        <w:ind w:firstLine="0"/>
        <w:rPr>
          <w:lang w:val="en-IN"/>
        </w:rPr>
      </w:pPr>
      <w:r w:rsidRPr="00464B27">
        <w:rPr>
          <w:lang w:val="en-IN"/>
        </w:rPr>
        <w:t>This project has successfully demonstrated the application of AI techniques to a significant real-world problem. The insights gained and the models developed here lay a strong foundation for further research and practical applications in the field of fake news detection.</w:t>
      </w:r>
    </w:p>
    <w:p w14:paraId="602AD3A7" w14:textId="77777777" w:rsidR="00897573" w:rsidRDefault="00897573" w:rsidP="00897573">
      <w:pPr>
        <w:ind w:firstLine="0"/>
      </w:pPr>
    </w:p>
    <w:p w14:paraId="26ED73FC" w14:textId="77777777" w:rsidR="00583BD7" w:rsidRDefault="00583BD7" w:rsidP="00583BD7">
      <w:pPr>
        <w:pStyle w:val="Heading1"/>
      </w:pPr>
      <w:r w:rsidRPr="00695695">
        <w:t>References</w:t>
      </w:r>
    </w:p>
    <w:p w14:paraId="7E874536" w14:textId="77777777" w:rsidR="00583BD7" w:rsidRPr="00685A8B" w:rsidRDefault="00583BD7" w:rsidP="00583BD7">
      <w:pPr>
        <w:pStyle w:val="ListParagraph"/>
        <w:numPr>
          <w:ilvl w:val="0"/>
          <w:numId w:val="12"/>
        </w:numPr>
        <w:rPr>
          <w:lang w:val="en-IN"/>
        </w:rPr>
      </w:pPr>
      <w:r w:rsidRPr="00685A8B">
        <w:rPr>
          <w:lang w:val="en-IN"/>
        </w:rPr>
        <w:t xml:space="preserve">Ahmed, H., Traore, I., &amp; Saad, S. (2018). Detecting opinion spams and fake news using text classification. </w:t>
      </w:r>
      <w:r w:rsidRPr="00685A8B">
        <w:rPr>
          <w:b/>
          <w:bCs/>
          <w:lang w:val="en-IN"/>
        </w:rPr>
        <w:t>Security and Privacy</w:t>
      </w:r>
      <w:r w:rsidRPr="00685A8B">
        <w:rPr>
          <w:lang w:val="en-IN"/>
        </w:rPr>
        <w:t>, 1(1), e9. https://doi.org/10.1002/spy2.9</w:t>
      </w:r>
    </w:p>
    <w:p w14:paraId="26773170" w14:textId="77777777" w:rsidR="00583BD7" w:rsidRPr="00685A8B" w:rsidRDefault="00583BD7" w:rsidP="00583BD7">
      <w:pPr>
        <w:pStyle w:val="ListParagraph"/>
        <w:numPr>
          <w:ilvl w:val="0"/>
          <w:numId w:val="12"/>
        </w:numPr>
        <w:rPr>
          <w:lang w:val="en-IN"/>
        </w:rPr>
      </w:pPr>
      <w:r w:rsidRPr="00685A8B">
        <w:rPr>
          <w:lang w:val="en-IN"/>
        </w:rPr>
        <w:t xml:space="preserve">Conroy, N. J., Rubin, V. L., &amp; Chen, Y. (2015). Automatic deception detection: Methods for finding fake news. </w:t>
      </w:r>
      <w:r w:rsidRPr="00685A8B">
        <w:rPr>
          <w:b/>
          <w:bCs/>
          <w:lang w:val="en-IN"/>
        </w:rPr>
        <w:t>Proceedings of the Association for Information Science and Technology</w:t>
      </w:r>
      <w:r w:rsidRPr="00685A8B">
        <w:rPr>
          <w:lang w:val="en-IN"/>
        </w:rPr>
        <w:t>, 52(1), 1-4. https://doi.org/10.1002/pra2.2015.145052010082</w:t>
      </w:r>
    </w:p>
    <w:p w14:paraId="45B0633D" w14:textId="77777777" w:rsidR="00583BD7" w:rsidRPr="00685A8B" w:rsidRDefault="00583BD7" w:rsidP="00583BD7">
      <w:pPr>
        <w:pStyle w:val="ListParagraph"/>
        <w:numPr>
          <w:ilvl w:val="0"/>
          <w:numId w:val="12"/>
        </w:numPr>
        <w:rPr>
          <w:lang w:val="en-IN"/>
        </w:rPr>
      </w:pPr>
      <w:r w:rsidRPr="00685A8B">
        <w:rPr>
          <w:lang w:val="en-IN"/>
        </w:rPr>
        <w:t xml:space="preserve">Graves, A. (2012). Long short-term memory. In </w:t>
      </w:r>
      <w:r w:rsidRPr="00685A8B">
        <w:rPr>
          <w:b/>
          <w:bCs/>
          <w:lang w:val="en-IN"/>
        </w:rPr>
        <w:t>Supervised sequence labelling with recurrent neural networks</w:t>
      </w:r>
      <w:r w:rsidRPr="00685A8B">
        <w:rPr>
          <w:lang w:val="en-IN"/>
        </w:rPr>
        <w:t xml:space="preserve"> (pp. 37-45). Springer, Berlin, Heidelberg. https://doi.org/10.1007/978-3-642-24797-2_4</w:t>
      </w:r>
    </w:p>
    <w:p w14:paraId="1ADBF4ED" w14:textId="77777777" w:rsidR="00583BD7" w:rsidRPr="00685A8B" w:rsidRDefault="00583BD7" w:rsidP="00583BD7">
      <w:pPr>
        <w:pStyle w:val="ListParagraph"/>
        <w:numPr>
          <w:ilvl w:val="0"/>
          <w:numId w:val="12"/>
        </w:numPr>
        <w:rPr>
          <w:lang w:val="en-IN"/>
        </w:rPr>
      </w:pPr>
      <w:r w:rsidRPr="00685A8B">
        <w:rPr>
          <w:lang w:val="en-IN"/>
        </w:rPr>
        <w:t xml:space="preserve">Hochreiter, S., &amp; </w:t>
      </w:r>
      <w:proofErr w:type="spellStart"/>
      <w:r w:rsidRPr="00685A8B">
        <w:rPr>
          <w:lang w:val="en-IN"/>
        </w:rPr>
        <w:t>Schmidhuber</w:t>
      </w:r>
      <w:proofErr w:type="spellEnd"/>
      <w:r w:rsidRPr="00685A8B">
        <w:rPr>
          <w:lang w:val="en-IN"/>
        </w:rPr>
        <w:t xml:space="preserve">, J. (1997). Long short-term memory. </w:t>
      </w:r>
      <w:r w:rsidRPr="00685A8B">
        <w:rPr>
          <w:b/>
          <w:bCs/>
          <w:lang w:val="en-IN"/>
        </w:rPr>
        <w:t>Neural computation</w:t>
      </w:r>
      <w:r w:rsidRPr="00685A8B">
        <w:rPr>
          <w:lang w:val="en-IN"/>
        </w:rPr>
        <w:t>, 9(8), 1735-1780. https://doi.org/10.1162/neco.1997.9.8.1735</w:t>
      </w:r>
    </w:p>
    <w:p w14:paraId="034FF2CE" w14:textId="77777777" w:rsidR="00583BD7" w:rsidRPr="00685A8B" w:rsidRDefault="00583BD7" w:rsidP="00583BD7">
      <w:pPr>
        <w:pStyle w:val="ListParagraph"/>
        <w:numPr>
          <w:ilvl w:val="0"/>
          <w:numId w:val="12"/>
        </w:numPr>
        <w:rPr>
          <w:lang w:val="en-IN"/>
        </w:rPr>
      </w:pPr>
      <w:proofErr w:type="spellStart"/>
      <w:r w:rsidRPr="00685A8B">
        <w:rPr>
          <w:lang w:val="en-IN"/>
        </w:rPr>
        <w:t>Mikolov</w:t>
      </w:r>
      <w:proofErr w:type="spellEnd"/>
      <w:r w:rsidRPr="00685A8B">
        <w:rPr>
          <w:lang w:val="en-IN"/>
        </w:rPr>
        <w:t xml:space="preserve">, T., Chen, K., Corrado, G., &amp; Dean, J. (2013). Efficient estimation of word representations in vector space. </w:t>
      </w:r>
      <w:proofErr w:type="spellStart"/>
      <w:r w:rsidRPr="00685A8B">
        <w:rPr>
          <w:b/>
          <w:bCs/>
          <w:lang w:val="en-IN"/>
        </w:rPr>
        <w:t>arXiv</w:t>
      </w:r>
      <w:proofErr w:type="spellEnd"/>
      <w:r w:rsidRPr="00685A8B">
        <w:rPr>
          <w:b/>
          <w:bCs/>
          <w:lang w:val="en-IN"/>
        </w:rPr>
        <w:t xml:space="preserve"> preprint arXiv:1301.3781</w:t>
      </w:r>
      <w:r w:rsidRPr="00685A8B">
        <w:rPr>
          <w:lang w:val="en-IN"/>
        </w:rPr>
        <w:t xml:space="preserve">. </w:t>
      </w:r>
      <w:hyperlink r:id="rId20" w:tgtFrame="_new" w:history="1">
        <w:r w:rsidRPr="00685A8B">
          <w:rPr>
            <w:rStyle w:val="Hyperlink"/>
            <w:lang w:val="en-IN"/>
          </w:rPr>
          <w:t>https://arxiv.org/abs/1301.3781</w:t>
        </w:r>
      </w:hyperlink>
    </w:p>
    <w:p w14:paraId="2D227FFC" w14:textId="77777777" w:rsidR="00583BD7" w:rsidRPr="00685A8B" w:rsidRDefault="00583BD7" w:rsidP="00583BD7">
      <w:pPr>
        <w:pStyle w:val="ListParagraph"/>
        <w:numPr>
          <w:ilvl w:val="0"/>
          <w:numId w:val="12"/>
        </w:numPr>
        <w:rPr>
          <w:lang w:val="en-IN"/>
        </w:rPr>
      </w:pPr>
      <w:r w:rsidRPr="00685A8B">
        <w:rPr>
          <w:lang w:val="en-IN"/>
        </w:rPr>
        <w:t xml:space="preserve">Pennington, J., Socher, R., &amp; Manning, C. D. (2014). </w:t>
      </w:r>
      <w:proofErr w:type="spellStart"/>
      <w:r w:rsidRPr="00685A8B">
        <w:rPr>
          <w:lang w:val="en-IN"/>
        </w:rPr>
        <w:t>GloVe</w:t>
      </w:r>
      <w:proofErr w:type="spellEnd"/>
      <w:r w:rsidRPr="00685A8B">
        <w:rPr>
          <w:lang w:val="en-IN"/>
        </w:rPr>
        <w:t xml:space="preserve">: Global vectors for word representation. In </w:t>
      </w:r>
      <w:r w:rsidRPr="00685A8B">
        <w:rPr>
          <w:b/>
          <w:bCs/>
          <w:lang w:val="en-IN"/>
        </w:rPr>
        <w:t>Proceedings of the 2014 conference on empirical methods in natural language processing (EMNLP)</w:t>
      </w:r>
      <w:r w:rsidRPr="00685A8B">
        <w:rPr>
          <w:lang w:val="en-IN"/>
        </w:rPr>
        <w:t xml:space="preserve"> (pp. 1532-1543). https://doi.org/10.3115/v1/D14-1162</w:t>
      </w:r>
    </w:p>
    <w:p w14:paraId="1F94B467" w14:textId="77777777" w:rsidR="00583BD7" w:rsidRPr="00685A8B" w:rsidRDefault="00583BD7" w:rsidP="00583BD7">
      <w:pPr>
        <w:pStyle w:val="ListParagraph"/>
        <w:numPr>
          <w:ilvl w:val="0"/>
          <w:numId w:val="12"/>
        </w:numPr>
        <w:rPr>
          <w:lang w:val="en-IN"/>
        </w:rPr>
      </w:pPr>
      <w:r w:rsidRPr="00685A8B">
        <w:rPr>
          <w:lang w:val="en-IN"/>
        </w:rPr>
        <w:t xml:space="preserve">Shu, K., Sliva, A., Wang, S., Tang, J., &amp; Liu, H. (2017). Fake news detection on social media: A data mining perspective. </w:t>
      </w:r>
      <w:r w:rsidRPr="00685A8B">
        <w:rPr>
          <w:b/>
          <w:bCs/>
          <w:lang w:val="en-IN"/>
        </w:rPr>
        <w:t>ACM SIGKDD explorations newsletter</w:t>
      </w:r>
      <w:r w:rsidRPr="00685A8B">
        <w:rPr>
          <w:lang w:val="en-IN"/>
        </w:rPr>
        <w:t>, 19(1), 22-36. https://doi.org/10.1145/3137597.3137600</w:t>
      </w:r>
    </w:p>
    <w:p w14:paraId="26D99355" w14:textId="77777777" w:rsidR="00583BD7" w:rsidRPr="00685A8B" w:rsidRDefault="00583BD7" w:rsidP="00583BD7">
      <w:pPr>
        <w:pStyle w:val="ListParagraph"/>
        <w:numPr>
          <w:ilvl w:val="0"/>
          <w:numId w:val="12"/>
        </w:numPr>
        <w:rPr>
          <w:lang w:val="en-IN"/>
        </w:rPr>
      </w:pPr>
      <w:r w:rsidRPr="00685A8B">
        <w:rPr>
          <w:lang w:val="en-IN"/>
        </w:rPr>
        <w:t xml:space="preserve">Vaswani, A., </w:t>
      </w:r>
      <w:proofErr w:type="spellStart"/>
      <w:r w:rsidRPr="00685A8B">
        <w:rPr>
          <w:lang w:val="en-IN"/>
        </w:rPr>
        <w:t>Shazeer</w:t>
      </w:r>
      <w:proofErr w:type="spellEnd"/>
      <w:r w:rsidRPr="00685A8B">
        <w:rPr>
          <w:lang w:val="en-IN"/>
        </w:rPr>
        <w:t xml:space="preserve">, N., Parmar, N., </w:t>
      </w:r>
      <w:proofErr w:type="spellStart"/>
      <w:r w:rsidRPr="00685A8B">
        <w:rPr>
          <w:lang w:val="en-IN"/>
        </w:rPr>
        <w:t>Uszkoreit</w:t>
      </w:r>
      <w:proofErr w:type="spellEnd"/>
      <w:r w:rsidRPr="00685A8B">
        <w:rPr>
          <w:lang w:val="en-IN"/>
        </w:rPr>
        <w:t xml:space="preserve">, J., Jones, L., Gomez, A. N., ... &amp; </w:t>
      </w:r>
      <w:proofErr w:type="spellStart"/>
      <w:r w:rsidRPr="00685A8B">
        <w:rPr>
          <w:lang w:val="en-IN"/>
        </w:rPr>
        <w:t>Polosukhin</w:t>
      </w:r>
      <w:proofErr w:type="spellEnd"/>
      <w:r w:rsidRPr="00685A8B">
        <w:rPr>
          <w:lang w:val="en-IN"/>
        </w:rPr>
        <w:t xml:space="preserve">, I. (2017). Attention is all you need. In </w:t>
      </w:r>
      <w:r w:rsidRPr="00685A8B">
        <w:rPr>
          <w:b/>
          <w:bCs/>
          <w:lang w:val="en-IN"/>
        </w:rPr>
        <w:t>Advances in neural information processing systems</w:t>
      </w:r>
      <w:r w:rsidRPr="00685A8B">
        <w:rPr>
          <w:lang w:val="en-IN"/>
        </w:rPr>
        <w:t xml:space="preserve"> (pp. 5998-6008). </w:t>
      </w:r>
      <w:hyperlink r:id="rId21" w:tgtFrame="_new" w:history="1">
        <w:r w:rsidRPr="00685A8B">
          <w:rPr>
            <w:rStyle w:val="Hyperlink"/>
            <w:lang w:val="en-IN"/>
          </w:rPr>
          <w:t>https://arxiv.org/abs/1706.03762</w:t>
        </w:r>
      </w:hyperlink>
    </w:p>
    <w:p w14:paraId="03F5FB66" w14:textId="77777777" w:rsidR="00583BD7" w:rsidRPr="00685A8B" w:rsidRDefault="00583BD7" w:rsidP="00583BD7">
      <w:pPr>
        <w:pStyle w:val="ListParagraph"/>
        <w:numPr>
          <w:ilvl w:val="0"/>
          <w:numId w:val="12"/>
        </w:numPr>
        <w:rPr>
          <w:lang w:val="en-IN"/>
        </w:rPr>
      </w:pPr>
      <w:r w:rsidRPr="00685A8B">
        <w:rPr>
          <w:lang w:val="en-IN"/>
        </w:rPr>
        <w:lastRenderedPageBreak/>
        <w:t xml:space="preserve">Zhang, Y., Jin, R., &amp; Zhou, Z. H. (2010). Understanding bag-of-words model: a statistical framework. </w:t>
      </w:r>
      <w:r w:rsidRPr="00685A8B">
        <w:rPr>
          <w:b/>
          <w:bCs/>
          <w:lang w:val="en-IN"/>
        </w:rPr>
        <w:t>International Journal of Machine Learning and Cybernetics</w:t>
      </w:r>
      <w:r w:rsidRPr="00685A8B">
        <w:rPr>
          <w:lang w:val="en-IN"/>
        </w:rPr>
        <w:t>, 1(1-4), 43-52. https://doi.org/10.1007/s13042-010-0001-0</w:t>
      </w:r>
    </w:p>
    <w:p w14:paraId="0EBA3187" w14:textId="77777777" w:rsidR="00583BD7" w:rsidRPr="00685A8B" w:rsidRDefault="00583BD7" w:rsidP="00583BD7">
      <w:pPr>
        <w:ind w:firstLine="0"/>
      </w:pPr>
    </w:p>
    <w:p w14:paraId="180AC7BC" w14:textId="77777777" w:rsidR="00583BD7" w:rsidRDefault="00583BD7" w:rsidP="00583BD7">
      <w:pPr>
        <w:pStyle w:val="Heading1"/>
        <w:rPr>
          <w:rStyle w:val="Emphasis"/>
          <w:i w:val="0"/>
          <w:iCs w:val="0"/>
        </w:rPr>
      </w:pPr>
      <w:r w:rsidRPr="00695695">
        <w:rPr>
          <w:rStyle w:val="Emphasis"/>
          <w:i w:val="0"/>
          <w:iCs w:val="0"/>
        </w:rPr>
        <w:t>Appendix</w:t>
      </w:r>
    </w:p>
    <w:p w14:paraId="709D39E8" w14:textId="77777777" w:rsidR="00583BD7" w:rsidRDefault="00583BD7" w:rsidP="00583BD7">
      <w:pPr>
        <w:ind w:firstLine="0"/>
      </w:pPr>
      <w:r w:rsidRPr="00695695">
        <w:t>Shruthi AK - Sole participant and contributor to all aspects of the project.</w:t>
      </w:r>
    </w:p>
    <w:p w14:paraId="6E1496E3" w14:textId="77777777" w:rsidR="00583BD7" w:rsidRDefault="00583BD7" w:rsidP="00897573">
      <w:pPr>
        <w:ind w:firstLine="0"/>
      </w:pPr>
    </w:p>
    <w:p w14:paraId="6BB67311" w14:textId="57A00E76" w:rsidR="00A417C1" w:rsidRDefault="00A417C1" w:rsidP="00B863FB">
      <w:pPr>
        <w:rPr>
          <w:rFonts w:ascii="Calibri" w:eastAsia="Calibri" w:hAnsi="Calibri" w:cs="Calibri"/>
          <w:szCs w:val="22"/>
        </w:rPr>
      </w:pPr>
    </w:p>
    <w:p w14:paraId="51695194" w14:textId="7981A3D6" w:rsidR="00A417C1" w:rsidRPr="00C00F8F" w:rsidRDefault="00A417C1" w:rsidP="00C00F8F">
      <w:pPr>
        <w:pStyle w:val="Heading3"/>
      </w:pPr>
    </w:p>
    <w:p w14:paraId="506B8517" w14:textId="23E62E53" w:rsidR="6A36C4BF" w:rsidRDefault="6A36C4BF" w:rsidP="00664C1A"/>
    <w:p w14:paraId="47DD9387" w14:textId="6EDB8B95" w:rsidR="6A36C4BF" w:rsidRDefault="6A36C4BF" w:rsidP="00664C1A">
      <w:pPr>
        <w:pStyle w:val="Quote"/>
      </w:pPr>
    </w:p>
    <w:p w14:paraId="1A718986" w14:textId="31D581FE" w:rsidR="52694629" w:rsidRDefault="52694629" w:rsidP="00B863FB">
      <w:pPr>
        <w:pStyle w:val="NoSpacing"/>
      </w:pPr>
    </w:p>
    <w:p w14:paraId="10B5873D" w14:textId="55F33484" w:rsidR="00A417C1" w:rsidRPr="00B863FB" w:rsidRDefault="212F006F" w:rsidP="014CA2B6">
      <w:r w:rsidRPr="00B863FB">
        <w:rPr>
          <w:rStyle w:val="Heading4Char"/>
        </w:rPr>
        <w:t xml:space="preserve"> </w:t>
      </w:r>
      <w:r w:rsidRPr="00B863FB">
        <w:t xml:space="preserve"> </w:t>
      </w:r>
    </w:p>
    <w:p w14:paraId="1F11F36C" w14:textId="43533164" w:rsidR="00A417C1" w:rsidRPr="00B863FB" w:rsidRDefault="00664C1A" w:rsidP="6A36C4BF">
      <w:r w:rsidRPr="00B863FB">
        <w:t xml:space="preserve"> </w:t>
      </w:r>
      <w:r w:rsidR="212F006F" w:rsidRPr="00B863FB">
        <w:t xml:space="preserve"> </w:t>
      </w:r>
    </w:p>
    <w:p w14:paraId="058F608E" w14:textId="77777777" w:rsidR="00A417C1" w:rsidRDefault="00A417C1" w:rsidP="00B863FB">
      <w:pPr>
        <w:rPr>
          <w:noProof/>
        </w:rPr>
      </w:pPr>
    </w:p>
    <w:p w14:paraId="6877E7A6" w14:textId="77777777" w:rsidR="68E35553" w:rsidRDefault="68E35553" w:rsidP="00B863FB">
      <w:pPr>
        <w:rPr>
          <w:noProof/>
        </w:rPr>
      </w:pPr>
    </w:p>
    <w:p w14:paraId="5AFEB0C2" w14:textId="77777777" w:rsidR="67AE9998" w:rsidRDefault="67AE9998" w:rsidP="00B863FB">
      <w:pPr>
        <w:rPr>
          <w:noProof/>
        </w:rPr>
      </w:pPr>
    </w:p>
    <w:p w14:paraId="77CFDA11" w14:textId="77777777" w:rsidR="67AE9998" w:rsidRDefault="67AE9998" w:rsidP="00B863FB">
      <w:pPr>
        <w:rPr>
          <w:noProof/>
        </w:rPr>
      </w:pPr>
    </w:p>
    <w:p w14:paraId="7BEDA4F9" w14:textId="77777777" w:rsidR="4A446072" w:rsidRDefault="4A446072" w:rsidP="00B863FB">
      <w:pPr>
        <w:rPr>
          <w:noProof/>
          <w:color w:val="000000" w:themeColor="text2"/>
        </w:rPr>
      </w:pPr>
    </w:p>
    <w:p w14:paraId="66DEECC0" w14:textId="77777777" w:rsidR="4A446072" w:rsidRDefault="4A446072" w:rsidP="00B863FB">
      <w:pPr>
        <w:rPr>
          <w:noProof/>
          <w:color w:val="000000" w:themeColor="text2"/>
        </w:rPr>
      </w:pPr>
    </w:p>
    <w:p w14:paraId="112D6B2D" w14:textId="77777777" w:rsidR="4A446072" w:rsidRDefault="4A446072" w:rsidP="00B863FB">
      <w:pPr>
        <w:rPr>
          <w:noProof/>
          <w:color w:val="000000" w:themeColor="text2"/>
        </w:rPr>
      </w:pPr>
    </w:p>
    <w:p w14:paraId="167566A1" w14:textId="77777777" w:rsidR="4A446072" w:rsidRDefault="4A446072" w:rsidP="00B863FB">
      <w:pPr>
        <w:rPr>
          <w:noProof/>
          <w:color w:val="000000" w:themeColor="text2"/>
        </w:rPr>
      </w:pPr>
    </w:p>
    <w:p w14:paraId="30EEFAB1" w14:textId="77777777" w:rsidR="4A446072" w:rsidRDefault="4A446072" w:rsidP="00B863FB">
      <w:pPr>
        <w:rPr>
          <w:noProof/>
          <w:color w:val="000000" w:themeColor="text2"/>
        </w:rPr>
      </w:pPr>
    </w:p>
    <w:p w14:paraId="5B1427B9" w14:textId="77777777" w:rsidR="4A446072" w:rsidRDefault="4A446072" w:rsidP="00B863FB">
      <w:pPr>
        <w:rPr>
          <w:noProof/>
          <w:color w:val="000000" w:themeColor="text2"/>
        </w:rPr>
      </w:pPr>
    </w:p>
    <w:p w14:paraId="2F44D2BA" w14:textId="77777777" w:rsidR="4A446072" w:rsidRDefault="4A446072" w:rsidP="00B863FB">
      <w:pPr>
        <w:rPr>
          <w:noProof/>
          <w:color w:val="000000" w:themeColor="text2"/>
        </w:rPr>
      </w:pPr>
    </w:p>
    <w:p w14:paraId="7E550055" w14:textId="77777777" w:rsidR="4A446072" w:rsidRDefault="4A446072" w:rsidP="00B863FB">
      <w:pPr>
        <w:rPr>
          <w:noProof/>
          <w:color w:val="000000" w:themeColor="text2"/>
        </w:rPr>
      </w:pPr>
    </w:p>
    <w:p w14:paraId="1DFACA1F" w14:textId="77777777" w:rsidR="4A446072" w:rsidRDefault="4A446072" w:rsidP="00B863FB">
      <w:pPr>
        <w:rPr>
          <w:noProof/>
          <w:color w:val="000000" w:themeColor="text2"/>
        </w:rPr>
      </w:pPr>
    </w:p>
    <w:p w14:paraId="3928C9E0" w14:textId="77777777" w:rsidR="4A446072" w:rsidRDefault="4A446072" w:rsidP="00B863FB">
      <w:pPr>
        <w:rPr>
          <w:noProof/>
          <w:color w:val="000000" w:themeColor="text2"/>
        </w:rPr>
      </w:pPr>
    </w:p>
    <w:p w14:paraId="6CD55C35" w14:textId="77777777" w:rsidR="4A446072" w:rsidRDefault="4A446072" w:rsidP="00B863FB">
      <w:pPr>
        <w:rPr>
          <w:noProof/>
          <w:color w:val="000000" w:themeColor="text2"/>
        </w:rPr>
      </w:pPr>
    </w:p>
    <w:p w14:paraId="503F422F" w14:textId="77777777" w:rsidR="4A446072" w:rsidRDefault="4A446072" w:rsidP="00B863FB">
      <w:pPr>
        <w:rPr>
          <w:noProof/>
          <w:color w:val="000000" w:themeColor="text2"/>
        </w:rPr>
      </w:pPr>
    </w:p>
    <w:p w14:paraId="25DAD254" w14:textId="5322958B"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909FF" w14:textId="77777777" w:rsidR="00E54737" w:rsidRDefault="00E54737">
      <w:pPr>
        <w:spacing w:line="240" w:lineRule="auto"/>
      </w:pPr>
      <w:r>
        <w:separator/>
      </w:r>
    </w:p>
    <w:p w14:paraId="15317AB8" w14:textId="77777777" w:rsidR="00E54737" w:rsidRDefault="00E54737"/>
  </w:endnote>
  <w:endnote w:type="continuationSeparator" w:id="0">
    <w:p w14:paraId="24654F53" w14:textId="77777777" w:rsidR="00E54737" w:rsidRDefault="00E54737">
      <w:pPr>
        <w:spacing w:line="240" w:lineRule="auto"/>
      </w:pPr>
      <w:r>
        <w:continuationSeparator/>
      </w:r>
    </w:p>
    <w:p w14:paraId="5DA0EBC2" w14:textId="77777777" w:rsidR="00E54737" w:rsidRDefault="00E54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0B25B" w14:textId="77777777" w:rsidR="00E54737" w:rsidRDefault="00E54737">
      <w:pPr>
        <w:spacing w:line="240" w:lineRule="auto"/>
      </w:pPr>
      <w:r>
        <w:separator/>
      </w:r>
    </w:p>
    <w:p w14:paraId="64A721F3" w14:textId="77777777" w:rsidR="00E54737" w:rsidRDefault="00E54737"/>
  </w:footnote>
  <w:footnote w:type="continuationSeparator" w:id="0">
    <w:p w14:paraId="5A3C98AD" w14:textId="77777777" w:rsidR="00E54737" w:rsidRDefault="00E54737">
      <w:pPr>
        <w:spacing w:line="240" w:lineRule="auto"/>
      </w:pPr>
      <w:r>
        <w:continuationSeparator/>
      </w:r>
    </w:p>
    <w:p w14:paraId="61BA00C8" w14:textId="77777777" w:rsidR="00E54737" w:rsidRDefault="00E547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2437C3"/>
    <w:multiLevelType w:val="multilevel"/>
    <w:tmpl w:val="EA8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03AD9"/>
    <w:multiLevelType w:val="hybridMultilevel"/>
    <w:tmpl w:val="A10E4562"/>
    <w:lvl w:ilvl="0" w:tplc="E0F4AA1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8485AE9"/>
    <w:multiLevelType w:val="hybridMultilevel"/>
    <w:tmpl w:val="AB44F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436854"/>
    <w:multiLevelType w:val="multilevel"/>
    <w:tmpl w:val="4C06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E24D8"/>
    <w:multiLevelType w:val="multilevel"/>
    <w:tmpl w:val="5EA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B3830"/>
    <w:multiLevelType w:val="hybridMultilevel"/>
    <w:tmpl w:val="6EE0F4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CA5DB9"/>
    <w:multiLevelType w:val="hybridMultilevel"/>
    <w:tmpl w:val="A40A94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A026EF"/>
    <w:multiLevelType w:val="multilevel"/>
    <w:tmpl w:val="BCF47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F5476"/>
    <w:multiLevelType w:val="hybridMultilevel"/>
    <w:tmpl w:val="6570D52C"/>
    <w:lvl w:ilvl="0" w:tplc="09DA55B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E803E1"/>
    <w:multiLevelType w:val="multilevel"/>
    <w:tmpl w:val="FDCE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1502C"/>
    <w:multiLevelType w:val="multilevel"/>
    <w:tmpl w:val="BB786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033650">
    <w:abstractNumId w:val="12"/>
  </w:num>
  <w:num w:numId="13" w16cid:durableId="1700667233">
    <w:abstractNumId w:val="10"/>
  </w:num>
  <w:num w:numId="14" w16cid:durableId="2083987444">
    <w:abstractNumId w:val="13"/>
  </w:num>
  <w:num w:numId="15" w16cid:durableId="1785924910">
    <w:abstractNumId w:val="14"/>
  </w:num>
  <w:num w:numId="16" w16cid:durableId="1554153042">
    <w:abstractNumId w:val="20"/>
  </w:num>
  <w:num w:numId="17" w16cid:durableId="516503581">
    <w:abstractNumId w:val="19"/>
  </w:num>
  <w:num w:numId="18" w16cid:durableId="1213729056">
    <w:abstractNumId w:val="17"/>
  </w:num>
  <w:num w:numId="19" w16cid:durableId="750395519">
    <w:abstractNumId w:val="15"/>
  </w:num>
  <w:num w:numId="20" w16cid:durableId="1884828865">
    <w:abstractNumId w:val="18"/>
  </w:num>
  <w:num w:numId="21" w16cid:durableId="351344299">
    <w:abstractNumId w:val="16"/>
  </w:num>
  <w:num w:numId="22" w16cid:durableId="13349945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AE"/>
    <w:rsid w:val="00023AFE"/>
    <w:rsid w:val="000957F6"/>
    <w:rsid w:val="000A3D9B"/>
    <w:rsid w:val="000D4642"/>
    <w:rsid w:val="000D539D"/>
    <w:rsid w:val="00116273"/>
    <w:rsid w:val="00243310"/>
    <w:rsid w:val="00243B2C"/>
    <w:rsid w:val="00264FAD"/>
    <w:rsid w:val="002953BF"/>
    <w:rsid w:val="002C79E6"/>
    <w:rsid w:val="002F3AE9"/>
    <w:rsid w:val="003804CC"/>
    <w:rsid w:val="00406BAA"/>
    <w:rsid w:val="004265E4"/>
    <w:rsid w:val="00432EF6"/>
    <w:rsid w:val="00464B27"/>
    <w:rsid w:val="004D419F"/>
    <w:rsid w:val="00583BD7"/>
    <w:rsid w:val="005C199E"/>
    <w:rsid w:val="005D5CC6"/>
    <w:rsid w:val="00661435"/>
    <w:rsid w:val="00664C1A"/>
    <w:rsid w:val="00685A8B"/>
    <w:rsid w:val="00694739"/>
    <w:rsid w:val="00695695"/>
    <w:rsid w:val="00720497"/>
    <w:rsid w:val="0072520A"/>
    <w:rsid w:val="007D2203"/>
    <w:rsid w:val="007E501F"/>
    <w:rsid w:val="00807616"/>
    <w:rsid w:val="00860DB9"/>
    <w:rsid w:val="00864A02"/>
    <w:rsid w:val="0087407D"/>
    <w:rsid w:val="00876792"/>
    <w:rsid w:val="00897573"/>
    <w:rsid w:val="008A72CD"/>
    <w:rsid w:val="008C4F2C"/>
    <w:rsid w:val="0096350A"/>
    <w:rsid w:val="009D0757"/>
    <w:rsid w:val="00A13B91"/>
    <w:rsid w:val="00A417C1"/>
    <w:rsid w:val="00A500A0"/>
    <w:rsid w:val="00AD4F19"/>
    <w:rsid w:val="00B863FB"/>
    <w:rsid w:val="00B86440"/>
    <w:rsid w:val="00B91366"/>
    <w:rsid w:val="00BA323A"/>
    <w:rsid w:val="00BB2D6F"/>
    <w:rsid w:val="00BC3D83"/>
    <w:rsid w:val="00C00F8F"/>
    <w:rsid w:val="00C03068"/>
    <w:rsid w:val="00C317EE"/>
    <w:rsid w:val="00C81B8B"/>
    <w:rsid w:val="00CB1831"/>
    <w:rsid w:val="00CD00AE"/>
    <w:rsid w:val="00D01E9A"/>
    <w:rsid w:val="00D620FD"/>
    <w:rsid w:val="00D765FB"/>
    <w:rsid w:val="00D91044"/>
    <w:rsid w:val="00DB6087"/>
    <w:rsid w:val="00E54737"/>
    <w:rsid w:val="00E67454"/>
    <w:rsid w:val="00E71C16"/>
    <w:rsid w:val="00EF55C5"/>
    <w:rsid w:val="00F37604"/>
    <w:rsid w:val="00F6242A"/>
    <w:rsid w:val="00F62677"/>
    <w:rsid w:val="00FD0666"/>
    <w:rsid w:val="00FD48D2"/>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887A4"/>
  <w15:chartTrackingRefBased/>
  <w15:docId w15:val="{ACD8E17F-692D-4706-984E-CFEF27E4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85A8B"/>
    <w:rPr>
      <w:color w:val="605E5C"/>
      <w:shd w:val="clear" w:color="auto" w:fill="E1DFDD"/>
    </w:rPr>
  </w:style>
  <w:style w:type="character" w:styleId="FollowedHyperlink">
    <w:name w:val="FollowedHyperlink"/>
    <w:basedOn w:val="DefaultParagraphFont"/>
    <w:uiPriority w:val="99"/>
    <w:semiHidden/>
    <w:unhideWhenUsed/>
    <w:rsid w:val="00BA323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645167">
      <w:bodyDiv w:val="1"/>
      <w:marLeft w:val="0"/>
      <w:marRight w:val="0"/>
      <w:marTop w:val="0"/>
      <w:marBottom w:val="0"/>
      <w:divBdr>
        <w:top w:val="none" w:sz="0" w:space="0" w:color="auto"/>
        <w:left w:val="none" w:sz="0" w:space="0" w:color="auto"/>
        <w:bottom w:val="none" w:sz="0" w:space="0" w:color="auto"/>
        <w:right w:val="none" w:sz="0" w:space="0" w:color="auto"/>
      </w:divBdr>
    </w:div>
    <w:div w:id="208418687">
      <w:bodyDiv w:val="1"/>
      <w:marLeft w:val="0"/>
      <w:marRight w:val="0"/>
      <w:marTop w:val="0"/>
      <w:marBottom w:val="0"/>
      <w:divBdr>
        <w:top w:val="none" w:sz="0" w:space="0" w:color="auto"/>
        <w:left w:val="none" w:sz="0" w:space="0" w:color="auto"/>
        <w:bottom w:val="none" w:sz="0" w:space="0" w:color="auto"/>
        <w:right w:val="none" w:sz="0" w:space="0" w:color="auto"/>
      </w:divBdr>
    </w:div>
    <w:div w:id="23724760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457052">
      <w:bodyDiv w:val="1"/>
      <w:marLeft w:val="0"/>
      <w:marRight w:val="0"/>
      <w:marTop w:val="0"/>
      <w:marBottom w:val="0"/>
      <w:divBdr>
        <w:top w:val="none" w:sz="0" w:space="0" w:color="auto"/>
        <w:left w:val="none" w:sz="0" w:space="0" w:color="auto"/>
        <w:bottom w:val="none" w:sz="0" w:space="0" w:color="auto"/>
        <w:right w:val="none" w:sz="0" w:space="0" w:color="auto"/>
      </w:divBdr>
    </w:div>
    <w:div w:id="4046502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2045803">
      <w:bodyDiv w:val="1"/>
      <w:marLeft w:val="0"/>
      <w:marRight w:val="0"/>
      <w:marTop w:val="0"/>
      <w:marBottom w:val="0"/>
      <w:divBdr>
        <w:top w:val="none" w:sz="0" w:space="0" w:color="auto"/>
        <w:left w:val="none" w:sz="0" w:space="0" w:color="auto"/>
        <w:bottom w:val="none" w:sz="0" w:space="0" w:color="auto"/>
        <w:right w:val="none" w:sz="0" w:space="0" w:color="auto"/>
      </w:divBdr>
    </w:div>
    <w:div w:id="819882838">
      <w:bodyDiv w:val="1"/>
      <w:marLeft w:val="0"/>
      <w:marRight w:val="0"/>
      <w:marTop w:val="0"/>
      <w:marBottom w:val="0"/>
      <w:divBdr>
        <w:top w:val="none" w:sz="0" w:space="0" w:color="auto"/>
        <w:left w:val="none" w:sz="0" w:space="0" w:color="auto"/>
        <w:bottom w:val="none" w:sz="0" w:space="0" w:color="auto"/>
        <w:right w:val="none" w:sz="0" w:space="0" w:color="auto"/>
      </w:divBdr>
    </w:div>
    <w:div w:id="954561239">
      <w:bodyDiv w:val="1"/>
      <w:marLeft w:val="0"/>
      <w:marRight w:val="0"/>
      <w:marTop w:val="0"/>
      <w:marBottom w:val="0"/>
      <w:divBdr>
        <w:top w:val="none" w:sz="0" w:space="0" w:color="auto"/>
        <w:left w:val="none" w:sz="0" w:space="0" w:color="auto"/>
        <w:bottom w:val="none" w:sz="0" w:space="0" w:color="auto"/>
        <w:right w:val="none" w:sz="0" w:space="0" w:color="auto"/>
      </w:divBdr>
    </w:div>
    <w:div w:id="10223178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824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136288">
      <w:bodyDiv w:val="1"/>
      <w:marLeft w:val="0"/>
      <w:marRight w:val="0"/>
      <w:marTop w:val="0"/>
      <w:marBottom w:val="0"/>
      <w:divBdr>
        <w:top w:val="none" w:sz="0" w:space="0" w:color="auto"/>
        <w:left w:val="none" w:sz="0" w:space="0" w:color="auto"/>
        <w:bottom w:val="none" w:sz="0" w:space="0" w:color="auto"/>
        <w:right w:val="none" w:sz="0" w:space="0" w:color="auto"/>
      </w:divBdr>
    </w:div>
    <w:div w:id="13524941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82264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139191">
      <w:bodyDiv w:val="1"/>
      <w:marLeft w:val="0"/>
      <w:marRight w:val="0"/>
      <w:marTop w:val="0"/>
      <w:marBottom w:val="0"/>
      <w:divBdr>
        <w:top w:val="none" w:sz="0" w:space="0" w:color="auto"/>
        <w:left w:val="none" w:sz="0" w:space="0" w:color="auto"/>
        <w:bottom w:val="none" w:sz="0" w:space="0" w:color="auto"/>
        <w:right w:val="none" w:sz="0" w:space="0" w:color="auto"/>
      </w:divBdr>
    </w:div>
    <w:div w:id="1599413148">
      <w:bodyDiv w:val="1"/>
      <w:marLeft w:val="0"/>
      <w:marRight w:val="0"/>
      <w:marTop w:val="0"/>
      <w:marBottom w:val="0"/>
      <w:divBdr>
        <w:top w:val="none" w:sz="0" w:space="0" w:color="auto"/>
        <w:left w:val="none" w:sz="0" w:space="0" w:color="auto"/>
        <w:bottom w:val="none" w:sz="0" w:space="0" w:color="auto"/>
        <w:right w:val="none" w:sz="0" w:space="0" w:color="auto"/>
      </w:divBdr>
    </w:div>
    <w:div w:id="1641232763">
      <w:bodyDiv w:val="1"/>
      <w:marLeft w:val="0"/>
      <w:marRight w:val="0"/>
      <w:marTop w:val="0"/>
      <w:marBottom w:val="0"/>
      <w:divBdr>
        <w:top w:val="none" w:sz="0" w:space="0" w:color="auto"/>
        <w:left w:val="none" w:sz="0" w:space="0" w:color="auto"/>
        <w:bottom w:val="none" w:sz="0" w:space="0" w:color="auto"/>
        <w:right w:val="none" w:sz="0" w:space="0" w:color="auto"/>
      </w:divBdr>
    </w:div>
    <w:div w:id="17358177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238098">
      <w:bodyDiv w:val="1"/>
      <w:marLeft w:val="0"/>
      <w:marRight w:val="0"/>
      <w:marTop w:val="0"/>
      <w:marBottom w:val="0"/>
      <w:divBdr>
        <w:top w:val="none" w:sz="0" w:space="0" w:color="auto"/>
        <w:left w:val="none" w:sz="0" w:space="0" w:color="auto"/>
        <w:bottom w:val="none" w:sz="0" w:space="0" w:color="auto"/>
        <w:right w:val="none" w:sz="0" w:space="0" w:color="auto"/>
      </w:divBdr>
    </w:div>
    <w:div w:id="1916623076">
      <w:bodyDiv w:val="1"/>
      <w:marLeft w:val="0"/>
      <w:marRight w:val="0"/>
      <w:marTop w:val="0"/>
      <w:marBottom w:val="0"/>
      <w:divBdr>
        <w:top w:val="none" w:sz="0" w:space="0" w:color="auto"/>
        <w:left w:val="none" w:sz="0" w:space="0" w:color="auto"/>
        <w:bottom w:val="none" w:sz="0" w:space="0" w:color="auto"/>
        <w:right w:val="none" w:sz="0" w:space="0" w:color="auto"/>
      </w:divBdr>
    </w:div>
    <w:div w:id="1956986207">
      <w:bodyDiv w:val="1"/>
      <w:marLeft w:val="0"/>
      <w:marRight w:val="0"/>
      <w:marTop w:val="0"/>
      <w:marBottom w:val="0"/>
      <w:divBdr>
        <w:top w:val="none" w:sz="0" w:space="0" w:color="auto"/>
        <w:left w:val="none" w:sz="0" w:space="0" w:color="auto"/>
        <w:bottom w:val="none" w:sz="0" w:space="0" w:color="auto"/>
        <w:right w:val="none" w:sz="0" w:space="0" w:color="auto"/>
      </w:divBdr>
    </w:div>
    <w:div w:id="1960986335">
      <w:bodyDiv w:val="1"/>
      <w:marLeft w:val="0"/>
      <w:marRight w:val="0"/>
      <w:marTop w:val="0"/>
      <w:marBottom w:val="0"/>
      <w:divBdr>
        <w:top w:val="none" w:sz="0" w:space="0" w:color="auto"/>
        <w:left w:val="none" w:sz="0" w:space="0" w:color="auto"/>
        <w:bottom w:val="none" w:sz="0" w:space="0" w:color="auto"/>
        <w:right w:val="none" w:sz="0" w:space="0" w:color="auto"/>
      </w:divBdr>
    </w:div>
    <w:div w:id="19657710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4380842">
      <w:bodyDiv w:val="1"/>
      <w:marLeft w:val="0"/>
      <w:marRight w:val="0"/>
      <w:marTop w:val="0"/>
      <w:marBottom w:val="0"/>
      <w:divBdr>
        <w:top w:val="none" w:sz="0" w:space="0" w:color="auto"/>
        <w:left w:val="none" w:sz="0" w:space="0" w:color="auto"/>
        <w:bottom w:val="none" w:sz="0" w:space="0" w:color="auto"/>
        <w:right w:val="none" w:sz="0" w:space="0" w:color="auto"/>
      </w:divBdr>
    </w:div>
    <w:div w:id="20934301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arxiv.org/abs/1706.03762"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rxiv.org/abs/1301.37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kaggle.com/datasets/emineyetm/fake-news-detection-datasets/data"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ut\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405</TotalTime>
  <Pages>28</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Shruthi AK</cp:lastModifiedBy>
  <cp:revision>41</cp:revision>
  <dcterms:created xsi:type="dcterms:W3CDTF">2024-08-06T08:26:00Z</dcterms:created>
  <dcterms:modified xsi:type="dcterms:W3CDTF">2024-08-07T11:45:00Z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